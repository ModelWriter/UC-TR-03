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EB9204A" w14:textId="77777777" w:rsidR="00CD5705" w:rsidRPr="00E3200B" w:rsidRDefault="00CD5705" w:rsidP="00E3200B">
      <w:pPr>
        <w:pStyle w:val="Heading1"/>
      </w:pPr>
      <w:bookmarkStart w:id="0" w:name="_GoBack"/>
      <w:bookmarkEnd w:id="0"/>
      <w:r w:rsidRPr="00E3200B">
        <w:t>Requirements</w:t>
      </w:r>
    </w:p>
    <w:permStart w:id="1572497223" w:edGrp="everyone" w:displacedByCustomXml="next"/>
    <w:sdt>
      <w:sdtPr>
        <w:id w:val="7344501"/>
        <w:placeholder>
          <w:docPart w:val="1D1519F16693495CA4204437DBD19167"/>
        </w:placeholder>
      </w:sdtPr>
      <w:sdtEndPr/>
      <w:sdtContent>
        <w:p w14:paraId="3F187184" w14:textId="77777777" w:rsidR="00CD5705" w:rsidRPr="00E3200B" w:rsidRDefault="00C1685A" w:rsidP="00E3200B">
          <w:r w:rsidRPr="00ED097A">
            <w:t>3.1.1.1 The project shall document the software requirements.</w:t>
          </w:r>
        </w:p>
      </w:sdtContent>
    </w:sdt>
    <w:permEnd w:id="1572497223"/>
    <w:p w14:paraId="27C7A0BF" w14:textId="77777777" w:rsidR="00CD5705" w:rsidRPr="00E3200B" w:rsidRDefault="00CD5705" w:rsidP="00E3200B">
      <w:pPr>
        <w:pStyle w:val="Heading2"/>
      </w:pPr>
      <w:r w:rsidRPr="00E3200B">
        <w:t>Notes</w:t>
      </w:r>
    </w:p>
    <w:permStart w:id="1385310285" w:edGrp="everyone" w:displacedByCustomXml="next"/>
    <w:sdt>
      <w:sdtPr>
        <w:id w:val="7344506"/>
        <w:placeholder>
          <w:docPart w:val="1D1519F16693495CA4204437DBD19167"/>
        </w:placeholder>
      </w:sdtPr>
      <w:sdtEndPr/>
      <w:sdtContent>
        <w:p w14:paraId="306E7BA1" w14:textId="77777777" w:rsidR="00CD5705" w:rsidRPr="00C1685A" w:rsidRDefault="00C1685A" w:rsidP="00C1685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660066"/>
              <w:sz w:val="20"/>
              <w:szCs w:val="26"/>
            </w:rPr>
          </w:pPr>
          <w:r w:rsidRPr="00ED097A">
            <w:t>The requirements for the content of a Software Requirement Specification and a Data Dictionary document are defined in Chapter 5. The requirements definition activity also includes documenting key decisions, developing requirement rationales, and defining assumptions. The requirement development activities can use lessons learned in performing the logical decomposition process activities. The requirements definition activity provides an understanding of the derived technical requirements baseline, a logical decomposition model, traceability to technical requirements, and an understanding of the stakeholder's expectations.</w:t>
          </w:r>
          <w:r w:rsidRPr="00F31EF9">
            <w:rPr>
              <w:rFonts w:ascii="Helvetica" w:hAnsi="Helvetica" w:cs="Helvetica"/>
              <w:color w:val="660066"/>
              <w:sz w:val="20"/>
              <w:szCs w:val="26"/>
            </w:rPr>
            <w:t xml:space="preserve"> </w:t>
          </w:r>
        </w:p>
      </w:sdtContent>
    </w:sdt>
    <w:permEnd w:id="1385310285"/>
    <w:p w14:paraId="1989AAD4" w14:textId="77777777" w:rsidR="0044527B" w:rsidRPr="00E3200B" w:rsidRDefault="0044527B" w:rsidP="00E3200B">
      <w:pPr>
        <w:pStyle w:val="Heading2"/>
      </w:pPr>
      <w:r>
        <w:t>Implementation Notes from Appendix D</w:t>
      </w:r>
    </w:p>
    <w:p w14:paraId="516B4A9A" w14:textId="77777777" w:rsidR="0044527B" w:rsidRPr="00ED097A" w:rsidRDefault="00ED097A" w:rsidP="00E3200B">
      <w:pPr>
        <w:rPr>
          <w:rFonts w:ascii="Helvetica" w:hAnsi="Helvetica" w:cs="Helvetica"/>
        </w:rPr>
      </w:pPr>
      <w:permStart w:id="590371840" w:edGrp="everyone"/>
      <w:r>
        <w:t>NPR 7150.2</w:t>
      </w:r>
      <w:r w:rsidRPr="00E5425A">
        <w:t xml:space="preserve"> does not include any notes for this requirement.</w:t>
      </w:r>
    </w:p>
    <w:permEnd w:id="590371840"/>
    <w:p w14:paraId="1C19C9A5" w14:textId="77777777" w:rsidR="0044527B" w:rsidRPr="00E3200B" w:rsidRDefault="0044527B" w:rsidP="00E3200B">
      <w:pPr>
        <w:pStyle w:val="Heading2"/>
      </w:pPr>
      <w:r>
        <w:t>Applicability Across Classes</w:t>
      </w:r>
    </w:p>
    <w:permStart w:id="1877613802" w:edGrp="everyone" w:displacedByCustomXml="next"/>
    <w:sdt>
      <w:sdtPr>
        <w:id w:val="20563346"/>
        <w:placeholder>
          <w:docPart w:val="1D1519F16693495CA4204437DBD19167"/>
        </w:placeholder>
      </w:sdtPr>
      <w:sdtEndPr/>
      <w:sdtContent>
        <w:sdt>
          <w:sdtPr>
            <w:id w:val="207612985"/>
            <w:placeholder>
              <w:docPart w:val="AE18FDD60A62425499F75507FA2FE99D"/>
            </w:placeholder>
          </w:sdtPr>
          <w:sdtEndPr/>
          <w:sdtContent>
            <w:sdt>
              <w:sdtPr>
                <w:id w:val="196615344"/>
                <w:placeholder>
                  <w:docPart w:val="9D93ABD1572944A6B8432531619ED080"/>
                </w:placeholder>
              </w:sdtPr>
              <w:sdtEndPr/>
              <w:sdtContent>
                <w:sdt>
                  <w:sdtPr>
                    <w:id w:val="428293641"/>
                    <w:placeholder>
                      <w:docPart w:val="4F89A93C920F4162AA4452A9B068369F"/>
                    </w:placeholder>
                  </w:sdtPr>
                  <w:sdtEndPr/>
                  <w:sdtContent>
                    <w:p w14:paraId="24596E4C" w14:textId="77777777" w:rsidR="00ED097A" w:rsidRDefault="00ED097A" w:rsidP="00ED097A">
                      <w:r>
                        <w:t>This requirement applies to all classes and safety criticalities except:</w:t>
                      </w:r>
                    </w:p>
                    <w:p w14:paraId="15E92BA9" w14:textId="77777777" w:rsidR="00ED097A" w:rsidRDefault="00ED097A" w:rsidP="00ED097A">
                      <w:pPr>
                        <w:pStyle w:val="ListParagraph"/>
                        <w:numPr>
                          <w:ilvl w:val="0"/>
                          <w:numId w:val="10"/>
                        </w:numPr>
                      </w:pPr>
                      <w:r>
                        <w:t>Class H</w:t>
                      </w:r>
                    </w:p>
                    <w:p w14:paraId="2D3CA1E7" w14:textId="77777777" w:rsidR="0044527B" w:rsidRPr="00E3200B" w:rsidRDefault="00ED097A" w:rsidP="00E3200B">
                      <w:r>
                        <w:t>Class E and not Safety Critical is</w:t>
                      </w:r>
                      <w:r w:rsidRPr="000D7ACA">
                        <w:t xml:space="preserve"> labeled with “P(Center).  This means that local requirements or procedures describe </w:t>
                      </w:r>
                      <w:r>
                        <w:t>implementation verification</w:t>
                      </w:r>
                      <w:r w:rsidRPr="000D7ACA">
                        <w:t xml:space="preserve"> sufficiently to meet the intent of this requirement.</w:t>
                      </w:r>
                    </w:p>
                  </w:sdtContent>
                </w:sdt>
              </w:sdtContent>
            </w:sdt>
          </w:sdtContent>
        </w:sdt>
      </w:sdtContent>
    </w:sdt>
    <w:permEnd w:id="1877613802"/>
    <w:p w14:paraId="0A1BD48B" w14:textId="77777777" w:rsidR="00CD5705" w:rsidRPr="007B4336" w:rsidRDefault="00CD5705" w:rsidP="0044527B">
      <w:pPr>
        <w:pStyle w:val="Heading1"/>
      </w:pPr>
      <w:r w:rsidRPr="007B4336">
        <w:t>Rationale</w:t>
      </w:r>
    </w:p>
    <w:permStart w:id="1027229178" w:edGrp="everyone" w:displacedByCustomXml="next"/>
    <w:sdt>
      <w:sdtPr>
        <w:id w:val="7344507"/>
        <w:placeholder>
          <w:docPart w:val="1D1519F16693495CA4204437DBD19167"/>
        </w:placeholder>
      </w:sdtPr>
      <w:sdtEndPr/>
      <w:sdtContent>
        <w:p w14:paraId="68B57FC2" w14:textId="77777777" w:rsidR="003921F3" w:rsidRDefault="003921F3" w:rsidP="003921F3">
          <w:r>
            <w:t xml:space="preserve">Requirements are the basis for a project. They identify the need to be addressed, the behavior of the system, and the constraints under which the problem is to be solved. They specify the product to be delivered by a provider </w:t>
          </w:r>
          <w:r w:rsidR="005B7216">
            <w:t>to a customer</w:t>
          </w:r>
          <w:r>
            <w:t>.</w:t>
          </w:r>
        </w:p>
        <w:p w14:paraId="15F31636" w14:textId="77777777" w:rsidR="005B7216" w:rsidRDefault="003921F3" w:rsidP="003921F3">
          <w:r>
            <w:t>Clearly defined, well written, and accurately captured requirements “reduce the development effort because less rework is required to address poorly written, missing, and misunderstood requirements.”</w:t>
          </w:r>
          <w:r w:rsidRPr="003921F3">
            <w:rPr>
              <w:vertAlign w:val="superscript"/>
            </w:rPr>
            <w:t>4</w:t>
          </w:r>
          <w:r>
            <w:t xml:space="preserve"> Well-written requirements also provide “a realistic basis for estimating project costs and can be used to evaluate bids or price estimates” and “</w:t>
          </w:r>
          <w:r w:rsidR="003E5E0F" w:rsidRPr="003E5E0F">
            <w:t>provide the stakeholders with a basis for acceptance of the system</w:t>
          </w:r>
          <w:r w:rsidR="003E5E0F">
            <w:t>.”</w:t>
          </w:r>
          <w:r w:rsidRPr="003921F3">
            <w:rPr>
              <w:vertAlign w:val="superscript"/>
            </w:rPr>
            <w:t>4</w:t>
          </w:r>
          <w:r>
            <w:t xml:space="preserve"> </w:t>
          </w:r>
        </w:p>
      </w:sdtContent>
    </w:sdt>
    <w:p w14:paraId="29A7DC34" w14:textId="77777777" w:rsidR="00CD5705" w:rsidRPr="00E3200B" w:rsidRDefault="005B7216" w:rsidP="003921F3">
      <w:r>
        <w:t>Requirements serve as the basis for verification activities allowing the developing organization and the customer to judge the completeness of the product.</w:t>
      </w:r>
    </w:p>
    <w:permEnd w:id="1027229178"/>
    <w:p w14:paraId="27B76E6A" w14:textId="77777777" w:rsidR="00E5272F" w:rsidRPr="00E3200B" w:rsidRDefault="00CC5B4F" w:rsidP="00E3200B">
      <w:pPr>
        <w:pStyle w:val="Heading1"/>
      </w:pPr>
      <w:r w:rsidRPr="00E3200B">
        <w:t>Guidance</w:t>
      </w:r>
    </w:p>
    <w:permStart w:id="28731412" w:edGrp="everyone" w:displacedByCustomXml="next"/>
    <w:sdt>
      <w:sdtPr>
        <w:id w:val="7344508"/>
        <w:placeholder>
          <w:docPart w:val="1D1519F16693495CA4204437DBD19167"/>
        </w:placeholder>
      </w:sdtPr>
      <w:sdtEndPr/>
      <w:sdtContent>
        <w:sdt>
          <w:sdtPr>
            <w:id w:val="207613018"/>
            <w:placeholder>
              <w:docPart w:val="10E333810E634B04BA0B053B9243B7C4"/>
            </w:placeholder>
          </w:sdtPr>
          <w:sdtEndPr/>
          <w:sdtContent>
            <w:p w14:paraId="4313A2D6" w14:textId="77777777" w:rsidR="008B7073" w:rsidRDefault="008B7073" w:rsidP="004A206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A general process flow for documenting software requirements is shown below:</w:t>
              </w:r>
            </w:p>
            <w:p w14:paraId="635ACCC6" w14:textId="77777777" w:rsidR="008B7073" w:rsidRDefault="00C665C6" w:rsidP="004A206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object w:dxaOrig="10940" w:dyaOrig="2446" w14:anchorId="41E87DE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40pt;height:120.9pt" o:ole="">
                    <v:imagedata r:id="rId9" o:title=""/>
                  </v:shape>
                  <o:OLEObject Type="Embed" ProgID="Visio.Drawing.11" ShapeID="_x0000_i1025" DrawAspect="Content" ObjectID="_1485781023" r:id="rId10"/>
                </w:object>
              </w:r>
            </w:p>
            <w:p w14:paraId="2D6EAA63" w14:textId="77777777" w:rsidR="004A206E" w:rsidRPr="003E5E0F" w:rsidRDefault="00AD1A24" w:rsidP="004A206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660066"/>
                  <w:sz w:val="20"/>
                  <w:szCs w:val="26"/>
                </w:rPr>
              </w:pPr>
              <w:r>
                <w:t xml:space="preserve">Guidance for the content of the documents which capture software requirements, the </w:t>
              </w:r>
              <w:r w:rsidR="004A206E" w:rsidRPr="00ED097A">
                <w:t>Software Requirement Specification</w:t>
              </w:r>
              <w:r w:rsidR="00AB0E7E">
                <w:t xml:space="preserve"> (SRS)</w:t>
              </w:r>
              <w:r w:rsidR="004A206E">
                <w:t xml:space="preserve"> (</w:t>
              </w:r>
              <w:commentRangeStart w:id="1"/>
              <w:r w:rsidR="004A206E" w:rsidRPr="00AD1A24">
                <w:rPr>
                  <w:color w:val="4F81BD" w:themeColor="accent1"/>
                </w:rPr>
                <w:t>SWE-109</w:t>
              </w:r>
              <w:commentRangeEnd w:id="1"/>
              <w:r>
                <w:rPr>
                  <w:rStyle w:val="CommentReference"/>
                </w:rPr>
                <w:commentReference w:id="1"/>
              </w:r>
              <w:r w:rsidR="004A206E">
                <w:t>)</w:t>
              </w:r>
              <w:r w:rsidR="004A206E" w:rsidRPr="00ED097A">
                <w:t xml:space="preserve"> and </w:t>
              </w:r>
              <w:r>
                <w:t>the</w:t>
              </w:r>
              <w:r w:rsidR="004A206E" w:rsidRPr="00ED097A">
                <w:t xml:space="preserve"> Data Dictionary document </w:t>
              </w:r>
              <w:r w:rsidR="004A206E">
                <w:t>(</w:t>
              </w:r>
              <w:r w:rsidR="004A206E" w:rsidRPr="00AD1A24">
                <w:rPr>
                  <w:color w:val="4F81BD" w:themeColor="accent1"/>
                </w:rPr>
                <w:t>SWE-</w:t>
              </w:r>
              <w:commentRangeStart w:id="2"/>
              <w:r w:rsidR="004A206E" w:rsidRPr="00AD1A24">
                <w:rPr>
                  <w:color w:val="4F81BD" w:themeColor="accent1"/>
                </w:rPr>
                <w:t>110</w:t>
              </w:r>
              <w:commentRangeEnd w:id="2"/>
              <w:r>
                <w:rPr>
                  <w:rStyle w:val="CommentReference"/>
                </w:rPr>
                <w:commentReference w:id="2"/>
              </w:r>
              <w:r w:rsidR="004A206E">
                <w:t>)</w:t>
              </w:r>
              <w:r>
                <w:t xml:space="preserve"> are found in other sections of this handbook. </w:t>
              </w:r>
              <w:r w:rsidR="00AB0E7E">
                <w:t xml:space="preserve">  Additionally, software interface requirements may be captured in an Interface Control Document (ICD)</w:t>
              </w:r>
              <w:r w:rsidR="00341CAF">
                <w:t xml:space="preserve"> or an Interface Requirements Document (IRD)</w:t>
              </w:r>
              <w:r w:rsidR="00AB0E7E">
                <w:t xml:space="preserve">, along with hardware interface requirements.  If an ICD </w:t>
              </w:r>
              <w:r w:rsidR="00341CAF">
                <w:t xml:space="preserve">or IRD </w:t>
              </w:r>
              <w:r w:rsidR="00AB0E7E">
                <w:t>is used, the SRS should reference that document.</w:t>
              </w:r>
            </w:p>
            <w:p w14:paraId="098B655F" w14:textId="77777777" w:rsidR="00FC7A04" w:rsidRDefault="00FC7A04" w:rsidP="004A206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The following roles may be involved in defining and documenting software requirements as appropriate for the project:</w:t>
              </w:r>
            </w:p>
            <w:p w14:paraId="43BC92FA" w14:textId="77777777" w:rsidR="005B7216" w:rsidRDefault="005B7216" w:rsidP="005B7216">
              <w:pPr>
                <w:pStyle w:val="ListParagraph"/>
                <w:widowControl w:val="0"/>
                <w:numPr>
                  <w:ilvl w:val="0"/>
                  <w:numId w:val="1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Project stakeholders, including the customer and senior management</w:t>
              </w:r>
            </w:p>
            <w:p w14:paraId="345F53C4" w14:textId="77777777" w:rsidR="00FC7A04" w:rsidRDefault="00FC7A04" w:rsidP="00FC7A04">
              <w:pPr>
                <w:pStyle w:val="ListParagraph"/>
                <w:widowControl w:val="0"/>
                <w:numPr>
                  <w:ilvl w:val="0"/>
                  <w:numId w:val="1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Software Lead</w:t>
              </w:r>
            </w:p>
            <w:p w14:paraId="481D62F7" w14:textId="77777777" w:rsidR="00DC5A1B" w:rsidRDefault="00DC5A1B" w:rsidP="00FC7A04">
              <w:pPr>
                <w:pStyle w:val="ListParagraph"/>
                <w:widowControl w:val="0"/>
                <w:numPr>
                  <w:ilvl w:val="0"/>
                  <w:numId w:val="1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Software Requirements Engineer</w:t>
              </w:r>
            </w:p>
            <w:p w14:paraId="2A6A72A0" w14:textId="77777777" w:rsidR="00F1441D" w:rsidRDefault="00F1441D" w:rsidP="00FC7A04">
              <w:pPr>
                <w:pStyle w:val="ListParagraph"/>
                <w:widowControl w:val="0"/>
                <w:numPr>
                  <w:ilvl w:val="0"/>
                  <w:numId w:val="1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Systems </w:t>
              </w:r>
              <w:r w:rsidR="008B3967">
                <w:t>E</w:t>
              </w:r>
              <w:r>
                <w:t>ngineer</w:t>
              </w:r>
            </w:p>
            <w:p w14:paraId="50BC363F" w14:textId="77777777" w:rsidR="008B3967" w:rsidRDefault="008B3967" w:rsidP="008B3967">
              <w:pPr>
                <w:pStyle w:val="ListParagraph"/>
                <w:widowControl w:val="0"/>
                <w:numPr>
                  <w:ilvl w:val="0"/>
                  <w:numId w:val="1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Software architects</w:t>
              </w:r>
            </w:p>
            <w:p w14:paraId="5F79EBB9" w14:textId="77777777" w:rsidR="005B7216" w:rsidRDefault="005B7216" w:rsidP="005B7216">
              <w:pPr>
                <w:pStyle w:val="ListParagraph"/>
                <w:widowControl w:val="0"/>
                <w:numPr>
                  <w:ilvl w:val="0"/>
                  <w:numId w:val="1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Software Assurance Engineer</w:t>
              </w:r>
            </w:p>
            <w:p w14:paraId="6354F411" w14:textId="77777777" w:rsidR="00347C80" w:rsidRPr="00347C80" w:rsidRDefault="00347C80" w:rsidP="004A206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
                  <w:u w:val="single"/>
                </w:rPr>
              </w:pPr>
              <w:r w:rsidRPr="00347C80">
                <w:rPr>
                  <w:b/>
                  <w:u w:val="single"/>
                </w:rPr>
                <w:t>Elements to capture</w:t>
              </w:r>
            </w:p>
            <w:p w14:paraId="4D24248A" w14:textId="77777777" w:rsidR="00AD1A24" w:rsidRDefault="00AD1A24" w:rsidP="004A206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When capturing software requirements, it is important to:</w:t>
              </w:r>
            </w:p>
            <w:p w14:paraId="7E9A9F57" w14:textId="77777777" w:rsidR="004A206E" w:rsidRDefault="00812802" w:rsidP="00AD1A24">
              <w:pPr>
                <w:pStyle w:val="ListParagraph"/>
                <w:widowControl w:val="0"/>
                <w:numPr>
                  <w:ilvl w:val="0"/>
                  <w:numId w:val="1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D</w:t>
              </w:r>
              <w:r w:rsidR="00AD1A24">
                <w:t>ocument</w:t>
              </w:r>
              <w:r w:rsidR="004A206E">
                <w:t xml:space="preserve"> key decisions</w:t>
              </w:r>
              <w:r w:rsidR="008B3967">
                <w:t xml:space="preserve"> and the person(s) who made them</w:t>
              </w:r>
              <w:r w:rsidR="00C16515">
                <w:t>, for example:</w:t>
              </w:r>
            </w:p>
            <w:p w14:paraId="0CDFCB50" w14:textId="77777777" w:rsidR="00812802" w:rsidRDefault="00C16515" w:rsidP="00812802">
              <w:pPr>
                <w:pStyle w:val="ListParagraph"/>
                <w:widowControl w:val="0"/>
                <w:numPr>
                  <w:ilvl w:val="1"/>
                  <w:numId w:val="1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W</w:t>
              </w:r>
              <w:r w:rsidR="000B5B45">
                <w:t>hich requirements are “must-have”</w:t>
              </w:r>
            </w:p>
            <w:p w14:paraId="00877589" w14:textId="77777777" w:rsidR="000B5B45" w:rsidRDefault="00C16515" w:rsidP="00812802">
              <w:pPr>
                <w:pStyle w:val="ListParagraph"/>
                <w:widowControl w:val="0"/>
                <w:numPr>
                  <w:ilvl w:val="1"/>
                  <w:numId w:val="1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P</w:t>
              </w:r>
              <w:r w:rsidR="000B5B45">
                <w:t>rioritization of requirements</w:t>
              </w:r>
            </w:p>
            <w:p w14:paraId="67B4C875" w14:textId="77777777" w:rsidR="008B3967" w:rsidRDefault="008B3967" w:rsidP="00812802">
              <w:pPr>
                <w:pStyle w:val="ListParagraph"/>
                <w:widowControl w:val="0"/>
                <w:numPr>
                  <w:ilvl w:val="1"/>
                  <w:numId w:val="1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Stakeholder decisions that form the basis for requirements</w:t>
              </w:r>
            </w:p>
            <w:p w14:paraId="1D7B197B" w14:textId="77777777" w:rsidR="00E70A93" w:rsidRDefault="008B3967" w:rsidP="00812802">
              <w:pPr>
                <w:pStyle w:val="ListParagraph"/>
                <w:widowControl w:val="0"/>
                <w:numPr>
                  <w:ilvl w:val="1"/>
                  <w:numId w:val="1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Resolutions to conflicting requirements</w:t>
              </w:r>
            </w:p>
            <w:p w14:paraId="168D54FC" w14:textId="77777777" w:rsidR="008B3967" w:rsidRDefault="00E70A93" w:rsidP="00812802">
              <w:pPr>
                <w:pStyle w:val="ListParagraph"/>
                <w:widowControl w:val="0"/>
                <w:numPr>
                  <w:ilvl w:val="1"/>
                  <w:numId w:val="1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High level design choices that affect low-level requirements</w:t>
              </w:r>
              <w:r w:rsidR="008B3967">
                <w:t xml:space="preserve"> </w:t>
              </w:r>
            </w:p>
            <w:p w14:paraId="4701FE18" w14:textId="77777777" w:rsidR="00AD1A24" w:rsidRDefault="00812802" w:rsidP="00AD1A24">
              <w:pPr>
                <w:pStyle w:val="ListParagraph"/>
                <w:widowControl w:val="0"/>
                <w:numPr>
                  <w:ilvl w:val="0"/>
                  <w:numId w:val="1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D</w:t>
              </w:r>
              <w:r w:rsidR="004A206E" w:rsidRPr="00ED097A">
                <w:t>ev</w:t>
              </w:r>
              <w:r w:rsidR="00AD1A24">
                <w:t>elop</w:t>
              </w:r>
              <w:r w:rsidR="004A206E">
                <w:t xml:space="preserve"> requirement rationales</w:t>
              </w:r>
              <w:r w:rsidR="00C16515">
                <w:t>, for example:</w:t>
              </w:r>
            </w:p>
            <w:p w14:paraId="327DC18D" w14:textId="77777777" w:rsidR="00812802" w:rsidRDefault="00C16515" w:rsidP="00812802">
              <w:pPr>
                <w:pStyle w:val="ListParagraph"/>
                <w:widowControl w:val="0"/>
                <w:numPr>
                  <w:ilvl w:val="1"/>
                  <w:numId w:val="1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R</w:t>
              </w:r>
              <w:r w:rsidR="000B5B45">
                <w:t>easons why one feature or performance requirement was chosen over another</w:t>
              </w:r>
            </w:p>
            <w:p w14:paraId="1D77081B" w14:textId="77777777" w:rsidR="000B5B45" w:rsidRDefault="00C16515" w:rsidP="00812802">
              <w:pPr>
                <w:pStyle w:val="ListParagraph"/>
                <w:widowControl w:val="0"/>
                <w:numPr>
                  <w:ilvl w:val="1"/>
                  <w:numId w:val="1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O</w:t>
              </w:r>
              <w:r w:rsidR="000B5B45">
                <w:t>riginating document or basis for a requirement</w:t>
              </w:r>
              <w:r w:rsidR="003E5E0F">
                <w:t>, e.g., concept of operations, trade study, parent requirement</w:t>
              </w:r>
            </w:p>
            <w:p w14:paraId="7A7EAB07" w14:textId="77777777" w:rsidR="003E5E0F" w:rsidRDefault="003E5E0F" w:rsidP="003E5E0F">
              <w:pPr>
                <w:pStyle w:val="ListParagraph"/>
                <w:widowControl w:val="0"/>
                <w:numPr>
                  <w:ilvl w:val="1"/>
                  <w:numId w:val="1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Stakeholder expectations</w:t>
              </w:r>
            </w:p>
            <w:p w14:paraId="687426B9" w14:textId="77777777" w:rsidR="00C14662" w:rsidRDefault="00C14662" w:rsidP="003E5E0F">
              <w:pPr>
                <w:pStyle w:val="ListParagraph"/>
                <w:widowControl w:val="0"/>
                <w:numPr>
                  <w:ilvl w:val="1"/>
                  <w:numId w:val="1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Risks which are the basis for a requirement</w:t>
              </w:r>
            </w:p>
            <w:p w14:paraId="4AFE78B9" w14:textId="77777777" w:rsidR="00786964" w:rsidRDefault="00786964" w:rsidP="003E5E0F">
              <w:pPr>
                <w:pStyle w:val="ListParagraph"/>
                <w:widowControl w:val="0"/>
                <w:numPr>
                  <w:ilvl w:val="1"/>
                  <w:numId w:val="1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Technology limitations</w:t>
              </w:r>
            </w:p>
            <w:p w14:paraId="1F6A322B" w14:textId="77777777" w:rsidR="00786964" w:rsidRDefault="00786964" w:rsidP="003E5E0F">
              <w:pPr>
                <w:pStyle w:val="ListParagraph"/>
                <w:widowControl w:val="0"/>
                <w:numPr>
                  <w:ilvl w:val="1"/>
                  <w:numId w:val="1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Time constraints</w:t>
              </w:r>
            </w:p>
            <w:p w14:paraId="481350BF" w14:textId="77777777" w:rsidR="00786964" w:rsidRDefault="00786964" w:rsidP="003E5E0F">
              <w:pPr>
                <w:pStyle w:val="ListParagraph"/>
                <w:widowControl w:val="0"/>
                <w:numPr>
                  <w:ilvl w:val="1"/>
                  <w:numId w:val="1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Regulations, laws</w:t>
              </w:r>
            </w:p>
            <w:p w14:paraId="280D80E9" w14:textId="77777777" w:rsidR="00AD1A24" w:rsidRDefault="00812802" w:rsidP="00AD1A24">
              <w:pPr>
                <w:pStyle w:val="ListParagraph"/>
                <w:widowControl w:val="0"/>
                <w:numPr>
                  <w:ilvl w:val="0"/>
                  <w:numId w:val="1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D</w:t>
              </w:r>
              <w:r w:rsidR="00AD1A24">
                <w:t>efine assumptions</w:t>
              </w:r>
              <w:r w:rsidR="00C16515">
                <w:t>, for example:</w:t>
              </w:r>
            </w:p>
            <w:p w14:paraId="29173619" w14:textId="77777777" w:rsidR="00812802" w:rsidRDefault="00B0467E" w:rsidP="00812802">
              <w:pPr>
                <w:pStyle w:val="ListParagraph"/>
                <w:widowControl w:val="0"/>
                <w:numPr>
                  <w:ilvl w:val="1"/>
                  <w:numId w:val="1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E</w:t>
              </w:r>
              <w:r w:rsidR="000B5B45">
                <w:t>nvironmental</w:t>
              </w:r>
              <w:r>
                <w:t xml:space="preserve"> or any other</w:t>
              </w:r>
              <w:r w:rsidR="000B5B45">
                <w:t xml:space="preserve"> constraints</w:t>
              </w:r>
            </w:p>
            <w:p w14:paraId="7A83338C" w14:textId="77777777" w:rsidR="00C16515" w:rsidRDefault="00C16515" w:rsidP="00C16515">
              <w:pPr>
                <w:pStyle w:val="ListParagraph"/>
                <w:widowControl w:val="0"/>
                <w:numPr>
                  <w:ilvl w:val="1"/>
                  <w:numId w:val="1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Mission </w:t>
              </w:r>
              <w:r w:rsidR="00C14662">
                <w:t>type</w:t>
              </w:r>
              <w:r>
                <w:t xml:space="preserve"> </w:t>
              </w:r>
              <w:r w:rsidR="00C14662">
                <w:t xml:space="preserve"> (e.g., </w:t>
              </w:r>
              <w:r>
                <w:t>human-rated vs. robotic</w:t>
              </w:r>
              <w:r w:rsidR="00C14662">
                <w:t>)</w:t>
              </w:r>
            </w:p>
            <w:p w14:paraId="165D733B" w14:textId="77777777" w:rsidR="003E5E0F" w:rsidRDefault="003E5E0F" w:rsidP="00812802">
              <w:pPr>
                <w:pStyle w:val="ListParagraph"/>
                <w:widowControl w:val="0"/>
                <w:numPr>
                  <w:ilvl w:val="1"/>
                  <w:numId w:val="1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Assumed technology availability</w:t>
              </w:r>
            </w:p>
            <w:p w14:paraId="1A1A4B2B" w14:textId="77777777" w:rsidR="000B5B45" w:rsidRDefault="00C16515" w:rsidP="005B7216">
              <w:pPr>
                <w:pStyle w:val="ListParagraph"/>
                <w:widowControl w:val="0"/>
                <w:numPr>
                  <w:ilvl w:val="1"/>
                  <w:numId w:val="1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Preset</w:t>
              </w:r>
              <w:r w:rsidR="000B5B45">
                <w:t xml:space="preserve"> budgetary restrictions</w:t>
              </w:r>
            </w:p>
            <w:p w14:paraId="7DC274F4" w14:textId="77777777" w:rsidR="00812802" w:rsidRDefault="00812802" w:rsidP="000B5B45">
              <w:pPr>
                <w:pStyle w:val="ListParagraph"/>
                <w:widowControl w:val="0"/>
                <w:numPr>
                  <w:ilvl w:val="0"/>
                  <w:numId w:val="1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L</w:t>
              </w:r>
              <w:r w:rsidR="00AD1A24" w:rsidRPr="00ED097A">
                <w:t>ogical</w:t>
              </w:r>
              <w:r w:rsidR="00AD1A24">
                <w:t>ly decompose the requirements</w:t>
              </w:r>
            </w:p>
            <w:p w14:paraId="280DA7A8" w14:textId="77777777" w:rsidR="00D70AC3" w:rsidRDefault="00D70AC3" w:rsidP="00812802">
              <w:pPr>
                <w:pStyle w:val="ListParagraph"/>
                <w:widowControl w:val="0"/>
                <w:numPr>
                  <w:ilvl w:val="1"/>
                  <w:numId w:val="1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lastRenderedPageBreak/>
                <w:t>Based on top-level requirements and constraints</w:t>
              </w:r>
            </w:p>
            <w:p w14:paraId="2EE5AAFA" w14:textId="77777777" w:rsidR="00B0467E" w:rsidRDefault="00D70AC3" w:rsidP="00812802">
              <w:pPr>
                <w:pStyle w:val="ListParagraph"/>
                <w:widowControl w:val="0"/>
                <w:numPr>
                  <w:ilvl w:val="1"/>
                  <w:numId w:val="1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Typically</w:t>
              </w:r>
              <w:r w:rsidR="00B0467E">
                <w:t xml:space="preserve"> an iterative process</w:t>
              </w:r>
              <w:r w:rsidR="003E5E0F">
                <w:t xml:space="preserve"> as lower levels are defined</w:t>
              </w:r>
            </w:p>
            <w:p w14:paraId="3BDD1595" w14:textId="77777777" w:rsidR="00D70AC3" w:rsidRDefault="00D70AC3" w:rsidP="00812802">
              <w:pPr>
                <w:pStyle w:val="ListParagraph"/>
                <w:widowControl w:val="0"/>
                <w:numPr>
                  <w:ilvl w:val="1"/>
                  <w:numId w:val="1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Decompose requirements into a “set of make-to, buy-to, code-to, and other requirements from which design solutions can be accomplished”</w:t>
              </w:r>
              <w:r w:rsidRPr="00D70AC3">
                <w:rPr>
                  <w:vertAlign w:val="superscript"/>
                </w:rPr>
                <w:t>4</w:t>
              </w:r>
            </w:p>
            <w:p w14:paraId="2B91CA06" w14:textId="77777777" w:rsidR="003E5E0F" w:rsidRDefault="00D70AC3" w:rsidP="00812802">
              <w:pPr>
                <w:pStyle w:val="ListParagraph"/>
                <w:widowControl w:val="0"/>
                <w:numPr>
                  <w:ilvl w:val="1"/>
                  <w:numId w:val="1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Identify d</w:t>
              </w:r>
              <w:r w:rsidR="003E5E0F">
                <w:t>erived requirements during this process</w:t>
              </w:r>
            </w:p>
            <w:p w14:paraId="13001A4E" w14:textId="77777777" w:rsidR="00D70AC3" w:rsidRDefault="00D70AC3" w:rsidP="00D70AC3">
              <w:pPr>
                <w:pStyle w:val="ListParagraph"/>
                <w:widowControl w:val="0"/>
                <w:numPr>
                  <w:ilvl w:val="1"/>
                  <w:numId w:val="1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Resolve requirements conflicts</w:t>
              </w:r>
            </w:p>
            <w:p w14:paraId="05FDD8D0" w14:textId="77777777" w:rsidR="00812802" w:rsidRDefault="00812802" w:rsidP="00812802">
              <w:pPr>
                <w:pStyle w:val="ListParagraph"/>
                <w:widowControl w:val="0"/>
                <w:numPr>
                  <w:ilvl w:val="1"/>
                  <w:numId w:val="1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L</w:t>
              </w:r>
              <w:r w:rsidR="00AD1A24" w:rsidRPr="00ED097A">
                <w:t xml:space="preserve">essons learned </w:t>
              </w:r>
              <w:r w:rsidR="009D5815">
                <w:t xml:space="preserve">from previous decomposition activities may be </w:t>
              </w:r>
              <w:r w:rsidR="003E5E0F">
                <w:t>helpful</w:t>
              </w:r>
            </w:p>
            <w:p w14:paraId="7673590F" w14:textId="77777777" w:rsidR="00347C80" w:rsidRPr="00347C80" w:rsidRDefault="00993BE7" w:rsidP="00812802">
              <w:pPr>
                <w:rPr>
                  <w:b/>
                  <w:u w:val="single"/>
                </w:rPr>
              </w:pPr>
              <w:r>
                <w:rPr>
                  <w:b/>
                  <w:u w:val="single"/>
                </w:rPr>
                <w:t>Information sources</w:t>
              </w:r>
            </w:p>
            <w:p w14:paraId="422C88D0" w14:textId="77777777" w:rsidR="00812802" w:rsidRDefault="003668DF" w:rsidP="003668DF">
              <w:r>
                <w:t>“Software Requirements Definition involves eliciting, producing, and analyzing customer, product, and product component requirements.”</w:t>
              </w:r>
              <w:r w:rsidRPr="003668DF">
                <w:rPr>
                  <w:vertAlign w:val="superscript"/>
                </w:rPr>
                <w:t>5</w:t>
              </w:r>
              <w:r>
                <w:t xml:space="preserve"> Inputs</w:t>
              </w:r>
              <w:r w:rsidR="00812802">
                <w:t xml:space="preserve"> to </w:t>
              </w:r>
              <w:r>
                <w:t>this process</w:t>
              </w:r>
              <w:r w:rsidR="00812802">
                <w:t xml:space="preserve"> </w:t>
              </w:r>
              <w:r w:rsidR="00D70AC3">
                <w:t xml:space="preserve">may </w:t>
              </w:r>
              <w:r w:rsidR="00812802">
                <w:t>include:</w:t>
              </w:r>
            </w:p>
            <w:p w14:paraId="418970D9" w14:textId="77777777" w:rsidR="005B7216" w:rsidRDefault="005B7216" w:rsidP="005B7216">
              <w:pPr>
                <w:pStyle w:val="ListParagraph"/>
                <w:numPr>
                  <w:ilvl w:val="0"/>
                  <w:numId w:val="16"/>
                </w:numPr>
              </w:pPr>
              <w:r>
                <w:t>System and subsystem requirements documents, hardware schematics and specifications</w:t>
              </w:r>
            </w:p>
            <w:p w14:paraId="50BB1424" w14:textId="77777777" w:rsidR="005B7216" w:rsidRDefault="005B7216" w:rsidP="005B7216">
              <w:pPr>
                <w:pStyle w:val="ListParagraph"/>
                <w:numPr>
                  <w:ilvl w:val="0"/>
                  <w:numId w:val="16"/>
                </w:numPr>
              </w:pPr>
              <w:r>
                <w:t>System architecture</w:t>
              </w:r>
            </w:p>
            <w:p w14:paraId="340084B7" w14:textId="77777777" w:rsidR="005B7216" w:rsidRDefault="005B7216" w:rsidP="00812802">
              <w:pPr>
                <w:pStyle w:val="ListParagraph"/>
                <w:numPr>
                  <w:ilvl w:val="0"/>
                  <w:numId w:val="16"/>
                </w:numPr>
              </w:pPr>
              <w:r>
                <w:t>System models and simulations</w:t>
              </w:r>
            </w:p>
            <w:p w14:paraId="12F03FF1" w14:textId="77777777" w:rsidR="00812802" w:rsidRDefault="00812802" w:rsidP="00812802">
              <w:pPr>
                <w:pStyle w:val="ListParagraph"/>
                <w:numPr>
                  <w:ilvl w:val="0"/>
                  <w:numId w:val="16"/>
                </w:numPr>
              </w:pPr>
              <w:r w:rsidRPr="00812802">
                <w:t xml:space="preserve">System safety analyses, including the </w:t>
              </w:r>
              <w:r w:rsidR="003668DF">
                <w:t>preliminary hazard analysis (</w:t>
              </w:r>
              <w:r w:rsidRPr="00812802">
                <w:t>PHA</w:t>
              </w:r>
              <w:r w:rsidR="003668DF">
                <w:t>)</w:t>
              </w:r>
              <w:r w:rsidRPr="00812802">
                <w:t>, subsequent system hazard analyses, and software safety analyses</w:t>
              </w:r>
            </w:p>
            <w:p w14:paraId="25D1C3C3" w14:textId="77777777" w:rsidR="00812802" w:rsidRDefault="003573A9" w:rsidP="00812802">
              <w:pPr>
                <w:pStyle w:val="ListParagraph"/>
                <w:numPr>
                  <w:ilvl w:val="0"/>
                  <w:numId w:val="16"/>
                </w:numPr>
              </w:pPr>
              <w:r>
                <w:t>Environmental requirements</w:t>
              </w:r>
              <w:r w:rsidR="003668DF">
                <w:t>, including operations and hardware requirements, vehicle or facility requirements</w:t>
              </w:r>
            </w:p>
            <w:p w14:paraId="7B4FE70E" w14:textId="77777777" w:rsidR="003573A9" w:rsidRDefault="003573A9" w:rsidP="00812802">
              <w:pPr>
                <w:pStyle w:val="ListParagraph"/>
                <w:numPr>
                  <w:ilvl w:val="0"/>
                  <w:numId w:val="16"/>
                </w:numPr>
              </w:pPr>
              <w:r>
                <w:t>Standards</w:t>
              </w:r>
            </w:p>
            <w:p w14:paraId="435FEE69" w14:textId="77777777" w:rsidR="00F511D8" w:rsidRDefault="00F511D8" w:rsidP="00812802">
              <w:pPr>
                <w:pStyle w:val="ListParagraph"/>
                <w:numPr>
                  <w:ilvl w:val="0"/>
                  <w:numId w:val="16"/>
                </w:numPr>
              </w:pPr>
              <w:r>
                <w:t>External regulations</w:t>
              </w:r>
            </w:p>
            <w:p w14:paraId="524A0264" w14:textId="77777777" w:rsidR="003573A9" w:rsidRDefault="003573A9" w:rsidP="00812802">
              <w:pPr>
                <w:pStyle w:val="ListParagraph"/>
                <w:numPr>
                  <w:ilvl w:val="0"/>
                  <w:numId w:val="16"/>
                </w:numPr>
              </w:pPr>
              <w:r>
                <w:t>Program</w:t>
              </w:r>
              <w:r w:rsidR="001C2262">
                <w:t>/Project</w:t>
              </w:r>
              <w:r>
                <w:t xml:space="preserve"> specification</w:t>
              </w:r>
            </w:p>
            <w:p w14:paraId="7C4AA4C5" w14:textId="77777777" w:rsidR="00B0467E" w:rsidRDefault="00B0467E" w:rsidP="00812802">
              <w:pPr>
                <w:pStyle w:val="ListParagraph"/>
                <w:numPr>
                  <w:ilvl w:val="0"/>
                  <w:numId w:val="16"/>
                </w:numPr>
              </w:pPr>
              <w:r>
                <w:t>Concept of operations</w:t>
              </w:r>
            </w:p>
            <w:p w14:paraId="56A00FBA" w14:textId="77777777" w:rsidR="003573A9" w:rsidRDefault="003573A9" w:rsidP="00812802">
              <w:pPr>
                <w:pStyle w:val="ListParagraph"/>
                <w:numPr>
                  <w:ilvl w:val="0"/>
                  <w:numId w:val="16"/>
                </w:numPr>
              </w:pPr>
              <w:r>
                <w:t>Interface requirements</w:t>
              </w:r>
            </w:p>
            <w:p w14:paraId="55883DA4" w14:textId="77777777" w:rsidR="00786964" w:rsidRDefault="00786964" w:rsidP="00812802">
              <w:pPr>
                <w:pStyle w:val="ListParagraph"/>
                <w:numPr>
                  <w:ilvl w:val="0"/>
                  <w:numId w:val="16"/>
                </w:numPr>
              </w:pPr>
              <w:r>
                <w:t>Legacy products</w:t>
              </w:r>
            </w:p>
            <w:p w14:paraId="66B1AC12" w14:textId="77777777" w:rsidR="003573A9" w:rsidRDefault="00AB0E7E" w:rsidP="00812802">
              <w:pPr>
                <w:pStyle w:val="ListParagraph"/>
                <w:numPr>
                  <w:ilvl w:val="0"/>
                  <w:numId w:val="16"/>
                </w:numPr>
              </w:pPr>
              <w:r>
                <w:t>Organizational requirements</w:t>
              </w:r>
            </w:p>
            <w:p w14:paraId="4923132B" w14:textId="77777777" w:rsidR="003668DF" w:rsidRDefault="003668DF" w:rsidP="00812802">
              <w:pPr>
                <w:pStyle w:val="ListParagraph"/>
                <w:numPr>
                  <w:ilvl w:val="0"/>
                  <w:numId w:val="16"/>
                </w:numPr>
              </w:pPr>
              <w:r>
                <w:t>Quality attributes</w:t>
              </w:r>
              <w:r w:rsidR="005B7216">
                <w:t xml:space="preserve"> (</w:t>
              </w:r>
              <w:r w:rsidR="00680579">
                <w:t>e.g., reliability, availability, security, safety, maintainability, portability, usability)</w:t>
              </w:r>
            </w:p>
            <w:p w14:paraId="61A33049" w14:textId="77777777" w:rsidR="00C27A0B" w:rsidRDefault="00C27A0B" w:rsidP="00812802">
              <w:pPr>
                <w:pStyle w:val="ListParagraph"/>
                <w:numPr>
                  <w:ilvl w:val="0"/>
                  <w:numId w:val="16"/>
                </w:numPr>
              </w:pPr>
              <w:r>
                <w:t>Structured interviews</w:t>
              </w:r>
              <w:r w:rsidR="005B7216">
                <w:t xml:space="preserve"> with customers, users</w:t>
              </w:r>
              <w:r w:rsidR="00F511D8">
                <w:t xml:space="preserve"> (may include development of scenarios, examination of reports, analysis of competing products)</w:t>
              </w:r>
            </w:p>
            <w:p w14:paraId="4C804E4A" w14:textId="77777777" w:rsidR="00C27A0B" w:rsidRDefault="00C27A0B" w:rsidP="00812802">
              <w:pPr>
                <w:pStyle w:val="ListParagraph"/>
                <w:numPr>
                  <w:ilvl w:val="0"/>
                  <w:numId w:val="16"/>
                </w:numPr>
              </w:pPr>
              <w:r>
                <w:t>Brainstorming</w:t>
              </w:r>
              <w:r w:rsidR="00347C80">
                <w:t xml:space="preserve"> sessions</w:t>
              </w:r>
              <w:r w:rsidR="005B7216">
                <w:t xml:space="preserve"> with customers, users, developers</w:t>
              </w:r>
            </w:p>
            <w:p w14:paraId="71484AB1" w14:textId="77777777" w:rsidR="00C27A0B" w:rsidRDefault="00C27A0B" w:rsidP="00812802">
              <w:pPr>
                <w:pStyle w:val="ListParagraph"/>
                <w:numPr>
                  <w:ilvl w:val="0"/>
                  <w:numId w:val="16"/>
                </w:numPr>
              </w:pPr>
              <w:r>
                <w:t>Stakeholder input</w:t>
              </w:r>
              <w:r w:rsidR="005B7216">
                <w:t xml:space="preserve"> or user needs </w:t>
              </w:r>
              <w:r w:rsidR="00347C80">
                <w:t>(provided or elicited</w:t>
              </w:r>
              <w:r w:rsidR="00786964">
                <w:t xml:space="preserve"> via interviews, prototypes, questionnaires, surveys, or other techniques</w:t>
              </w:r>
              <w:r w:rsidR="00347C80">
                <w:t>)</w:t>
              </w:r>
            </w:p>
            <w:p w14:paraId="7D665205" w14:textId="77777777" w:rsidR="004A206E" w:rsidRDefault="009D5815" w:rsidP="004A206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347C80">
                <w:rPr>
                  <w:b/>
                  <w:u w:val="single"/>
                </w:rPr>
                <w:t>General guidance</w:t>
              </w:r>
              <w:r w:rsidR="00347C80">
                <w:t xml:space="preserve"> </w:t>
              </w:r>
            </w:p>
            <w:p w14:paraId="59659568" w14:textId="77777777" w:rsidR="00347C80" w:rsidRDefault="00347C80" w:rsidP="004A206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Some general guidance to follow when defining and documenting software requirements includes:</w:t>
              </w:r>
            </w:p>
            <w:p w14:paraId="29219FE8" w14:textId="77777777" w:rsidR="009D5815" w:rsidRDefault="009D5815" w:rsidP="009D5815">
              <w:pPr>
                <w:pStyle w:val="ListParagraph"/>
                <w:widowControl w:val="0"/>
                <w:numPr>
                  <w:ilvl w:val="0"/>
                  <w:numId w:val="1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Provide a unique identifier for each requirement</w:t>
              </w:r>
            </w:p>
            <w:p w14:paraId="0A005B0E" w14:textId="77777777" w:rsidR="008278A5" w:rsidRDefault="008278A5" w:rsidP="009D5815">
              <w:pPr>
                <w:pStyle w:val="ListParagraph"/>
                <w:widowControl w:val="0"/>
                <w:numPr>
                  <w:ilvl w:val="0"/>
                  <w:numId w:val="1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Express requirements as “shall” statements</w:t>
              </w:r>
              <w:r w:rsidR="005B7216">
                <w:t xml:space="preserve"> (avoiding words like “could”, “should”, “must”, and “will”)</w:t>
              </w:r>
            </w:p>
            <w:p w14:paraId="4AB1DE69" w14:textId="77777777" w:rsidR="003573A9" w:rsidRDefault="003573A9" w:rsidP="009D5815">
              <w:pPr>
                <w:pStyle w:val="ListParagraph"/>
                <w:widowControl w:val="0"/>
                <w:numPr>
                  <w:ilvl w:val="0"/>
                  <w:numId w:val="1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Clearly identify software safety requirements</w:t>
              </w:r>
            </w:p>
            <w:p w14:paraId="24AE3012" w14:textId="77777777" w:rsidR="003573A9" w:rsidRDefault="003573A9" w:rsidP="009D5815">
              <w:pPr>
                <w:pStyle w:val="ListParagraph"/>
                <w:widowControl w:val="0"/>
                <w:numPr>
                  <w:ilvl w:val="0"/>
                  <w:numId w:val="1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Structure requirements so they are </w:t>
              </w:r>
              <w:r w:rsidR="00B739DE">
                <w:t xml:space="preserve">complete, correct, </w:t>
              </w:r>
              <w:r w:rsidR="00996B30">
                <w:t>consistent, traceable,</w:t>
              </w:r>
              <w:r w:rsidR="003668DF">
                <w:t xml:space="preserve"> independent,</w:t>
              </w:r>
              <w:r w:rsidR="00996B30">
                <w:t xml:space="preserve"> </w:t>
              </w:r>
              <w:r>
                <w:t xml:space="preserve">“clear, precise, </w:t>
              </w:r>
              <w:r w:rsidRPr="003573A9">
                <w:t>unequivocal, verifiable, test</w:t>
              </w:r>
              <w:r>
                <w:t>able, maintainable and feasible”</w:t>
              </w:r>
              <w:r w:rsidRPr="003573A9">
                <w:rPr>
                  <w:vertAlign w:val="superscript"/>
                </w:rPr>
                <w:t>1</w:t>
              </w:r>
            </w:p>
            <w:p w14:paraId="4976F8C8" w14:textId="77777777" w:rsidR="003573A9" w:rsidRDefault="00996B30" w:rsidP="009D5815">
              <w:pPr>
                <w:pStyle w:val="ListParagraph"/>
                <w:widowControl w:val="0"/>
                <w:numPr>
                  <w:ilvl w:val="0"/>
                  <w:numId w:val="1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Refine the initial set of requirements into a manageable set (e.g., remove duplicates, remove unnecessary requirements, combine requirements, clarify requirements, keep “must-haves”, drop some “nice-to-haves”)</w:t>
              </w:r>
            </w:p>
            <w:p w14:paraId="7432ED1D" w14:textId="77777777" w:rsidR="000B5B45" w:rsidRDefault="000B5B45" w:rsidP="009D5815">
              <w:pPr>
                <w:pStyle w:val="ListParagraph"/>
                <w:widowControl w:val="0"/>
                <w:numPr>
                  <w:ilvl w:val="0"/>
                  <w:numId w:val="1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Have </w:t>
              </w:r>
              <w:r w:rsidR="00F511D8">
                <w:t>requirements</w:t>
              </w:r>
              <w:r>
                <w:t xml:space="preserve"> reviewed by stakeholders (to identify and address ambiguous, conflicting, incomplete requirements</w:t>
              </w:r>
              <w:r w:rsidR="00235914">
                <w:t>; peer reviews/inspections is one technique</w:t>
              </w:r>
              <w:r>
                <w:t>)</w:t>
              </w:r>
            </w:p>
            <w:p w14:paraId="60BF7748" w14:textId="77777777" w:rsidR="000B5B45" w:rsidRDefault="000B5B45" w:rsidP="009D5815">
              <w:pPr>
                <w:pStyle w:val="ListParagraph"/>
                <w:widowControl w:val="0"/>
                <w:numPr>
                  <w:ilvl w:val="0"/>
                  <w:numId w:val="1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Capture software requirements in the required documents and in a requirements management tool for easy access, manipulation, and management; some tools may allow for generation of the requirements </w:t>
              </w:r>
              <w:r>
                <w:lastRenderedPageBreak/>
                <w:t>documents directly from the tool</w:t>
              </w:r>
            </w:p>
            <w:p w14:paraId="2C4FE7D7" w14:textId="77777777" w:rsidR="00B1595D" w:rsidRDefault="00F511D8" w:rsidP="009D5815">
              <w:pPr>
                <w:pStyle w:val="ListParagraph"/>
                <w:widowControl w:val="0"/>
                <w:numPr>
                  <w:ilvl w:val="0"/>
                  <w:numId w:val="1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State the requirements, not how to fulfill them (i.e., avoid including design decisions in the requirements)</w:t>
              </w:r>
            </w:p>
            <w:p w14:paraId="107DDF0D" w14:textId="77777777" w:rsidR="00F511D8" w:rsidRDefault="00F511D8" w:rsidP="009D5815">
              <w:pPr>
                <w:pStyle w:val="ListParagraph"/>
                <w:widowControl w:val="0"/>
                <w:numPr>
                  <w:ilvl w:val="0"/>
                  <w:numId w:val="1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State only one requirement per statement (i.e., compound requirements should be avoided)</w:t>
              </w:r>
            </w:p>
            <w:p w14:paraId="47E2B530" w14:textId="77777777" w:rsidR="00B95E6E" w:rsidRPr="00B95E6E" w:rsidRDefault="00B95E6E" w:rsidP="004A206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
                  <w:u w:val="single"/>
                </w:rPr>
              </w:pPr>
              <w:r w:rsidRPr="00B95E6E">
                <w:rPr>
                  <w:b/>
                  <w:u w:val="single"/>
                </w:rPr>
                <w:t>Common problems</w:t>
              </w:r>
            </w:p>
            <w:p w14:paraId="5F4DC681" w14:textId="77777777" w:rsidR="00B95E6E" w:rsidRDefault="00B95E6E" w:rsidP="004A206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Defining and documenting requirements is not a simple task.  Common problems that occur during or as a result of this activity and which should be avoided include:</w:t>
              </w:r>
            </w:p>
            <w:p w14:paraId="45C53B6C" w14:textId="77777777" w:rsidR="00B95E6E" w:rsidRDefault="00B95E6E" w:rsidP="00B95E6E">
              <w:pPr>
                <w:pStyle w:val="ListParagraph"/>
                <w:widowControl w:val="0"/>
                <w:numPr>
                  <w:ilvl w:val="0"/>
                  <w:numId w:val="2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Failing to define needed requirements</w:t>
              </w:r>
            </w:p>
            <w:p w14:paraId="3A85820A" w14:textId="77777777" w:rsidR="00B95E6E" w:rsidRDefault="00B95E6E" w:rsidP="00B95E6E">
              <w:pPr>
                <w:pStyle w:val="ListParagraph"/>
                <w:widowControl w:val="0"/>
                <w:numPr>
                  <w:ilvl w:val="0"/>
                  <w:numId w:val="2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Writing requirements inconsistently or ambiguously</w:t>
              </w:r>
            </w:p>
            <w:p w14:paraId="2EDA9160" w14:textId="77777777" w:rsidR="00B95E6E" w:rsidRDefault="00B95E6E" w:rsidP="00B95E6E">
              <w:pPr>
                <w:pStyle w:val="ListParagraph"/>
                <w:widowControl w:val="0"/>
                <w:numPr>
                  <w:ilvl w:val="0"/>
                  <w:numId w:val="2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Using inexperienced personnel to define the requirements</w:t>
              </w:r>
            </w:p>
            <w:p w14:paraId="1207DE41" w14:textId="77777777" w:rsidR="004E5AA3" w:rsidRDefault="004E5AA3" w:rsidP="00B95E6E">
              <w:pPr>
                <w:pStyle w:val="ListParagraph"/>
                <w:widowControl w:val="0"/>
                <w:numPr>
                  <w:ilvl w:val="0"/>
                  <w:numId w:val="2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Incorrect understanding of underlying assumptions or constraints</w:t>
              </w:r>
            </w:p>
            <w:p w14:paraId="52E616F0" w14:textId="77777777" w:rsidR="00637941" w:rsidRDefault="00637941" w:rsidP="00B95E6E">
              <w:pPr>
                <w:pStyle w:val="ListParagraph"/>
                <w:widowControl w:val="0"/>
                <w:numPr>
                  <w:ilvl w:val="0"/>
                  <w:numId w:val="2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Including unneeded features or capabilities</w:t>
              </w:r>
            </w:p>
            <w:p w14:paraId="600ADF49" w14:textId="77777777" w:rsidR="00637941" w:rsidRDefault="00637941" w:rsidP="00B95E6E">
              <w:pPr>
                <w:pStyle w:val="ListParagraph"/>
                <w:widowControl w:val="0"/>
                <w:numPr>
                  <w:ilvl w:val="0"/>
                  <w:numId w:val="2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No clear method for allocating requirements to subsystems</w:t>
              </w:r>
            </w:p>
            <w:p w14:paraId="1C24D527" w14:textId="77777777" w:rsidR="00DB734F" w:rsidRDefault="004E5AA3" w:rsidP="00B95E6E">
              <w:pPr>
                <w:pStyle w:val="ListParagraph"/>
                <w:widowControl w:val="0"/>
                <w:numPr>
                  <w:ilvl w:val="0"/>
                  <w:numId w:val="2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Choosing solutions before defining the requirements and/or user </w:t>
              </w:r>
              <w:commentRangeStart w:id="3"/>
              <w:r>
                <w:t>needs</w:t>
              </w:r>
            </w:p>
            <w:p w14:paraId="4C1206A5" w14:textId="77777777" w:rsidR="00ED097A" w:rsidRDefault="002A6C31" w:rsidP="00235914">
              <w:pPr>
                <w:pStyle w:val="ListParagraph"/>
                <w:widowControl w:val="0"/>
                <w:numPr>
                  <w:ilvl w:val="0"/>
                  <w:numId w:val="2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Failing to spend enough time or resources on requirements definition</w:t>
              </w:r>
              <w:r w:rsidR="004E5AA3" w:rsidRPr="00235914">
                <w:rPr>
                  <w:vertAlign w:val="superscript"/>
                </w:rPr>
                <w:t>6</w:t>
              </w:r>
              <w:commentRangeEnd w:id="3"/>
              <w:r w:rsidR="004E5AA3">
                <w:rPr>
                  <w:rStyle w:val="CommentReference"/>
                </w:rPr>
                <w:commentReference w:id="3"/>
              </w:r>
            </w:p>
          </w:sdtContent>
        </w:sdt>
        <w:p w14:paraId="6A95BABC" w14:textId="77777777" w:rsidR="00ED097A" w:rsidRDefault="001C6AEA" w:rsidP="00ED097A">
          <w:r>
            <w:t>Consult C</w:t>
          </w:r>
          <w:r w:rsidR="00ED097A">
            <w:t>enter Proc</w:t>
          </w:r>
          <w:r>
            <w:t>ess Asset Libraries (PALs) for C</w:t>
          </w:r>
          <w:r w:rsidR="00ED097A">
            <w:t>enter-specific guidance and resources related to do</w:t>
          </w:r>
          <w:r w:rsidR="00B803D9">
            <w:t>cumenting software requirements, including templates, checklists, and sample documents.</w:t>
          </w:r>
        </w:p>
        <w:p w14:paraId="0D29B37D" w14:textId="77777777" w:rsidR="00ED097A" w:rsidRDefault="00ED097A" w:rsidP="00ED097A">
          <w:r>
            <w:t>Additional guidance related to documenting software requirements may be found in the following related requirements in this handbook:</w:t>
          </w:r>
        </w:p>
        <w:tbl>
          <w:tblPr>
            <w:tblStyle w:val="TableGrid"/>
            <w:tblW w:w="0" w:type="auto"/>
            <w:jc w:val="center"/>
            <w:tblLook w:val="04A0" w:firstRow="1" w:lastRow="0" w:firstColumn="1" w:lastColumn="0" w:noHBand="0" w:noVBand="1"/>
          </w:tblPr>
          <w:tblGrid>
            <w:gridCol w:w="1350"/>
            <w:gridCol w:w="5850"/>
          </w:tblGrid>
          <w:tr w:rsidR="00ED097A" w14:paraId="537FE64B" w14:textId="77777777" w:rsidTr="00347C80">
            <w:trPr>
              <w:jc w:val="center"/>
            </w:trPr>
            <w:tc>
              <w:tcPr>
                <w:tcW w:w="1350" w:type="dxa"/>
              </w:tcPr>
              <w:p w14:paraId="13D77930" w14:textId="77777777" w:rsidR="00ED097A" w:rsidRDefault="00ED097A" w:rsidP="00ED097A">
                <w:pPr>
                  <w:rPr>
                    <w:b/>
                  </w:rPr>
                </w:pPr>
                <w:r>
                  <w:rPr>
                    <w:b/>
                  </w:rPr>
                  <w:t>SWE-050</w:t>
                </w:r>
              </w:p>
            </w:tc>
            <w:tc>
              <w:tcPr>
                <w:tcW w:w="5850" w:type="dxa"/>
              </w:tcPr>
              <w:p w14:paraId="4C50D172" w14:textId="77777777" w:rsidR="00ED097A" w:rsidRDefault="00ED097A" w:rsidP="00347C80">
                <w:r>
                  <w:t>Software Requirements</w:t>
                </w:r>
              </w:p>
            </w:tc>
          </w:tr>
          <w:tr w:rsidR="004C552F" w14:paraId="2B444C1E" w14:textId="77777777" w:rsidTr="00347C80">
            <w:trPr>
              <w:jc w:val="center"/>
            </w:trPr>
            <w:tc>
              <w:tcPr>
                <w:tcW w:w="1350" w:type="dxa"/>
              </w:tcPr>
              <w:p w14:paraId="6CB2A9F4" w14:textId="77777777" w:rsidR="004C552F" w:rsidRDefault="004C552F" w:rsidP="00ED097A">
                <w:pPr>
                  <w:rPr>
                    <w:b/>
                  </w:rPr>
                </w:pPr>
                <w:r>
                  <w:rPr>
                    <w:b/>
                  </w:rPr>
                  <w:t>SWE-051</w:t>
                </w:r>
              </w:p>
            </w:tc>
            <w:tc>
              <w:tcPr>
                <w:tcW w:w="5850" w:type="dxa"/>
              </w:tcPr>
              <w:p w14:paraId="1D2EE643" w14:textId="77777777" w:rsidR="004C552F" w:rsidRDefault="004C552F" w:rsidP="00347C80">
                <w:r>
                  <w:t>Software Requirements Analysis</w:t>
                </w:r>
              </w:p>
            </w:tc>
          </w:tr>
          <w:tr w:rsidR="004A206E" w14:paraId="60323F91" w14:textId="77777777" w:rsidTr="00347C80">
            <w:trPr>
              <w:jc w:val="center"/>
            </w:trPr>
            <w:tc>
              <w:tcPr>
                <w:tcW w:w="1350" w:type="dxa"/>
              </w:tcPr>
              <w:p w14:paraId="7628E214" w14:textId="77777777" w:rsidR="004A206E" w:rsidRDefault="004A206E" w:rsidP="00ED097A">
                <w:pPr>
                  <w:rPr>
                    <w:b/>
                  </w:rPr>
                </w:pPr>
                <w:r>
                  <w:rPr>
                    <w:b/>
                  </w:rPr>
                  <w:t>SWE-052</w:t>
                </w:r>
              </w:p>
            </w:tc>
            <w:tc>
              <w:tcPr>
                <w:tcW w:w="5850" w:type="dxa"/>
              </w:tcPr>
              <w:p w14:paraId="19760889" w14:textId="77777777" w:rsidR="004A206E" w:rsidRDefault="004A206E" w:rsidP="00347C80">
                <w:r>
                  <w:t xml:space="preserve">Bidirectional Traceability (software requirements to higher level requirements) </w:t>
                </w:r>
              </w:p>
            </w:tc>
          </w:tr>
          <w:tr w:rsidR="00ED097A" w14:paraId="424C907B" w14:textId="77777777" w:rsidTr="00347C80">
            <w:trPr>
              <w:jc w:val="center"/>
            </w:trPr>
            <w:tc>
              <w:tcPr>
                <w:tcW w:w="1350" w:type="dxa"/>
              </w:tcPr>
              <w:p w14:paraId="02BD88AD" w14:textId="77777777" w:rsidR="00ED097A" w:rsidRDefault="00ED097A" w:rsidP="00ED097A">
                <w:pPr>
                  <w:rPr>
                    <w:b/>
                  </w:rPr>
                </w:pPr>
                <w:commentRangeStart w:id="4"/>
                <w:r>
                  <w:rPr>
                    <w:b/>
                  </w:rPr>
                  <w:t>SWE</w:t>
                </w:r>
                <w:commentRangeEnd w:id="4"/>
                <w:r>
                  <w:rPr>
                    <w:rStyle w:val="CommentReference"/>
                    <w:rFonts w:eastAsiaTheme="minorEastAsia"/>
                    <w:lang w:bidi="en-US"/>
                  </w:rPr>
                  <w:commentReference w:id="4"/>
                </w:r>
                <w:r>
                  <w:rPr>
                    <w:b/>
                  </w:rPr>
                  <w:t>-053:</w:t>
                </w:r>
              </w:p>
            </w:tc>
            <w:tc>
              <w:tcPr>
                <w:tcW w:w="5850" w:type="dxa"/>
              </w:tcPr>
              <w:p w14:paraId="3C311703" w14:textId="77777777" w:rsidR="00ED097A" w:rsidRPr="00D95FA3" w:rsidRDefault="00ED097A" w:rsidP="00347C80">
                <w:r>
                  <w:t>Manage Requirements Change</w:t>
                </w:r>
              </w:p>
            </w:tc>
          </w:tr>
          <w:tr w:rsidR="00ED097A" w14:paraId="4C2B6037" w14:textId="77777777" w:rsidTr="00347C80">
            <w:trPr>
              <w:jc w:val="center"/>
            </w:trPr>
            <w:tc>
              <w:tcPr>
                <w:tcW w:w="1350" w:type="dxa"/>
              </w:tcPr>
              <w:p w14:paraId="0E4F869E" w14:textId="77777777" w:rsidR="00ED097A" w:rsidRPr="00DF1D00" w:rsidRDefault="00ED097A" w:rsidP="00ED097A">
                <w:pPr>
                  <w:rPr>
                    <w:b/>
                  </w:rPr>
                </w:pPr>
                <w:r>
                  <w:rPr>
                    <w:b/>
                  </w:rPr>
                  <w:t>SWE-109:</w:t>
                </w:r>
              </w:p>
            </w:tc>
            <w:tc>
              <w:tcPr>
                <w:tcW w:w="5850" w:type="dxa"/>
              </w:tcPr>
              <w:p w14:paraId="1BEC1D43" w14:textId="77777777" w:rsidR="00ED097A" w:rsidRDefault="00ED097A" w:rsidP="00ED097A">
                <w:r>
                  <w:t>Software Requirements Specification</w:t>
                </w:r>
              </w:p>
            </w:tc>
          </w:tr>
        </w:tbl>
        <w:p w14:paraId="371705C2" w14:textId="77777777" w:rsidR="00A203F5" w:rsidRPr="00E3200B" w:rsidRDefault="004C0151" w:rsidP="00E3200B"/>
      </w:sdtContent>
    </w:sdt>
    <w:permEnd w:id="28731412"/>
    <w:p w14:paraId="0944ACE9" w14:textId="77777777" w:rsidR="00CD5705" w:rsidRPr="00E3200B" w:rsidRDefault="00CD5705" w:rsidP="00E3200B">
      <w:pPr>
        <w:pStyle w:val="Heading2"/>
      </w:pPr>
      <w:r w:rsidRPr="00E3200B">
        <w:t>Small Projects</w:t>
      </w:r>
    </w:p>
    <w:permStart w:id="605770251" w:edGrp="everyone" w:displacedByCustomXml="next"/>
    <w:sdt>
      <w:sdtPr>
        <w:id w:val="7344509"/>
        <w:placeholder>
          <w:docPart w:val="1D1519F16693495CA4204437DBD19167"/>
        </w:placeholder>
      </w:sdtPr>
      <w:sdtEndPr/>
      <w:sdtContent>
        <w:p w14:paraId="2AAA1A6C" w14:textId="77777777" w:rsidR="006A029A" w:rsidRPr="00E3200B" w:rsidRDefault="00996B30" w:rsidP="00E3200B">
          <w:r w:rsidRPr="00996B30">
            <w:t xml:space="preserve">“Any project with resource limitations must establish the relative priorities of the requested features, use cases, or functional requirements. Prioritization helps the project manager plan for staged releases, make trade-off decisions, and respond to requests for adding more functionality. It can also help you avoid the traumatic ‘rapid descoping phase’ late in the project, when you start throwing features overboard to get a </w:t>
          </w:r>
          <w:r>
            <w:t>product out the door on time.”</w:t>
          </w:r>
          <w:r w:rsidRPr="00996B30">
            <w:rPr>
              <w:vertAlign w:val="superscript"/>
            </w:rPr>
            <w:t>3</w:t>
          </w:r>
        </w:p>
      </w:sdtContent>
    </w:sdt>
    <w:permEnd w:id="605770251"/>
    <w:p w14:paraId="5AC4686A" w14:textId="77777777" w:rsidR="00FE753D" w:rsidRPr="00E3200B" w:rsidRDefault="00A203F5" w:rsidP="00E3200B">
      <w:pPr>
        <w:pStyle w:val="Heading1"/>
      </w:pPr>
      <w:r w:rsidRPr="00E3200B">
        <w:t>Resources</w:t>
      </w:r>
    </w:p>
    <w:permStart w:id="1842509764" w:edGrp="everyone" w:displacedByCustomXml="next"/>
    <w:sdt>
      <w:sdtPr>
        <w:id w:val="7344510"/>
        <w:placeholder>
          <w:docPart w:val="1D1519F16693495CA4204437DBD19167"/>
        </w:placeholder>
      </w:sdtPr>
      <w:sdtEndPr/>
      <w:sdtContent>
        <w:p w14:paraId="3BE699C7" w14:textId="77777777" w:rsidR="00812802" w:rsidRDefault="007B4336" w:rsidP="00812802">
          <w:pPr>
            <w:pStyle w:val="ListParagraph"/>
            <w:numPr>
              <w:ilvl w:val="0"/>
              <w:numId w:val="15"/>
            </w:numPr>
          </w:pPr>
          <w:r w:rsidRPr="00E3200B">
            <w:t xml:space="preserve"> </w:t>
          </w:r>
          <w:r w:rsidR="00812802">
            <w:t>NASA Technical Standard, “</w:t>
          </w:r>
          <w:hyperlink r:id="rId13" w:history="1">
            <w:r w:rsidR="00812802" w:rsidRPr="00C0166C">
              <w:rPr>
                <w:rStyle w:val="Hyperlink"/>
              </w:rPr>
              <w:t>NASA Software Safety Standard</w:t>
            </w:r>
          </w:hyperlink>
          <w:r w:rsidR="00812802">
            <w:t>”, NASA-STD-8719.13B w/ Change 1, 2004.</w:t>
          </w:r>
        </w:p>
        <w:p w14:paraId="18A63705" w14:textId="77777777" w:rsidR="00FC7A04" w:rsidRDefault="00FC7A04" w:rsidP="00FC7A04">
          <w:pPr>
            <w:pStyle w:val="ListParagraph"/>
            <w:numPr>
              <w:ilvl w:val="0"/>
              <w:numId w:val="15"/>
            </w:numPr>
          </w:pPr>
          <w:r>
            <w:t>NASA Technical Standard, “</w:t>
          </w:r>
          <w:hyperlink r:id="rId14" w:history="1">
            <w:r w:rsidRPr="00C0166C">
              <w:rPr>
                <w:rStyle w:val="Hyperlink"/>
              </w:rPr>
              <w:t>NASA Software Safety Guidebook</w:t>
            </w:r>
          </w:hyperlink>
          <w:r>
            <w:t>”, NASA-GB-8719.13, 2004.</w:t>
          </w:r>
        </w:p>
        <w:p w14:paraId="3B99787C" w14:textId="77777777" w:rsidR="00812802" w:rsidRDefault="00996B30" w:rsidP="00812802">
          <w:pPr>
            <w:pStyle w:val="ListParagraph"/>
            <w:numPr>
              <w:ilvl w:val="0"/>
              <w:numId w:val="15"/>
            </w:numPr>
          </w:pPr>
          <w:r w:rsidRPr="00996B30">
            <w:t xml:space="preserve">K. Wiegers, “When Telepathy Won’t Do: Requirements Engineering Key </w:t>
          </w:r>
          <w:commentRangeStart w:id="5"/>
          <w:r w:rsidRPr="00996B30">
            <w:t>Practices</w:t>
          </w:r>
          <w:commentRangeEnd w:id="5"/>
          <w:r>
            <w:rPr>
              <w:rStyle w:val="CommentReference"/>
            </w:rPr>
            <w:commentReference w:id="5"/>
          </w:r>
          <w:r w:rsidRPr="00996B30">
            <w:t>”</w:t>
          </w:r>
          <w:r>
            <w:t>.</w:t>
          </w:r>
        </w:p>
        <w:p w14:paraId="09AFF355" w14:textId="77777777" w:rsidR="003921F3" w:rsidRPr="009A6F8F" w:rsidRDefault="003921F3" w:rsidP="003921F3">
          <w:pPr>
            <w:pStyle w:val="ListParagraph"/>
            <w:numPr>
              <w:ilvl w:val="0"/>
              <w:numId w:val="15"/>
            </w:numPr>
          </w:pPr>
          <w:bookmarkStart w:id="6" w:name="_Ref290982895"/>
          <w:r>
            <w:rPr>
              <w:rFonts w:ascii="Arial" w:hAnsi="Arial" w:cs="Arial"/>
            </w:rPr>
            <w:t>NASA Scientific and Technical Information (STI), NASA Center for AeroSpace Information, “</w:t>
          </w:r>
          <w:commentRangeStart w:id="7"/>
          <w:r w:rsidR="00787754">
            <w:rPr>
              <w:rFonts w:ascii="Arial" w:hAnsi="Arial" w:cs="Arial"/>
            </w:rPr>
            <w:fldChar w:fldCharType="begin"/>
          </w:r>
          <w:r>
            <w:rPr>
              <w:rFonts w:ascii="Arial" w:hAnsi="Arial" w:cs="Arial"/>
            </w:rPr>
            <w:instrText xml:space="preserve"> HYPERLINK "http://www.ap233.org/ap233-public-information/reference/20080008301_2008008500.pdf" </w:instrText>
          </w:r>
          <w:r w:rsidR="00787754">
            <w:rPr>
              <w:rFonts w:ascii="Arial" w:hAnsi="Arial" w:cs="Arial"/>
            </w:rPr>
            <w:fldChar w:fldCharType="separate"/>
          </w:r>
          <w:r w:rsidRPr="000B5046">
            <w:rPr>
              <w:rStyle w:val="Hyperlink"/>
              <w:rFonts w:ascii="Arial" w:hAnsi="Arial" w:cs="Arial"/>
            </w:rPr>
            <w:t>NASA Systems Engineering Handbook</w:t>
          </w:r>
          <w:r w:rsidR="00787754">
            <w:rPr>
              <w:rFonts w:ascii="Arial" w:hAnsi="Arial" w:cs="Arial"/>
            </w:rPr>
            <w:fldChar w:fldCharType="end"/>
          </w:r>
          <w:commentRangeEnd w:id="7"/>
          <w:r>
            <w:rPr>
              <w:rStyle w:val="CommentReference"/>
            </w:rPr>
            <w:commentReference w:id="7"/>
          </w:r>
          <w:r>
            <w:rPr>
              <w:rFonts w:ascii="Arial" w:hAnsi="Arial" w:cs="Arial"/>
            </w:rPr>
            <w:t>”, NASA/SP-2007-6105, Rev1, 2007.</w:t>
          </w:r>
          <w:bookmarkEnd w:id="6"/>
        </w:p>
        <w:p w14:paraId="3E16C5E4" w14:textId="77777777" w:rsidR="003668DF" w:rsidRDefault="003668DF" w:rsidP="003668DF">
          <w:pPr>
            <w:pStyle w:val="ListParagraph"/>
            <w:numPr>
              <w:ilvl w:val="0"/>
              <w:numId w:val="15"/>
            </w:numPr>
          </w:pPr>
          <w:r w:rsidRPr="00202EFB">
            <w:t>Software Development Process Description Document,</w:t>
          </w:r>
          <w:r>
            <w:t xml:space="preserve"> EI32-OI-001, Revision R, </w:t>
          </w:r>
          <w:commentRangeStart w:id="8"/>
          <w:r>
            <w:t>2010</w:t>
          </w:r>
          <w:commentRangeEnd w:id="8"/>
          <w:r>
            <w:rPr>
              <w:rStyle w:val="CommentReference"/>
            </w:rPr>
            <w:commentReference w:id="8"/>
          </w:r>
          <w:r>
            <w:t xml:space="preserve">. </w:t>
          </w:r>
        </w:p>
        <w:p w14:paraId="0AB296A5" w14:textId="77777777" w:rsidR="00B95E6E" w:rsidRDefault="00B95E6E" w:rsidP="00B95E6E">
          <w:pPr>
            <w:pStyle w:val="ListParagraph"/>
            <w:numPr>
              <w:ilvl w:val="0"/>
              <w:numId w:val="15"/>
            </w:numPr>
          </w:pPr>
          <w:r>
            <w:t>Kandt, Ronald Kirk, Jet Propulsion Lab, “</w:t>
          </w:r>
          <w:commentRangeStart w:id="9"/>
          <w:r>
            <w:t>Software Quality Improvement, Software Requirements Engineering: Practices and Techniques</w:t>
          </w:r>
          <w:commentRangeEnd w:id="9"/>
          <w:r>
            <w:rPr>
              <w:rStyle w:val="CommentReference"/>
            </w:rPr>
            <w:commentReference w:id="9"/>
          </w:r>
          <w:r>
            <w:t>”, JPL Document D-24994, 2003.</w:t>
          </w:r>
        </w:p>
        <w:p w14:paraId="0049F11E" w14:textId="77777777" w:rsidR="008B3967" w:rsidRDefault="008B3967" w:rsidP="008B3967">
          <w:pPr>
            <w:pStyle w:val="ListParagraph"/>
            <w:numPr>
              <w:ilvl w:val="0"/>
              <w:numId w:val="15"/>
            </w:numPr>
          </w:pPr>
          <w:r>
            <w:t xml:space="preserve">“Product Requirements Development and Management </w:t>
          </w:r>
          <w:commentRangeStart w:id="10"/>
          <w:r>
            <w:t>Procedure</w:t>
          </w:r>
          <w:commentRangeEnd w:id="10"/>
          <w:r>
            <w:rPr>
              <w:rStyle w:val="CommentReference"/>
            </w:rPr>
            <w:commentReference w:id="10"/>
          </w:r>
          <w:r>
            <w:t>”, 5526_7-21-06_Req_RevA_generic-R1V0, 2006.</w:t>
          </w:r>
        </w:p>
        <w:p w14:paraId="2FB3AFB7" w14:textId="77777777" w:rsidR="00786964" w:rsidRDefault="00786964" w:rsidP="00786964">
          <w:pPr>
            <w:pStyle w:val="ListParagraph"/>
            <w:numPr>
              <w:ilvl w:val="0"/>
              <w:numId w:val="15"/>
            </w:numPr>
          </w:pPr>
          <w:r>
            <w:t>Software Engineering Institute, “</w:t>
          </w:r>
          <w:hyperlink r:id="rId15" w:history="1">
            <w:r w:rsidRPr="00185DE2">
              <w:rPr>
                <w:rStyle w:val="Hyperlink"/>
              </w:rPr>
              <w:t xml:space="preserve">CMMI for </w:t>
            </w:r>
            <w:r>
              <w:rPr>
                <w:rStyle w:val="Hyperlink"/>
              </w:rPr>
              <w:t>Development</w:t>
            </w:r>
            <w:r w:rsidRPr="00185DE2">
              <w:rPr>
                <w:rStyle w:val="Hyperlink"/>
              </w:rPr>
              <w:t>, Version 1.3</w:t>
            </w:r>
          </w:hyperlink>
          <w:r>
            <w:t>”, CMU/SEI-2010-TR-033, 2010.</w:t>
          </w:r>
        </w:p>
        <w:p w14:paraId="1B68D294" w14:textId="77777777" w:rsidR="00D3261C" w:rsidRPr="00E3200B" w:rsidRDefault="004C0151" w:rsidP="00203F5A"/>
      </w:sdtContent>
    </w:sdt>
    <w:p w14:paraId="1F634A7D" w14:textId="77777777" w:rsidR="00CD5705" w:rsidRPr="00E3200B" w:rsidRDefault="00CD5705" w:rsidP="00E3200B">
      <w:pPr>
        <w:pStyle w:val="Heading2"/>
      </w:pPr>
      <w:bookmarkStart w:id="11" w:name="acronyms"/>
      <w:bookmarkStart w:id="12" w:name="email"/>
      <w:bookmarkEnd w:id="11"/>
      <w:bookmarkEnd w:id="12"/>
      <w:permEnd w:id="1842509764"/>
      <w:r w:rsidRPr="00E3200B">
        <w:t>Tools</w:t>
      </w:r>
    </w:p>
    <w:permStart w:id="220560749" w:edGrp="everyone" w:displacedByCustomXml="next"/>
    <w:sdt>
      <w:sdtPr>
        <w:id w:val="7344511"/>
        <w:placeholder>
          <w:docPart w:val="1D1519F16693495CA4204437DBD19167"/>
        </w:placeholder>
      </w:sdtPr>
      <w:sdtEndPr>
        <w:rPr>
          <w:b/>
          <w:bCs/>
        </w:rPr>
      </w:sdtEndPr>
      <w:sdtContent>
        <w:sdt>
          <w:sdtPr>
            <w:id w:val="264557610"/>
            <w:placeholder>
              <w:docPart w:val="27D7298A60EF47169E269CD909B6DCA7"/>
            </w:placeholder>
          </w:sdtPr>
          <w:sdtEndPr/>
          <w:sdtContent>
            <w:sdt>
              <w:sdtPr>
                <w:id w:val="196615373"/>
                <w:placeholder>
                  <w:docPart w:val="C342A24764054A13AF362AC9E4F6EC83"/>
                </w:placeholder>
              </w:sdtPr>
              <w:sdtEndPr/>
              <w:sdtContent>
                <w:p w14:paraId="3F2D6544" w14:textId="77777777" w:rsidR="00C27A0B" w:rsidRPr="00E3200B" w:rsidRDefault="00C27A0B" w:rsidP="00C27A0B">
                  <w:pPr>
                    <w:pBdr>
                      <w:top w:val="single" w:sz="4" w:space="1" w:color="auto"/>
                      <w:left w:val="single" w:sz="4" w:space="4" w:color="auto"/>
                      <w:bottom w:val="single" w:sz="4" w:space="1" w:color="auto"/>
                      <w:right w:val="single" w:sz="4" w:space="4" w:color="auto"/>
                    </w:pBdr>
                    <w:shd w:val="clear" w:color="auto" w:fill="B6DDE8" w:themeFill="accent5" w:themeFillTint="66"/>
                  </w:pPr>
                  <w:r w:rsidRPr="00DD73E4">
                    <w:t xml:space="preserve">Please reference table </w:t>
                  </w:r>
                  <w:commentRangeStart w:id="13"/>
                  <w:r w:rsidRPr="00883305">
                    <w:rPr>
                      <w:color w:val="4F81BD" w:themeColor="accent1"/>
                    </w:rPr>
                    <w:t xml:space="preserve">XYZ </w:t>
                  </w:r>
                  <w:commentRangeEnd w:id="13"/>
                  <w:r w:rsidRPr="00883305">
                    <w:rPr>
                      <w:color w:val="4F81BD" w:themeColor="accent1"/>
                    </w:rPr>
                    <w:commentReference w:id="13"/>
                  </w:r>
                  <w:r w:rsidRPr="00883305">
                    <w:rPr>
                      <w:color w:val="4F81BD" w:themeColor="accent1"/>
                    </w:rPr>
                    <w:t>i</w:t>
                  </w:r>
                  <w:r w:rsidRPr="00DD73E4">
                    <w:t>n this handbook for a list of tools in use at NASA that may be relevant to this requirement.  Note that this table should not be considered all-inclusive, nor is it an endorsement of any par</w:t>
                  </w:r>
                  <w:r w:rsidR="001C6AEA">
                    <w:t>ticular tool.  Check with your C</w:t>
                  </w:r>
                  <w:r w:rsidRPr="00DD73E4">
                    <w:t xml:space="preserve">enter to see what tools are available to facilitate compliance with this </w:t>
                  </w:r>
                  <w:commentRangeStart w:id="14"/>
                  <w:r w:rsidRPr="00DD73E4">
                    <w:t>requirement</w:t>
                  </w:r>
                  <w:commentRangeEnd w:id="14"/>
                  <w:r>
                    <w:rPr>
                      <w:rStyle w:val="CommentReference"/>
                    </w:rPr>
                    <w:commentReference w:id="14"/>
                  </w:r>
                  <w:r w:rsidRPr="00DD73E4">
                    <w:t>.</w:t>
                  </w:r>
                </w:p>
              </w:sdtContent>
            </w:sdt>
          </w:sdtContent>
        </w:sdt>
      </w:sdtContent>
    </w:sdt>
    <w:permEnd w:id="220560749"/>
    <w:p w14:paraId="4B92C2F6" w14:textId="77777777" w:rsidR="00A203F5" w:rsidRPr="00E3200B" w:rsidRDefault="00A203F5" w:rsidP="00E3200B">
      <w:pPr>
        <w:pStyle w:val="Heading1"/>
      </w:pPr>
      <w:r w:rsidRPr="00E3200B">
        <w:t>Lessons Learned</w:t>
      </w:r>
    </w:p>
    <w:permStart w:id="1741292542" w:edGrp="everyone" w:displacedByCustomXml="next"/>
    <w:sdt>
      <w:sdtPr>
        <w:id w:val="7344512"/>
        <w:placeholder>
          <w:docPart w:val="1D1519F16693495CA4204437DBD19167"/>
        </w:placeholder>
      </w:sdtPr>
      <w:sdtEndPr/>
      <w:sdtContent>
        <w:p w14:paraId="584E285D" w14:textId="77777777" w:rsidR="00AE7487" w:rsidRDefault="00AE7487" w:rsidP="006A029A">
          <w:r>
            <w:t>The NASA Lessons Learned database contains the following lessons learned related to defining and documenting software requirements:</w:t>
          </w:r>
        </w:p>
        <w:p w14:paraId="496F5F30" w14:textId="77777777" w:rsidR="00AE7487" w:rsidRDefault="00AE7487" w:rsidP="00AE7487">
          <w:pPr>
            <w:pStyle w:val="ListParagraph"/>
            <w:numPr>
              <w:ilvl w:val="0"/>
              <w:numId w:val="24"/>
            </w:numPr>
          </w:pPr>
          <w:r w:rsidRPr="00AE7487">
            <w:rPr>
              <w:b/>
            </w:rPr>
            <w:t>Developing a complete set of requirements:</w:t>
          </w:r>
          <w:r>
            <w:t xml:space="preserve"> “</w:t>
          </w:r>
          <w:r w:rsidRPr="00AE7487">
            <w:t>Development of a complete and consistent set of engineering requirements requires a robust systems engineering process that defines performance and resource utilization requirements, traces requirements to higher and lower-level requirements, ensures review of requirements by key stakeholders and by parties independent of the engineering of the requirements, and assesses the requirements using a checklist of questions that address quality concerns.</w:t>
          </w:r>
          <w:r>
            <w:t>” (</w:t>
          </w:r>
          <w:hyperlink r:id="rId16" w:history="1">
            <w:r w:rsidRPr="00874753">
              <w:rPr>
                <w:rStyle w:val="Hyperlink"/>
              </w:rPr>
              <w:t>http://www.nasa.gov/offices/oce/llis/imported_content/lesson_2218.html</w:t>
            </w:r>
          </w:hyperlink>
          <w:r>
            <w:t>)</w:t>
          </w:r>
        </w:p>
        <w:p w14:paraId="50A38163" w14:textId="77777777" w:rsidR="00AE7487" w:rsidRDefault="00AE7487" w:rsidP="00AE7487">
          <w:pPr>
            <w:pStyle w:val="ListParagraph"/>
            <w:numPr>
              <w:ilvl w:val="0"/>
              <w:numId w:val="23"/>
            </w:numPr>
          </w:pPr>
          <w:r w:rsidRPr="00AE7487">
            <w:rPr>
              <w:b/>
            </w:rPr>
            <w:t>COTS/GOTS/MOTS software</w:t>
          </w:r>
          <w:r>
            <w:t>: “</w:t>
          </w:r>
          <w:r w:rsidRPr="00AE7487">
            <w:t>Define “must meet,” “highly desirable” and “nice to have” requirements. Ability of the unit to meet those requirements, and at what cost, will be a major decidi</w:t>
          </w:r>
          <w:r>
            <w:t>ng factor in the COTS decision.” (</w:t>
          </w:r>
          <w:hyperlink r:id="rId17" w:history="1">
            <w:r w:rsidRPr="00874753">
              <w:rPr>
                <w:rStyle w:val="Hyperlink"/>
              </w:rPr>
              <w:t>http://www.nasa.gov/offices/oce/llis/1370.html</w:t>
            </w:r>
          </w:hyperlink>
          <w:r>
            <w:t>)</w:t>
          </w:r>
        </w:p>
        <w:p w14:paraId="2BA7A1B6" w14:textId="77777777" w:rsidR="00EE6122" w:rsidRDefault="00864C5E" w:rsidP="00AE7487">
          <w:pPr>
            <w:pStyle w:val="ListParagraph"/>
            <w:numPr>
              <w:ilvl w:val="0"/>
              <w:numId w:val="23"/>
            </w:numPr>
          </w:pPr>
          <w:r>
            <w:rPr>
              <w:b/>
            </w:rPr>
            <w:t>Customer role in requirements definition</w:t>
          </w:r>
          <w:r w:rsidR="00875B71">
            <w:rPr>
              <w:b/>
            </w:rPr>
            <w:t xml:space="preserve">: </w:t>
          </w:r>
          <w:r w:rsidR="00875B71" w:rsidRPr="00EE6122">
            <w:t>“</w:t>
          </w:r>
          <w:r w:rsidR="00EE6122" w:rsidRPr="00EE6122">
            <w:t>Additionally, a collaborative relationship between the customer using the software and the developer providing the software is paramount to the success of the software project. More specifically, the users/customers must effectively define and accurately communicate their requirements to the developer. For example, the user’s defined requirements should be clearly stated and unambiguous, concise, complete, autonomous, able to be implemented, and testable</w:t>
          </w:r>
          <w:r w:rsidR="00EE6122">
            <w:t>.” (</w:t>
          </w:r>
          <w:hyperlink r:id="rId18" w:history="1">
            <w:r w:rsidR="00EE6122" w:rsidRPr="00874753">
              <w:rPr>
                <w:rStyle w:val="Hyperlink"/>
              </w:rPr>
              <w:t>http://www.nasa.gov/offices/oce/llis/imported_content/lesson_3377.html</w:t>
            </w:r>
          </w:hyperlink>
          <w:r w:rsidR="00EE6122">
            <w:t>)</w:t>
          </w:r>
        </w:p>
        <w:p w14:paraId="58F3886D" w14:textId="77777777" w:rsidR="00864C5E" w:rsidRDefault="00864C5E" w:rsidP="00AE7487">
          <w:pPr>
            <w:pStyle w:val="ListParagraph"/>
            <w:numPr>
              <w:ilvl w:val="0"/>
              <w:numId w:val="23"/>
            </w:numPr>
          </w:pPr>
          <w:r w:rsidRPr="00864C5E">
            <w:rPr>
              <w:b/>
            </w:rPr>
            <w:t>Include hardware requirements</w:t>
          </w:r>
          <w:r>
            <w:t>: As part of the probable scenario for Mars Polar Lander Mission Loss, a lesson learned was that “</w:t>
          </w:r>
          <w:r w:rsidRPr="00864C5E">
            <w:t>All known hardware operational characteristics, including transients and spurious signals, must be reflected in the software requirements documents and verified by test.</w:t>
          </w:r>
          <w:r>
            <w:t>” (</w:t>
          </w:r>
          <w:hyperlink r:id="rId19" w:history="1">
            <w:r w:rsidRPr="00874753">
              <w:rPr>
                <w:rStyle w:val="Hyperlink"/>
              </w:rPr>
              <w:t>http://www.nasa.gov/offices/oce/llis/0938.html</w:t>
            </w:r>
          </w:hyperlink>
          <w:r>
            <w:t>)</w:t>
          </w:r>
        </w:p>
        <w:p w14:paraId="11C5981D" w14:textId="77777777" w:rsidR="00D864A1" w:rsidRDefault="00D864A1" w:rsidP="00AE7487">
          <w:pPr>
            <w:pStyle w:val="ListParagraph"/>
            <w:numPr>
              <w:ilvl w:val="0"/>
              <w:numId w:val="23"/>
            </w:numPr>
          </w:pPr>
          <w:r w:rsidRPr="00D864A1">
            <w:rPr>
              <w:b/>
            </w:rPr>
            <w:t>Stable requirements key to program stability</w:t>
          </w:r>
          <w:r>
            <w:t>: “</w:t>
          </w:r>
          <w:r w:rsidRPr="00D864A1">
            <w:t>Stable Requirements are key to program stability. Do not allow requirements to creep. One step in this process is to involve all stakeholders in developing and finalizing requirements. Stakeholders may include potential development and operations contractors, engineering and other organizations and NASA Headquarters.</w:t>
          </w:r>
          <w:r>
            <w:t>” (</w:t>
          </w:r>
          <w:hyperlink r:id="rId20" w:history="1">
            <w:r w:rsidRPr="00874753">
              <w:rPr>
                <w:rStyle w:val="Hyperlink"/>
              </w:rPr>
              <w:t>http://www.nasa.gov/offices/oce/llis/0987.html</w:t>
            </w:r>
          </w:hyperlink>
          <w:r>
            <w:t>)</w:t>
          </w:r>
        </w:p>
        <w:p w14:paraId="64695432" w14:textId="77777777" w:rsidR="000E6E11" w:rsidRDefault="000E6E11" w:rsidP="00AE7487">
          <w:pPr>
            <w:pStyle w:val="ListParagraph"/>
            <w:numPr>
              <w:ilvl w:val="0"/>
              <w:numId w:val="23"/>
            </w:numPr>
          </w:pPr>
          <w:r w:rsidRPr="000E6E11">
            <w:rPr>
              <w:b/>
            </w:rPr>
            <w:t xml:space="preserve">Involve </w:t>
          </w:r>
          <w:r w:rsidR="009E6AE9">
            <w:rPr>
              <w:b/>
            </w:rPr>
            <w:t xml:space="preserve">operation and </w:t>
          </w:r>
          <w:r w:rsidRPr="000E6E11">
            <w:rPr>
              <w:b/>
            </w:rPr>
            <w:t>systems engineering</w:t>
          </w:r>
          <w:r>
            <w:t>: “</w:t>
          </w:r>
          <w:r w:rsidR="009E6AE9" w:rsidRPr="009E6AE9">
            <w:t>Include operations in requirements definition and early design</w:t>
          </w:r>
          <w:r w:rsidR="009E6AE9">
            <w:t>…</w:t>
          </w:r>
          <w:r w:rsidRPr="000E6E11">
            <w:t>Do not overlook the need for strong systems engineering involvement in requirements and verification traceability.</w:t>
          </w:r>
          <w:r>
            <w:t>” (</w:t>
          </w:r>
          <w:hyperlink r:id="rId21" w:history="1">
            <w:r w:rsidRPr="00874753">
              <w:rPr>
                <w:rStyle w:val="Hyperlink"/>
              </w:rPr>
              <w:t>http://www.nasa.gov/offices/oce/llis/0987.html</w:t>
            </w:r>
          </w:hyperlink>
          <w:r>
            <w:t>)</w:t>
          </w:r>
        </w:p>
        <w:p w14:paraId="37CFDCD4" w14:textId="77777777" w:rsidR="003F2937" w:rsidRDefault="003F2937" w:rsidP="00AE7487">
          <w:pPr>
            <w:pStyle w:val="ListParagraph"/>
            <w:numPr>
              <w:ilvl w:val="0"/>
              <w:numId w:val="23"/>
            </w:numPr>
          </w:pPr>
          <w:r w:rsidRPr="003F2937">
            <w:rPr>
              <w:b/>
            </w:rPr>
            <w:t>Formal requirements documentation</w:t>
          </w:r>
          <w:r>
            <w:t>: “</w:t>
          </w:r>
          <w:r w:rsidRPr="003F2937">
            <w:t>Formal documentation of requirements, resolutions, and decisions -- including maintaining records of the basis and justification for each engineering decision -- was once a standard NASA practice. The increased use of informal records such as presentation slides and e-mail may be inhibiting the ability of NASA programs and projects to reference technical decisions and to validate or verify engineering designs.</w:t>
          </w:r>
          <w:r>
            <w:t>” (</w:t>
          </w:r>
          <w:hyperlink r:id="rId22" w:history="1">
            <w:r w:rsidRPr="00874753">
              <w:rPr>
                <w:rStyle w:val="Hyperlink"/>
              </w:rPr>
              <w:t>http://www.nasa.gov/offices/oce/llis/imported_content/lesson_1715.html</w:t>
            </w:r>
          </w:hyperlink>
          <w:r>
            <w:t>)</w:t>
          </w:r>
        </w:p>
        <w:p w14:paraId="3C57829D" w14:textId="77777777" w:rsidR="00946118" w:rsidRDefault="004C0151" w:rsidP="00E32578">
          <w:pPr>
            <w:pStyle w:val="ListParagraph"/>
          </w:pPr>
        </w:p>
      </w:sdtContent>
    </w:sdt>
    <w:tbl>
      <w:tblPr>
        <w:tblStyle w:val="TableGrid"/>
        <w:tblW w:w="0" w:type="auto"/>
        <w:tblLook w:val="04A0" w:firstRow="1" w:lastRow="0" w:firstColumn="1" w:lastColumn="0" w:noHBand="0" w:noVBand="1"/>
      </w:tblPr>
      <w:tblGrid>
        <w:gridCol w:w="2390"/>
        <w:gridCol w:w="2390"/>
        <w:gridCol w:w="2390"/>
        <w:gridCol w:w="2390"/>
      </w:tblGrid>
      <w:tr w:rsidR="00AC4077" w14:paraId="6449960A" w14:textId="77777777" w:rsidTr="00347C80">
        <w:trPr>
          <w:trHeight w:val="350"/>
        </w:trPr>
        <w:tc>
          <w:tcPr>
            <w:tcW w:w="2390" w:type="dxa"/>
            <w:shd w:val="clear" w:color="auto" w:fill="C6D9F1" w:themeFill="text2" w:themeFillTint="33"/>
          </w:tcPr>
          <w:p w14:paraId="043A9376" w14:textId="77777777" w:rsidR="00AC4077" w:rsidRPr="001078A7" w:rsidRDefault="00AC4077" w:rsidP="00347C80">
            <w:pPr>
              <w:jc w:val="center"/>
              <w:rPr>
                <w:b/>
              </w:rPr>
            </w:pPr>
            <w:r w:rsidRPr="000F32F8">
              <w:rPr>
                <w:b/>
              </w:rPr>
              <w:t>Responsible Org</w:t>
            </w:r>
            <w:r>
              <w:rPr>
                <w:b/>
              </w:rPr>
              <w:t>.</w:t>
            </w:r>
          </w:p>
        </w:tc>
        <w:tc>
          <w:tcPr>
            <w:tcW w:w="2390" w:type="dxa"/>
            <w:shd w:val="clear" w:color="auto" w:fill="C6D9F1" w:themeFill="text2" w:themeFillTint="33"/>
          </w:tcPr>
          <w:p w14:paraId="5637C1D9" w14:textId="77777777" w:rsidR="00AC4077" w:rsidRPr="001078A7" w:rsidRDefault="00AC4077" w:rsidP="00347C80">
            <w:pPr>
              <w:jc w:val="center"/>
              <w:rPr>
                <w:b/>
              </w:rPr>
            </w:pPr>
            <w:r w:rsidRPr="001078A7">
              <w:rPr>
                <w:b/>
              </w:rPr>
              <w:t>Milestone Review</w:t>
            </w:r>
          </w:p>
        </w:tc>
        <w:tc>
          <w:tcPr>
            <w:tcW w:w="2390" w:type="dxa"/>
            <w:shd w:val="clear" w:color="auto" w:fill="C6D9F1" w:themeFill="text2" w:themeFillTint="33"/>
          </w:tcPr>
          <w:p w14:paraId="34149393" w14:textId="77777777" w:rsidR="00AC4077" w:rsidRPr="001078A7" w:rsidRDefault="00AC4077" w:rsidP="00347C80">
            <w:pPr>
              <w:jc w:val="center"/>
              <w:rPr>
                <w:b/>
              </w:rPr>
            </w:pPr>
            <w:r w:rsidRPr="001078A7">
              <w:rPr>
                <w:b/>
              </w:rPr>
              <w:t>Software Classes</w:t>
            </w:r>
          </w:p>
        </w:tc>
        <w:tc>
          <w:tcPr>
            <w:tcW w:w="2390" w:type="dxa"/>
            <w:shd w:val="clear" w:color="auto" w:fill="C6D9F1" w:themeFill="text2" w:themeFillTint="33"/>
          </w:tcPr>
          <w:p w14:paraId="146E3DE7" w14:textId="77777777" w:rsidR="00AC4077" w:rsidRPr="001078A7" w:rsidRDefault="00AC4077" w:rsidP="00347C80">
            <w:pPr>
              <w:jc w:val="center"/>
              <w:rPr>
                <w:b/>
              </w:rPr>
            </w:pPr>
            <w:r w:rsidRPr="001078A7">
              <w:rPr>
                <w:b/>
              </w:rPr>
              <w:t>Documents</w:t>
            </w:r>
          </w:p>
        </w:tc>
      </w:tr>
      <w:bookmarkStart w:id="15" w:name="Check1"/>
      <w:tr w:rsidR="00AC4077" w14:paraId="007592E4" w14:textId="77777777" w:rsidTr="00347C80">
        <w:trPr>
          <w:trHeight w:val="2227"/>
        </w:trPr>
        <w:tc>
          <w:tcPr>
            <w:tcW w:w="2390" w:type="dxa"/>
            <w:vMerge w:val="restart"/>
          </w:tcPr>
          <w:p w14:paraId="760DF6A4" w14:textId="77777777" w:rsidR="00AC4077" w:rsidRDefault="00787754" w:rsidP="00347C80">
            <w:r>
              <w:fldChar w:fldCharType="begin">
                <w:ffData>
                  <w:name w:val="Check1"/>
                  <w:enabled/>
                  <w:calcOnExit w:val="0"/>
                  <w:checkBox>
                    <w:sizeAuto/>
                    <w:default w:val="1"/>
                  </w:checkBox>
                </w:ffData>
              </w:fldChar>
            </w:r>
            <w:r w:rsidR="00ED097A">
              <w:instrText xml:space="preserve"> FORMCHECKBOX </w:instrText>
            </w:r>
            <w:r w:rsidR="004C0151">
              <w:fldChar w:fldCharType="separate"/>
            </w:r>
            <w:r>
              <w:fldChar w:fldCharType="end"/>
            </w:r>
            <w:bookmarkEnd w:id="15"/>
            <w:r w:rsidR="00AC4077">
              <w:t xml:space="preserve"> PM</w:t>
            </w:r>
          </w:p>
          <w:p w14:paraId="10BBD8D5" w14:textId="77777777" w:rsidR="00AC4077" w:rsidRDefault="00787754" w:rsidP="00347C80">
            <w:r>
              <w:fldChar w:fldCharType="begin">
                <w:ffData>
                  <w:name w:val="Check2"/>
                  <w:enabled/>
                  <w:calcOnExit w:val="0"/>
                  <w:checkBox>
                    <w:sizeAuto/>
                    <w:default w:val="0"/>
                    <w:checked w:val="0"/>
                  </w:checkBox>
                </w:ffData>
              </w:fldChar>
            </w:r>
            <w:bookmarkStart w:id="16" w:name="Check2"/>
            <w:r w:rsidR="00AC4077">
              <w:instrText xml:space="preserve"> FORMCHECKBOX </w:instrText>
            </w:r>
            <w:r w:rsidR="004C0151">
              <w:fldChar w:fldCharType="separate"/>
            </w:r>
            <w:r>
              <w:fldChar w:fldCharType="end"/>
            </w:r>
            <w:bookmarkEnd w:id="16"/>
            <w:r w:rsidR="00AC4077">
              <w:t xml:space="preserve"> CSMA</w:t>
            </w:r>
          </w:p>
          <w:p w14:paraId="117A228C" w14:textId="77777777" w:rsidR="00AC4077" w:rsidRDefault="00787754" w:rsidP="00347C80">
            <w:r>
              <w:fldChar w:fldCharType="begin">
                <w:ffData>
                  <w:name w:val="Check3"/>
                  <w:enabled/>
                  <w:calcOnExit w:val="0"/>
                  <w:checkBox>
                    <w:sizeAuto/>
                    <w:default w:val="0"/>
                  </w:checkBox>
                </w:ffData>
              </w:fldChar>
            </w:r>
            <w:bookmarkStart w:id="17" w:name="Check3"/>
            <w:r w:rsidR="00AC4077">
              <w:instrText xml:space="preserve"> FORMCHECKBOX </w:instrText>
            </w:r>
            <w:r w:rsidR="004C0151">
              <w:fldChar w:fldCharType="separate"/>
            </w:r>
            <w:r>
              <w:fldChar w:fldCharType="end"/>
            </w:r>
            <w:bookmarkEnd w:id="17"/>
            <w:r w:rsidR="00AC4077">
              <w:t xml:space="preserve"> HQSMA</w:t>
            </w:r>
          </w:p>
          <w:p w14:paraId="158C0D0F" w14:textId="77777777" w:rsidR="00AC4077" w:rsidRDefault="00787754" w:rsidP="00347C80">
            <w:r>
              <w:fldChar w:fldCharType="begin">
                <w:ffData>
                  <w:name w:val="Check4"/>
                  <w:enabled/>
                  <w:calcOnExit w:val="0"/>
                  <w:checkBox>
                    <w:sizeAuto/>
                    <w:default w:val="0"/>
                  </w:checkBox>
                </w:ffData>
              </w:fldChar>
            </w:r>
            <w:bookmarkStart w:id="18" w:name="Check4"/>
            <w:r w:rsidR="00AC4077">
              <w:instrText xml:space="preserve"> FORMCHECKBOX </w:instrText>
            </w:r>
            <w:r w:rsidR="004C0151">
              <w:fldChar w:fldCharType="separate"/>
            </w:r>
            <w:r>
              <w:fldChar w:fldCharType="end"/>
            </w:r>
            <w:bookmarkEnd w:id="18"/>
            <w:r w:rsidR="00AC4077">
              <w:t xml:space="preserve"> CCE</w:t>
            </w:r>
          </w:p>
          <w:p w14:paraId="38DDB4C4" w14:textId="77777777" w:rsidR="00AC4077" w:rsidRDefault="00787754" w:rsidP="00347C80">
            <w:r>
              <w:fldChar w:fldCharType="begin">
                <w:ffData>
                  <w:name w:val="Check5"/>
                  <w:enabled/>
                  <w:calcOnExit w:val="0"/>
                  <w:checkBox>
                    <w:sizeAuto/>
                    <w:default w:val="0"/>
                  </w:checkBox>
                </w:ffData>
              </w:fldChar>
            </w:r>
            <w:bookmarkStart w:id="19" w:name="Check5"/>
            <w:r w:rsidR="00AC4077">
              <w:instrText xml:space="preserve"> FORMCHECKBOX </w:instrText>
            </w:r>
            <w:r w:rsidR="004C0151">
              <w:fldChar w:fldCharType="separate"/>
            </w:r>
            <w:r>
              <w:fldChar w:fldCharType="end"/>
            </w:r>
            <w:bookmarkEnd w:id="19"/>
            <w:r w:rsidR="00AC4077">
              <w:t xml:space="preserve"> HQCE</w:t>
            </w:r>
          </w:p>
          <w:bookmarkStart w:id="20" w:name="Check6"/>
          <w:p w14:paraId="2C6CA583" w14:textId="77777777" w:rsidR="00AC4077" w:rsidRDefault="00787754" w:rsidP="00347C80">
            <w:r>
              <w:fldChar w:fldCharType="begin">
                <w:ffData>
                  <w:name w:val="Check6"/>
                  <w:enabled/>
                  <w:calcOnExit w:val="0"/>
                  <w:checkBox>
                    <w:sizeAuto/>
                    <w:default w:val="1"/>
                  </w:checkBox>
                </w:ffData>
              </w:fldChar>
            </w:r>
            <w:r w:rsidR="00235914">
              <w:instrText xml:space="preserve"> FORMCHECKBOX </w:instrText>
            </w:r>
            <w:r w:rsidR="004C0151">
              <w:fldChar w:fldCharType="separate"/>
            </w:r>
            <w:r>
              <w:fldChar w:fldCharType="end"/>
            </w:r>
            <w:bookmarkEnd w:id="20"/>
            <w:r w:rsidR="00AC4077">
              <w:t xml:space="preserve"> SAM</w:t>
            </w:r>
          </w:p>
          <w:p w14:paraId="5F16520D" w14:textId="77777777" w:rsidR="00AC4077" w:rsidRDefault="00787754" w:rsidP="00347C80">
            <w:r>
              <w:fldChar w:fldCharType="begin">
                <w:ffData>
                  <w:name w:val="Check7"/>
                  <w:enabled/>
                  <w:calcOnExit w:val="0"/>
                  <w:checkBox>
                    <w:sizeAuto/>
                    <w:default w:val="0"/>
                  </w:checkBox>
                </w:ffData>
              </w:fldChar>
            </w:r>
            <w:bookmarkStart w:id="21" w:name="Check7"/>
            <w:r w:rsidR="00AC4077">
              <w:instrText xml:space="preserve"> FORMCHECKBOX </w:instrText>
            </w:r>
            <w:r w:rsidR="004C0151">
              <w:fldChar w:fldCharType="separate"/>
            </w:r>
            <w:r>
              <w:fldChar w:fldCharType="end"/>
            </w:r>
            <w:bookmarkEnd w:id="21"/>
            <w:r w:rsidR="00AC4077">
              <w:t xml:space="preserve"> CD</w:t>
            </w:r>
          </w:p>
          <w:p w14:paraId="7656B727" w14:textId="77777777" w:rsidR="00AC4077" w:rsidRDefault="00787754" w:rsidP="00347C80">
            <w:r>
              <w:fldChar w:fldCharType="begin">
                <w:ffData>
                  <w:name w:val="Check8"/>
                  <w:enabled/>
                  <w:calcOnExit w:val="0"/>
                  <w:checkBox>
                    <w:sizeAuto/>
                    <w:default w:val="0"/>
                  </w:checkBox>
                </w:ffData>
              </w:fldChar>
            </w:r>
            <w:bookmarkStart w:id="22" w:name="Check8"/>
            <w:r w:rsidR="00AC4077">
              <w:instrText xml:space="preserve"> FORMCHECKBOX </w:instrText>
            </w:r>
            <w:r w:rsidR="004C0151">
              <w:fldChar w:fldCharType="separate"/>
            </w:r>
            <w:r>
              <w:fldChar w:fldCharType="end"/>
            </w:r>
            <w:bookmarkEnd w:id="22"/>
            <w:r w:rsidR="00AC4077">
              <w:t xml:space="preserve"> IVV</w:t>
            </w:r>
          </w:p>
          <w:p w14:paraId="77BD4BB9" w14:textId="77777777" w:rsidR="00AC4077" w:rsidRDefault="00787754" w:rsidP="00347C80">
            <w:r>
              <w:fldChar w:fldCharType="begin">
                <w:ffData>
                  <w:name w:val="Check10"/>
                  <w:enabled/>
                  <w:calcOnExit w:val="0"/>
                  <w:checkBox>
                    <w:sizeAuto/>
                    <w:default w:val="0"/>
                  </w:checkBox>
                </w:ffData>
              </w:fldChar>
            </w:r>
            <w:bookmarkStart w:id="23" w:name="Check10"/>
            <w:r w:rsidR="00AC4077">
              <w:instrText xml:space="preserve"> FORMCHECKBOX </w:instrText>
            </w:r>
            <w:r w:rsidR="004C0151">
              <w:fldChar w:fldCharType="separate"/>
            </w:r>
            <w:r>
              <w:fldChar w:fldCharType="end"/>
            </w:r>
            <w:bookmarkEnd w:id="23"/>
            <w:r w:rsidR="00AC4077">
              <w:t xml:space="preserve"> SRA</w:t>
            </w:r>
          </w:p>
          <w:p w14:paraId="340F0273" w14:textId="77777777" w:rsidR="00AC4077" w:rsidRDefault="00787754" w:rsidP="00347C80">
            <w:r>
              <w:fldChar w:fldCharType="begin">
                <w:ffData>
                  <w:name w:val="Check9"/>
                  <w:enabled/>
                  <w:calcOnExit w:val="0"/>
                  <w:checkBox>
                    <w:sizeAuto/>
                    <w:default w:val="0"/>
                  </w:checkBox>
                </w:ffData>
              </w:fldChar>
            </w:r>
            <w:bookmarkStart w:id="24" w:name="Check9"/>
            <w:r w:rsidR="00AC4077">
              <w:instrText xml:space="preserve"> FORMCHECKBOX </w:instrText>
            </w:r>
            <w:r w:rsidR="004C0151">
              <w:fldChar w:fldCharType="separate"/>
            </w:r>
            <w:r>
              <w:fldChar w:fldCharType="end"/>
            </w:r>
            <w:bookmarkEnd w:id="24"/>
            <w:r w:rsidR="00AC4077">
              <w:t xml:space="preserve"> MD</w:t>
            </w:r>
          </w:p>
          <w:p w14:paraId="3EDDD490" w14:textId="77777777" w:rsidR="00AC4077" w:rsidRDefault="00787754" w:rsidP="00347C80">
            <w:r>
              <w:rPr>
                <w:b/>
              </w:rPr>
              <w:fldChar w:fldCharType="begin">
                <w:ffData>
                  <w:name w:val="Check90"/>
                  <w:enabled/>
                  <w:calcOnExit w:val="0"/>
                  <w:checkBox>
                    <w:sizeAuto/>
                    <w:default w:val="0"/>
                  </w:checkBox>
                </w:ffData>
              </w:fldChar>
            </w:r>
            <w:bookmarkStart w:id="25" w:name="Check90"/>
            <w:r w:rsidR="00AC4077">
              <w:rPr>
                <w:b/>
              </w:rPr>
              <w:instrText xml:space="preserve"> FORMCHECKBOX </w:instrText>
            </w:r>
            <w:r w:rsidR="004C0151">
              <w:rPr>
                <w:b/>
              </w:rPr>
            </w:r>
            <w:r w:rsidR="004C0151">
              <w:rPr>
                <w:b/>
              </w:rPr>
              <w:fldChar w:fldCharType="separate"/>
            </w:r>
            <w:r>
              <w:rPr>
                <w:b/>
              </w:rPr>
              <w:fldChar w:fldCharType="end"/>
            </w:r>
            <w:bookmarkEnd w:id="25"/>
            <w:r w:rsidR="00AC4077">
              <w:rPr>
                <w:b/>
              </w:rPr>
              <w:t xml:space="preserve"> CTO</w:t>
            </w:r>
          </w:p>
        </w:tc>
        <w:tc>
          <w:tcPr>
            <w:tcW w:w="2390" w:type="dxa"/>
            <w:vMerge w:val="restart"/>
          </w:tcPr>
          <w:p w14:paraId="5F306988" w14:textId="77777777" w:rsidR="00AC4077" w:rsidRDefault="00787754" w:rsidP="00347C80">
            <w:r>
              <w:fldChar w:fldCharType="begin">
                <w:ffData>
                  <w:name w:val="Check44"/>
                  <w:enabled/>
                  <w:calcOnExit w:val="0"/>
                  <w:checkBox>
                    <w:sizeAuto/>
                    <w:default w:val="0"/>
                  </w:checkBox>
                </w:ffData>
              </w:fldChar>
            </w:r>
            <w:bookmarkStart w:id="26" w:name="Check44"/>
            <w:r w:rsidR="00AC4077">
              <w:instrText xml:space="preserve"> FORMCHECKBOX </w:instrText>
            </w:r>
            <w:r w:rsidR="004C0151">
              <w:fldChar w:fldCharType="separate"/>
            </w:r>
            <w:r>
              <w:fldChar w:fldCharType="end"/>
            </w:r>
            <w:bookmarkEnd w:id="26"/>
            <w:r w:rsidR="00AC4077">
              <w:t xml:space="preserve"> MCR</w:t>
            </w:r>
          </w:p>
          <w:bookmarkStart w:id="27" w:name="Check43"/>
          <w:p w14:paraId="5F4D82B6" w14:textId="77777777" w:rsidR="00AC4077" w:rsidRDefault="00787754" w:rsidP="00347C80">
            <w:r>
              <w:fldChar w:fldCharType="begin">
                <w:ffData>
                  <w:name w:val="Check43"/>
                  <w:enabled/>
                  <w:calcOnExit w:val="0"/>
                  <w:checkBox>
                    <w:sizeAuto/>
                    <w:default w:val="1"/>
                  </w:checkBox>
                </w:ffData>
              </w:fldChar>
            </w:r>
            <w:r w:rsidR="00ED097A">
              <w:instrText xml:space="preserve"> FORMCHECKBOX </w:instrText>
            </w:r>
            <w:r w:rsidR="004C0151">
              <w:fldChar w:fldCharType="separate"/>
            </w:r>
            <w:r>
              <w:fldChar w:fldCharType="end"/>
            </w:r>
            <w:bookmarkEnd w:id="27"/>
            <w:r w:rsidR="00AC4077">
              <w:t xml:space="preserve"> SRR</w:t>
            </w:r>
          </w:p>
          <w:bookmarkStart w:id="28" w:name="Check42"/>
          <w:p w14:paraId="3B9C6712" w14:textId="77777777" w:rsidR="00AC4077" w:rsidRDefault="00787754" w:rsidP="00347C80">
            <w:r>
              <w:fldChar w:fldCharType="begin">
                <w:ffData>
                  <w:name w:val="Check42"/>
                  <w:enabled/>
                  <w:calcOnExit w:val="0"/>
                  <w:checkBox>
                    <w:sizeAuto/>
                    <w:default w:val="1"/>
                  </w:checkBox>
                </w:ffData>
              </w:fldChar>
            </w:r>
            <w:r w:rsidR="00ED097A">
              <w:instrText xml:space="preserve"> FORMCHECKBOX </w:instrText>
            </w:r>
            <w:r w:rsidR="004C0151">
              <w:fldChar w:fldCharType="separate"/>
            </w:r>
            <w:r>
              <w:fldChar w:fldCharType="end"/>
            </w:r>
            <w:bookmarkEnd w:id="28"/>
            <w:r w:rsidR="00AC4077">
              <w:t xml:space="preserve"> SwRR</w:t>
            </w:r>
          </w:p>
          <w:bookmarkStart w:id="29" w:name="Check41"/>
          <w:p w14:paraId="7A2AE70A" w14:textId="77777777" w:rsidR="00AC4077" w:rsidRDefault="00787754" w:rsidP="00347C80">
            <w:r>
              <w:fldChar w:fldCharType="begin">
                <w:ffData>
                  <w:name w:val="Check41"/>
                  <w:enabled/>
                  <w:calcOnExit w:val="0"/>
                  <w:checkBox>
                    <w:sizeAuto/>
                    <w:default w:val="1"/>
                  </w:checkBox>
                </w:ffData>
              </w:fldChar>
            </w:r>
            <w:r w:rsidR="00ED097A">
              <w:instrText xml:space="preserve"> FORMCHECKBOX </w:instrText>
            </w:r>
            <w:r w:rsidR="004C0151">
              <w:fldChar w:fldCharType="separate"/>
            </w:r>
            <w:r>
              <w:fldChar w:fldCharType="end"/>
            </w:r>
            <w:bookmarkEnd w:id="29"/>
            <w:r w:rsidR="00AC4077">
              <w:t xml:space="preserve"> MDR</w:t>
            </w:r>
          </w:p>
          <w:bookmarkStart w:id="30" w:name="Check40"/>
          <w:p w14:paraId="5AEE721A" w14:textId="77777777" w:rsidR="00AC4077" w:rsidRDefault="00787754" w:rsidP="00347C80">
            <w:r>
              <w:fldChar w:fldCharType="begin">
                <w:ffData>
                  <w:name w:val="Check40"/>
                  <w:enabled/>
                  <w:calcOnExit w:val="0"/>
                  <w:checkBox>
                    <w:sizeAuto/>
                    <w:default w:val="1"/>
                  </w:checkBox>
                </w:ffData>
              </w:fldChar>
            </w:r>
            <w:r w:rsidR="00ED097A">
              <w:instrText xml:space="preserve"> FORMCHECKBOX </w:instrText>
            </w:r>
            <w:r w:rsidR="004C0151">
              <w:fldChar w:fldCharType="separate"/>
            </w:r>
            <w:r>
              <w:fldChar w:fldCharType="end"/>
            </w:r>
            <w:bookmarkEnd w:id="30"/>
            <w:r w:rsidR="00AC4077">
              <w:t xml:space="preserve"> SDR</w:t>
            </w:r>
          </w:p>
          <w:bookmarkStart w:id="31" w:name="Check39"/>
          <w:p w14:paraId="089C38E0" w14:textId="77777777" w:rsidR="00AC4077" w:rsidRDefault="00787754" w:rsidP="00347C80">
            <w:r>
              <w:fldChar w:fldCharType="begin">
                <w:ffData>
                  <w:name w:val="Check39"/>
                  <w:enabled/>
                  <w:calcOnExit w:val="0"/>
                  <w:checkBox>
                    <w:sizeAuto/>
                    <w:default w:val="1"/>
                  </w:checkBox>
                </w:ffData>
              </w:fldChar>
            </w:r>
            <w:r w:rsidR="00ED097A">
              <w:instrText xml:space="preserve"> FORMCHECKBOX </w:instrText>
            </w:r>
            <w:r w:rsidR="004C0151">
              <w:fldChar w:fldCharType="separate"/>
            </w:r>
            <w:r>
              <w:fldChar w:fldCharType="end"/>
            </w:r>
            <w:bookmarkEnd w:id="31"/>
            <w:r w:rsidR="00AC4077">
              <w:t xml:space="preserve"> PDR</w:t>
            </w:r>
          </w:p>
          <w:bookmarkStart w:id="32" w:name="Check38"/>
          <w:p w14:paraId="6C3E8C4A" w14:textId="77777777" w:rsidR="00AC4077" w:rsidRDefault="00787754" w:rsidP="00347C80">
            <w:r>
              <w:fldChar w:fldCharType="begin">
                <w:ffData>
                  <w:name w:val="Check38"/>
                  <w:enabled/>
                  <w:calcOnExit w:val="0"/>
                  <w:checkBox>
                    <w:sizeAuto/>
                    <w:default w:val="1"/>
                  </w:checkBox>
                </w:ffData>
              </w:fldChar>
            </w:r>
            <w:r w:rsidR="00ED097A">
              <w:instrText xml:space="preserve"> FORMCHECKBOX </w:instrText>
            </w:r>
            <w:r w:rsidR="004C0151">
              <w:fldChar w:fldCharType="separate"/>
            </w:r>
            <w:r>
              <w:fldChar w:fldCharType="end"/>
            </w:r>
            <w:bookmarkEnd w:id="32"/>
            <w:r w:rsidR="00AC4077">
              <w:t xml:space="preserve"> CDR</w:t>
            </w:r>
          </w:p>
          <w:p w14:paraId="3698E573" w14:textId="77777777" w:rsidR="00AC4077" w:rsidRDefault="00787754" w:rsidP="00347C80">
            <w:r>
              <w:fldChar w:fldCharType="begin">
                <w:ffData>
                  <w:name w:val="Check37"/>
                  <w:enabled/>
                  <w:calcOnExit w:val="0"/>
                  <w:checkBox>
                    <w:sizeAuto/>
                    <w:default w:val="0"/>
                  </w:checkBox>
                </w:ffData>
              </w:fldChar>
            </w:r>
            <w:bookmarkStart w:id="33" w:name="Check37"/>
            <w:r w:rsidR="00AC4077">
              <w:instrText xml:space="preserve"> FORMCHECKBOX </w:instrText>
            </w:r>
            <w:r w:rsidR="004C0151">
              <w:fldChar w:fldCharType="separate"/>
            </w:r>
            <w:r>
              <w:fldChar w:fldCharType="end"/>
            </w:r>
            <w:bookmarkEnd w:id="33"/>
            <w:r w:rsidR="00AC4077">
              <w:t xml:space="preserve"> PRR</w:t>
            </w:r>
          </w:p>
          <w:p w14:paraId="22A73C47" w14:textId="77777777" w:rsidR="00AC4077" w:rsidRDefault="00787754" w:rsidP="00347C80">
            <w:r>
              <w:fldChar w:fldCharType="begin">
                <w:ffData>
                  <w:name w:val="Check36"/>
                  <w:enabled/>
                  <w:calcOnExit w:val="0"/>
                  <w:checkBox>
                    <w:sizeAuto/>
                    <w:default w:val="0"/>
                  </w:checkBox>
                </w:ffData>
              </w:fldChar>
            </w:r>
            <w:bookmarkStart w:id="34" w:name="Check36"/>
            <w:r w:rsidR="00AC4077">
              <w:instrText xml:space="preserve"> FORMCHECKBOX </w:instrText>
            </w:r>
            <w:r w:rsidR="004C0151">
              <w:fldChar w:fldCharType="separate"/>
            </w:r>
            <w:r>
              <w:fldChar w:fldCharType="end"/>
            </w:r>
            <w:bookmarkEnd w:id="34"/>
            <w:r w:rsidR="00AC4077">
              <w:t xml:space="preserve"> SIR</w:t>
            </w:r>
          </w:p>
          <w:bookmarkStart w:id="35" w:name="Check35"/>
          <w:p w14:paraId="04C03EEC" w14:textId="77777777" w:rsidR="00AC4077" w:rsidRDefault="00787754" w:rsidP="00347C80">
            <w:r>
              <w:fldChar w:fldCharType="begin">
                <w:ffData>
                  <w:name w:val="Check35"/>
                  <w:enabled/>
                  <w:calcOnExit w:val="0"/>
                  <w:checkBox>
                    <w:sizeAuto/>
                    <w:default w:val="1"/>
                  </w:checkBox>
                </w:ffData>
              </w:fldChar>
            </w:r>
            <w:r w:rsidR="00ED097A">
              <w:instrText xml:space="preserve"> FORMCHECKBOX </w:instrText>
            </w:r>
            <w:r w:rsidR="004C0151">
              <w:fldChar w:fldCharType="separate"/>
            </w:r>
            <w:r>
              <w:fldChar w:fldCharType="end"/>
            </w:r>
            <w:bookmarkEnd w:id="35"/>
            <w:r w:rsidR="00AC4077">
              <w:t xml:space="preserve"> TRR</w:t>
            </w:r>
          </w:p>
          <w:p w14:paraId="5E3A9004" w14:textId="77777777" w:rsidR="00AC4077" w:rsidRDefault="00787754" w:rsidP="00347C80">
            <w:r>
              <w:fldChar w:fldCharType="begin">
                <w:ffData>
                  <w:name w:val="Check34"/>
                  <w:enabled/>
                  <w:calcOnExit w:val="0"/>
                  <w:checkBox>
                    <w:sizeAuto/>
                    <w:default w:val="0"/>
                  </w:checkBox>
                </w:ffData>
              </w:fldChar>
            </w:r>
            <w:bookmarkStart w:id="36" w:name="Check34"/>
            <w:r w:rsidR="00AC4077">
              <w:instrText xml:space="preserve"> FORMCHECKBOX </w:instrText>
            </w:r>
            <w:r w:rsidR="004C0151">
              <w:fldChar w:fldCharType="separate"/>
            </w:r>
            <w:r>
              <w:fldChar w:fldCharType="end"/>
            </w:r>
            <w:bookmarkEnd w:id="36"/>
            <w:r w:rsidR="00AC4077">
              <w:t xml:space="preserve"> SAR</w:t>
            </w:r>
          </w:p>
          <w:p w14:paraId="07B3D0B5" w14:textId="77777777" w:rsidR="00AC4077" w:rsidRDefault="00787754" w:rsidP="00347C80">
            <w:r>
              <w:fldChar w:fldCharType="begin">
                <w:ffData>
                  <w:name w:val="Check33"/>
                  <w:enabled/>
                  <w:calcOnExit w:val="0"/>
                  <w:checkBox>
                    <w:sizeAuto/>
                    <w:default w:val="0"/>
                  </w:checkBox>
                </w:ffData>
              </w:fldChar>
            </w:r>
            <w:bookmarkStart w:id="37" w:name="Check33"/>
            <w:r w:rsidR="00AC4077">
              <w:instrText xml:space="preserve"> FORMCHECKBOX </w:instrText>
            </w:r>
            <w:r w:rsidR="004C0151">
              <w:fldChar w:fldCharType="separate"/>
            </w:r>
            <w:r>
              <w:fldChar w:fldCharType="end"/>
            </w:r>
            <w:bookmarkEnd w:id="37"/>
            <w:r w:rsidR="00AC4077">
              <w:t xml:space="preserve"> ORR</w:t>
            </w:r>
          </w:p>
          <w:p w14:paraId="185A6EC5" w14:textId="77777777" w:rsidR="00AC4077" w:rsidRDefault="00787754" w:rsidP="00347C80">
            <w:r>
              <w:fldChar w:fldCharType="begin">
                <w:ffData>
                  <w:name w:val="Check32"/>
                  <w:enabled/>
                  <w:calcOnExit w:val="0"/>
                  <w:checkBox>
                    <w:sizeAuto/>
                    <w:default w:val="0"/>
                  </w:checkBox>
                </w:ffData>
              </w:fldChar>
            </w:r>
            <w:bookmarkStart w:id="38" w:name="Check32"/>
            <w:r w:rsidR="00AC4077">
              <w:instrText xml:space="preserve"> FORMCHECKBOX </w:instrText>
            </w:r>
            <w:r w:rsidR="004C0151">
              <w:fldChar w:fldCharType="separate"/>
            </w:r>
            <w:r>
              <w:fldChar w:fldCharType="end"/>
            </w:r>
            <w:bookmarkEnd w:id="38"/>
            <w:r w:rsidR="00AC4077">
              <w:t xml:space="preserve"> FRR</w:t>
            </w:r>
          </w:p>
        </w:tc>
        <w:bookmarkStart w:id="39" w:name="Check45"/>
        <w:tc>
          <w:tcPr>
            <w:tcW w:w="2390" w:type="dxa"/>
            <w:vMerge w:val="restart"/>
          </w:tcPr>
          <w:p w14:paraId="60584C30" w14:textId="77777777" w:rsidR="00AC4077" w:rsidRDefault="00787754" w:rsidP="00347C80">
            <w:pPr>
              <w:tabs>
                <w:tab w:val="center" w:pos="1089"/>
              </w:tabs>
            </w:pPr>
            <w:r>
              <w:fldChar w:fldCharType="begin">
                <w:ffData>
                  <w:name w:val="Check45"/>
                  <w:enabled/>
                  <w:calcOnExit w:val="0"/>
                  <w:checkBox>
                    <w:sizeAuto/>
                    <w:default w:val="1"/>
                  </w:checkBox>
                </w:ffData>
              </w:fldChar>
            </w:r>
            <w:r w:rsidR="00ED097A">
              <w:instrText xml:space="preserve"> FORMCHECKBOX </w:instrText>
            </w:r>
            <w:r w:rsidR="004C0151">
              <w:fldChar w:fldCharType="separate"/>
            </w:r>
            <w:r>
              <w:fldChar w:fldCharType="end"/>
            </w:r>
            <w:bookmarkEnd w:id="39"/>
            <w:r w:rsidR="00AC4077">
              <w:t xml:space="preserve"> ASC</w:t>
            </w:r>
          </w:p>
          <w:bookmarkStart w:id="40" w:name="Check46"/>
          <w:p w14:paraId="366FB85C" w14:textId="77777777" w:rsidR="00AC4077" w:rsidRDefault="00787754" w:rsidP="00347C80">
            <w:r>
              <w:fldChar w:fldCharType="begin">
                <w:ffData>
                  <w:name w:val="Check46"/>
                  <w:enabled/>
                  <w:calcOnExit w:val="0"/>
                  <w:checkBox>
                    <w:sizeAuto/>
                    <w:default w:val="1"/>
                  </w:checkBox>
                </w:ffData>
              </w:fldChar>
            </w:r>
            <w:r w:rsidR="00ED097A">
              <w:instrText xml:space="preserve"> FORMCHECKBOX </w:instrText>
            </w:r>
            <w:r w:rsidR="004C0151">
              <w:fldChar w:fldCharType="separate"/>
            </w:r>
            <w:r>
              <w:fldChar w:fldCharType="end"/>
            </w:r>
            <w:bookmarkEnd w:id="40"/>
            <w:r w:rsidR="00AC4077">
              <w:t xml:space="preserve"> ANSC</w:t>
            </w:r>
          </w:p>
          <w:bookmarkStart w:id="41" w:name="Check47"/>
          <w:p w14:paraId="770082FA" w14:textId="77777777" w:rsidR="00AC4077" w:rsidRDefault="00787754" w:rsidP="00347C80">
            <w:r>
              <w:fldChar w:fldCharType="begin">
                <w:ffData>
                  <w:name w:val="Check47"/>
                  <w:enabled/>
                  <w:calcOnExit w:val="0"/>
                  <w:checkBox>
                    <w:sizeAuto/>
                    <w:default w:val="1"/>
                  </w:checkBox>
                </w:ffData>
              </w:fldChar>
            </w:r>
            <w:r w:rsidR="00ED097A">
              <w:instrText xml:space="preserve"> FORMCHECKBOX </w:instrText>
            </w:r>
            <w:r w:rsidR="004C0151">
              <w:fldChar w:fldCharType="separate"/>
            </w:r>
            <w:r>
              <w:fldChar w:fldCharType="end"/>
            </w:r>
            <w:bookmarkEnd w:id="41"/>
            <w:r w:rsidR="00AC4077">
              <w:t xml:space="preserve"> BSC</w:t>
            </w:r>
          </w:p>
          <w:bookmarkStart w:id="42" w:name="Check48"/>
          <w:p w14:paraId="69AD9DB0" w14:textId="77777777" w:rsidR="00AC4077" w:rsidRDefault="00787754" w:rsidP="00347C80">
            <w:r>
              <w:fldChar w:fldCharType="begin">
                <w:ffData>
                  <w:name w:val="Check48"/>
                  <w:enabled/>
                  <w:calcOnExit w:val="0"/>
                  <w:checkBox>
                    <w:sizeAuto/>
                    <w:default w:val="1"/>
                  </w:checkBox>
                </w:ffData>
              </w:fldChar>
            </w:r>
            <w:r w:rsidR="00ED097A">
              <w:instrText xml:space="preserve"> FORMCHECKBOX </w:instrText>
            </w:r>
            <w:r w:rsidR="004C0151">
              <w:fldChar w:fldCharType="separate"/>
            </w:r>
            <w:r>
              <w:fldChar w:fldCharType="end"/>
            </w:r>
            <w:bookmarkEnd w:id="42"/>
            <w:r w:rsidR="00AC4077">
              <w:t xml:space="preserve"> BNSC</w:t>
            </w:r>
          </w:p>
          <w:bookmarkStart w:id="43" w:name="Check49"/>
          <w:p w14:paraId="4487664B" w14:textId="77777777" w:rsidR="00AC4077" w:rsidRDefault="00787754" w:rsidP="00347C80">
            <w:r>
              <w:fldChar w:fldCharType="begin">
                <w:ffData>
                  <w:name w:val="Check49"/>
                  <w:enabled/>
                  <w:calcOnExit w:val="0"/>
                  <w:checkBox>
                    <w:sizeAuto/>
                    <w:default w:val="1"/>
                  </w:checkBox>
                </w:ffData>
              </w:fldChar>
            </w:r>
            <w:r w:rsidR="00ED097A">
              <w:instrText xml:space="preserve"> FORMCHECKBOX </w:instrText>
            </w:r>
            <w:r w:rsidR="004C0151">
              <w:fldChar w:fldCharType="separate"/>
            </w:r>
            <w:r>
              <w:fldChar w:fldCharType="end"/>
            </w:r>
            <w:bookmarkEnd w:id="43"/>
            <w:r w:rsidR="00AC4077">
              <w:t xml:space="preserve"> CSC</w:t>
            </w:r>
          </w:p>
          <w:bookmarkStart w:id="44" w:name="Check50"/>
          <w:p w14:paraId="196C20AB" w14:textId="77777777" w:rsidR="00AC4077" w:rsidRDefault="00787754" w:rsidP="00347C80">
            <w:r>
              <w:fldChar w:fldCharType="begin">
                <w:ffData>
                  <w:name w:val="Check50"/>
                  <w:enabled/>
                  <w:calcOnExit w:val="0"/>
                  <w:checkBox>
                    <w:sizeAuto/>
                    <w:default w:val="1"/>
                  </w:checkBox>
                </w:ffData>
              </w:fldChar>
            </w:r>
            <w:r w:rsidR="00ED097A">
              <w:instrText xml:space="preserve"> FORMCHECKBOX </w:instrText>
            </w:r>
            <w:r w:rsidR="004C0151">
              <w:fldChar w:fldCharType="separate"/>
            </w:r>
            <w:r>
              <w:fldChar w:fldCharType="end"/>
            </w:r>
            <w:bookmarkEnd w:id="44"/>
            <w:r w:rsidR="00AC4077">
              <w:t xml:space="preserve"> CNSC</w:t>
            </w:r>
          </w:p>
          <w:bookmarkStart w:id="45" w:name="Check51"/>
          <w:p w14:paraId="642DF64B" w14:textId="77777777" w:rsidR="00AC4077" w:rsidRDefault="00787754" w:rsidP="00347C80">
            <w:r>
              <w:fldChar w:fldCharType="begin">
                <w:ffData>
                  <w:name w:val="Check51"/>
                  <w:enabled/>
                  <w:calcOnExit w:val="0"/>
                  <w:checkBox>
                    <w:sizeAuto/>
                    <w:default w:val="1"/>
                  </w:checkBox>
                </w:ffData>
              </w:fldChar>
            </w:r>
            <w:r w:rsidR="00ED097A">
              <w:instrText xml:space="preserve"> FORMCHECKBOX </w:instrText>
            </w:r>
            <w:r w:rsidR="004C0151">
              <w:fldChar w:fldCharType="separate"/>
            </w:r>
            <w:r>
              <w:fldChar w:fldCharType="end"/>
            </w:r>
            <w:bookmarkEnd w:id="45"/>
            <w:r w:rsidR="00AC4077">
              <w:t xml:space="preserve"> DSC</w:t>
            </w:r>
          </w:p>
          <w:bookmarkStart w:id="46" w:name="Check52"/>
          <w:p w14:paraId="524E8199" w14:textId="77777777" w:rsidR="00AC4077" w:rsidRDefault="00787754" w:rsidP="00347C80">
            <w:r>
              <w:fldChar w:fldCharType="begin">
                <w:ffData>
                  <w:name w:val="Check52"/>
                  <w:enabled/>
                  <w:calcOnExit w:val="0"/>
                  <w:checkBox>
                    <w:sizeAuto/>
                    <w:default w:val="1"/>
                  </w:checkBox>
                </w:ffData>
              </w:fldChar>
            </w:r>
            <w:r w:rsidR="00ED097A">
              <w:instrText xml:space="preserve"> FORMCHECKBOX </w:instrText>
            </w:r>
            <w:r w:rsidR="004C0151">
              <w:fldChar w:fldCharType="separate"/>
            </w:r>
            <w:r>
              <w:fldChar w:fldCharType="end"/>
            </w:r>
            <w:bookmarkEnd w:id="46"/>
            <w:r w:rsidR="00AC4077">
              <w:t xml:space="preserve"> DNSC</w:t>
            </w:r>
          </w:p>
          <w:bookmarkStart w:id="47" w:name="Check53"/>
          <w:p w14:paraId="28CEA911" w14:textId="77777777" w:rsidR="00AC4077" w:rsidRDefault="00787754" w:rsidP="00347C80">
            <w:r>
              <w:fldChar w:fldCharType="begin">
                <w:ffData>
                  <w:name w:val="Check53"/>
                  <w:enabled/>
                  <w:calcOnExit w:val="0"/>
                  <w:checkBox>
                    <w:sizeAuto/>
                    <w:default w:val="1"/>
                  </w:checkBox>
                </w:ffData>
              </w:fldChar>
            </w:r>
            <w:r w:rsidR="00ED097A">
              <w:instrText xml:space="preserve"> FORMCHECKBOX </w:instrText>
            </w:r>
            <w:r w:rsidR="004C0151">
              <w:fldChar w:fldCharType="separate"/>
            </w:r>
            <w:r>
              <w:fldChar w:fldCharType="end"/>
            </w:r>
            <w:bookmarkEnd w:id="47"/>
            <w:r w:rsidR="00AC4077">
              <w:t xml:space="preserve"> ESC</w:t>
            </w:r>
          </w:p>
          <w:bookmarkStart w:id="48" w:name="Check54"/>
          <w:p w14:paraId="1B38CCE4" w14:textId="77777777" w:rsidR="00AC4077" w:rsidRDefault="00787754" w:rsidP="00347C80">
            <w:r>
              <w:fldChar w:fldCharType="begin">
                <w:ffData>
                  <w:name w:val="Check54"/>
                  <w:enabled/>
                  <w:calcOnExit w:val="0"/>
                  <w:checkBox>
                    <w:sizeAuto/>
                    <w:default w:val="1"/>
                  </w:checkBox>
                </w:ffData>
              </w:fldChar>
            </w:r>
            <w:r w:rsidR="00ED097A">
              <w:instrText xml:space="preserve"> FORMCHECKBOX </w:instrText>
            </w:r>
            <w:r w:rsidR="004C0151">
              <w:fldChar w:fldCharType="separate"/>
            </w:r>
            <w:r>
              <w:fldChar w:fldCharType="end"/>
            </w:r>
            <w:bookmarkEnd w:id="48"/>
            <w:r w:rsidR="00AC4077">
              <w:t xml:space="preserve"> ENSC</w:t>
            </w:r>
          </w:p>
          <w:bookmarkStart w:id="49" w:name="Check55"/>
          <w:p w14:paraId="6D1906E4" w14:textId="77777777" w:rsidR="00AC4077" w:rsidRDefault="00787754" w:rsidP="00347C80">
            <w:r>
              <w:fldChar w:fldCharType="begin">
                <w:ffData>
                  <w:name w:val="Check55"/>
                  <w:enabled/>
                  <w:calcOnExit w:val="0"/>
                  <w:checkBox>
                    <w:sizeAuto/>
                    <w:default w:val="1"/>
                  </w:checkBox>
                </w:ffData>
              </w:fldChar>
            </w:r>
            <w:r w:rsidR="00ED097A">
              <w:instrText xml:space="preserve"> FORMCHECKBOX </w:instrText>
            </w:r>
            <w:r w:rsidR="004C0151">
              <w:fldChar w:fldCharType="separate"/>
            </w:r>
            <w:r>
              <w:fldChar w:fldCharType="end"/>
            </w:r>
            <w:bookmarkEnd w:id="49"/>
            <w:r w:rsidR="00AC4077">
              <w:t xml:space="preserve"> F </w:t>
            </w:r>
          </w:p>
          <w:bookmarkStart w:id="50" w:name="Check56"/>
          <w:p w14:paraId="742A3E47" w14:textId="77777777" w:rsidR="00AC4077" w:rsidRDefault="00787754" w:rsidP="00347C80">
            <w:r>
              <w:fldChar w:fldCharType="begin">
                <w:ffData>
                  <w:name w:val="Check56"/>
                  <w:enabled/>
                  <w:calcOnExit w:val="0"/>
                  <w:checkBox>
                    <w:sizeAuto/>
                    <w:default w:val="1"/>
                  </w:checkBox>
                </w:ffData>
              </w:fldChar>
            </w:r>
            <w:r w:rsidR="00ED097A">
              <w:instrText xml:space="preserve"> FORMCHECKBOX </w:instrText>
            </w:r>
            <w:r w:rsidR="004C0151">
              <w:fldChar w:fldCharType="separate"/>
            </w:r>
            <w:r>
              <w:fldChar w:fldCharType="end"/>
            </w:r>
            <w:bookmarkEnd w:id="50"/>
            <w:r w:rsidR="00AC4077">
              <w:t xml:space="preserve"> G</w:t>
            </w:r>
          </w:p>
          <w:p w14:paraId="13A427E6" w14:textId="77777777" w:rsidR="00AC4077" w:rsidRDefault="00787754" w:rsidP="00347C80">
            <w:r>
              <w:fldChar w:fldCharType="begin">
                <w:ffData>
                  <w:name w:val="Check57"/>
                  <w:enabled/>
                  <w:calcOnExit w:val="0"/>
                  <w:checkBox>
                    <w:sizeAuto/>
                    <w:default w:val="0"/>
                  </w:checkBox>
                </w:ffData>
              </w:fldChar>
            </w:r>
            <w:bookmarkStart w:id="51" w:name="Check57"/>
            <w:r w:rsidR="00AC4077">
              <w:instrText xml:space="preserve"> FORMCHECKBOX </w:instrText>
            </w:r>
            <w:r w:rsidR="004C0151">
              <w:fldChar w:fldCharType="separate"/>
            </w:r>
            <w:r>
              <w:fldChar w:fldCharType="end"/>
            </w:r>
            <w:bookmarkEnd w:id="51"/>
            <w:r w:rsidR="00AC4077">
              <w:t xml:space="preserve"> H</w:t>
            </w:r>
          </w:p>
        </w:tc>
        <w:tc>
          <w:tcPr>
            <w:tcW w:w="2390" w:type="dxa"/>
          </w:tcPr>
          <w:p w14:paraId="1B9B7102" w14:textId="77777777" w:rsidR="00AC4077" w:rsidRDefault="00787754" w:rsidP="00347C80">
            <w:r>
              <w:fldChar w:fldCharType="begin">
                <w:ffData>
                  <w:name w:val="Check88"/>
                  <w:enabled/>
                  <w:calcOnExit w:val="0"/>
                  <w:checkBox>
                    <w:sizeAuto/>
                    <w:default w:val="0"/>
                    <w:checked w:val="0"/>
                  </w:checkBox>
                </w:ffData>
              </w:fldChar>
            </w:r>
            <w:bookmarkStart w:id="52" w:name="Check88"/>
            <w:r w:rsidR="00AC4077">
              <w:instrText xml:space="preserve"> FORMCHECKBOX </w:instrText>
            </w:r>
            <w:r w:rsidR="004C0151">
              <w:fldChar w:fldCharType="separate"/>
            </w:r>
            <w:r>
              <w:fldChar w:fldCharType="end"/>
            </w:r>
            <w:bookmarkEnd w:id="52"/>
            <w:r w:rsidR="00AC4077">
              <w:t xml:space="preserve"> Plan</w:t>
            </w:r>
          </w:p>
          <w:p w14:paraId="354B1406" w14:textId="77777777" w:rsidR="00AC4077" w:rsidRDefault="00787754" w:rsidP="00347C80">
            <w:r>
              <w:fldChar w:fldCharType="begin">
                <w:ffData>
                  <w:name w:val="Check87"/>
                  <w:enabled/>
                  <w:calcOnExit w:val="0"/>
                  <w:checkBox>
                    <w:sizeAuto/>
                    <w:default w:val="0"/>
                    <w:checked w:val="0"/>
                  </w:checkBox>
                </w:ffData>
              </w:fldChar>
            </w:r>
            <w:bookmarkStart w:id="53" w:name="Check87"/>
            <w:r w:rsidR="00AC4077">
              <w:instrText xml:space="preserve"> FORMCHECKBOX </w:instrText>
            </w:r>
            <w:r w:rsidR="004C0151">
              <w:fldChar w:fldCharType="separate"/>
            </w:r>
            <w:r>
              <w:fldChar w:fldCharType="end"/>
            </w:r>
            <w:bookmarkEnd w:id="53"/>
            <w:r w:rsidR="00AC4077">
              <w:t xml:space="preserve"> Procedure</w:t>
            </w:r>
          </w:p>
          <w:p w14:paraId="1C4BE9CC" w14:textId="77777777" w:rsidR="00AC4077" w:rsidRDefault="00787754" w:rsidP="00347C80">
            <w:r>
              <w:fldChar w:fldCharType="begin">
                <w:ffData>
                  <w:name w:val="Check86"/>
                  <w:enabled/>
                  <w:calcOnExit w:val="0"/>
                  <w:checkBox>
                    <w:sizeAuto/>
                    <w:default w:val="0"/>
                  </w:checkBox>
                </w:ffData>
              </w:fldChar>
            </w:r>
            <w:bookmarkStart w:id="54" w:name="Check86"/>
            <w:r w:rsidR="00AC4077">
              <w:instrText xml:space="preserve"> FORMCHECKBOX </w:instrText>
            </w:r>
            <w:r w:rsidR="004C0151">
              <w:fldChar w:fldCharType="separate"/>
            </w:r>
            <w:r>
              <w:fldChar w:fldCharType="end"/>
            </w:r>
            <w:bookmarkEnd w:id="54"/>
            <w:r w:rsidR="00AC4077">
              <w:t xml:space="preserve"> Process</w:t>
            </w:r>
          </w:p>
          <w:p w14:paraId="2754F2C1" w14:textId="77777777" w:rsidR="00AC4077" w:rsidRDefault="00787754" w:rsidP="00347C80">
            <w:r>
              <w:fldChar w:fldCharType="begin">
                <w:ffData>
                  <w:name w:val="Check85"/>
                  <w:enabled/>
                  <w:calcOnExit w:val="0"/>
                  <w:checkBox>
                    <w:sizeAuto/>
                    <w:default w:val="0"/>
                  </w:checkBox>
                </w:ffData>
              </w:fldChar>
            </w:r>
            <w:bookmarkStart w:id="55" w:name="Check85"/>
            <w:r w:rsidR="00AC4077">
              <w:instrText xml:space="preserve"> FORMCHECKBOX </w:instrText>
            </w:r>
            <w:r w:rsidR="004C0151">
              <w:fldChar w:fldCharType="separate"/>
            </w:r>
            <w:r>
              <w:fldChar w:fldCharType="end"/>
            </w:r>
            <w:bookmarkEnd w:id="55"/>
            <w:r w:rsidR="00AC4077">
              <w:t xml:space="preserve"> Studies</w:t>
            </w:r>
          </w:p>
          <w:p w14:paraId="00F1A012" w14:textId="77777777" w:rsidR="00AC4077" w:rsidRDefault="00787754" w:rsidP="00347C80">
            <w:r>
              <w:fldChar w:fldCharType="begin">
                <w:ffData>
                  <w:name w:val="Check84"/>
                  <w:enabled/>
                  <w:calcOnExit w:val="0"/>
                  <w:checkBox>
                    <w:sizeAuto/>
                    <w:default w:val="0"/>
                  </w:checkBox>
                </w:ffData>
              </w:fldChar>
            </w:r>
            <w:bookmarkStart w:id="56" w:name="Check84"/>
            <w:r w:rsidR="00AC4077">
              <w:instrText xml:space="preserve"> FORMCHECKBOX </w:instrText>
            </w:r>
            <w:r w:rsidR="004C0151">
              <w:fldChar w:fldCharType="separate"/>
            </w:r>
            <w:r>
              <w:fldChar w:fldCharType="end"/>
            </w:r>
            <w:bookmarkEnd w:id="56"/>
            <w:r w:rsidR="00AC4077">
              <w:t xml:space="preserve"> Reports</w:t>
            </w:r>
          </w:p>
          <w:bookmarkStart w:id="57" w:name="Check83"/>
          <w:p w14:paraId="509690BB" w14:textId="77777777" w:rsidR="00AC4077" w:rsidRDefault="00787754" w:rsidP="00347C80">
            <w:r>
              <w:fldChar w:fldCharType="begin">
                <w:ffData>
                  <w:name w:val="Check83"/>
                  <w:enabled/>
                  <w:calcOnExit w:val="0"/>
                  <w:checkBox>
                    <w:sizeAuto/>
                    <w:default w:val="1"/>
                  </w:checkBox>
                </w:ffData>
              </w:fldChar>
            </w:r>
            <w:r w:rsidR="00235914">
              <w:instrText xml:space="preserve"> FORMCHECKBOX </w:instrText>
            </w:r>
            <w:r w:rsidR="004C0151">
              <w:fldChar w:fldCharType="separate"/>
            </w:r>
            <w:r>
              <w:fldChar w:fldCharType="end"/>
            </w:r>
            <w:bookmarkEnd w:id="57"/>
            <w:r w:rsidR="00AC4077">
              <w:t xml:space="preserve"> Analysis</w:t>
            </w:r>
          </w:p>
          <w:bookmarkStart w:id="58" w:name="Check82"/>
          <w:p w14:paraId="3B3B26A2" w14:textId="77777777" w:rsidR="00AC4077" w:rsidRDefault="004C552F" w:rsidP="00347C80">
            <w:r>
              <w:fldChar w:fldCharType="begin">
                <w:ffData>
                  <w:name w:val="Check82"/>
                  <w:enabled/>
                  <w:calcOnExit w:val="0"/>
                  <w:checkBox>
                    <w:sizeAuto/>
                    <w:default w:val="0"/>
                  </w:checkBox>
                </w:ffData>
              </w:fldChar>
            </w:r>
            <w:r>
              <w:instrText xml:space="preserve"> FORMCHECKBOX </w:instrText>
            </w:r>
            <w:r w:rsidR="004C0151">
              <w:fldChar w:fldCharType="separate"/>
            </w:r>
            <w:r>
              <w:fldChar w:fldCharType="end"/>
            </w:r>
            <w:bookmarkEnd w:id="58"/>
            <w:r w:rsidR="00AC4077">
              <w:t xml:space="preserve"> Records</w:t>
            </w:r>
          </w:p>
          <w:bookmarkStart w:id="59" w:name="Check81"/>
          <w:p w14:paraId="6745EBD7" w14:textId="77777777" w:rsidR="00AC4077" w:rsidRDefault="00787754" w:rsidP="00347C80">
            <w:r>
              <w:fldChar w:fldCharType="begin">
                <w:ffData>
                  <w:name w:val="Check81"/>
                  <w:enabled/>
                  <w:calcOnExit w:val="0"/>
                  <w:checkBox>
                    <w:sizeAuto/>
                    <w:default w:val="1"/>
                  </w:checkBox>
                </w:ffData>
              </w:fldChar>
            </w:r>
            <w:r w:rsidR="00235914">
              <w:instrText xml:space="preserve"> FORMCHECKBOX </w:instrText>
            </w:r>
            <w:r w:rsidR="004C0151">
              <w:fldChar w:fldCharType="separate"/>
            </w:r>
            <w:r>
              <w:fldChar w:fldCharType="end"/>
            </w:r>
            <w:bookmarkEnd w:id="59"/>
            <w:r w:rsidR="00AC4077">
              <w:t xml:space="preserve"> Prod Desc</w:t>
            </w:r>
          </w:p>
        </w:tc>
      </w:tr>
      <w:tr w:rsidR="00AC4077" w14:paraId="448CEAEF" w14:textId="77777777" w:rsidTr="00347C80">
        <w:trPr>
          <w:trHeight w:val="255"/>
        </w:trPr>
        <w:tc>
          <w:tcPr>
            <w:tcW w:w="2390" w:type="dxa"/>
            <w:vMerge/>
          </w:tcPr>
          <w:p w14:paraId="3990EB01" w14:textId="77777777" w:rsidR="00AC4077" w:rsidRDefault="00AC4077" w:rsidP="00347C80"/>
        </w:tc>
        <w:tc>
          <w:tcPr>
            <w:tcW w:w="2390" w:type="dxa"/>
            <w:vMerge/>
          </w:tcPr>
          <w:p w14:paraId="0794455B" w14:textId="77777777" w:rsidR="00AC4077" w:rsidRDefault="00AC4077" w:rsidP="00347C80"/>
        </w:tc>
        <w:tc>
          <w:tcPr>
            <w:tcW w:w="2390" w:type="dxa"/>
            <w:vMerge/>
          </w:tcPr>
          <w:p w14:paraId="5E3577A4" w14:textId="77777777" w:rsidR="00AC4077" w:rsidRDefault="00AC4077" w:rsidP="00347C80"/>
        </w:tc>
        <w:tc>
          <w:tcPr>
            <w:tcW w:w="2390" w:type="dxa"/>
            <w:shd w:val="clear" w:color="auto" w:fill="C6D9F1" w:themeFill="text2" w:themeFillTint="33"/>
          </w:tcPr>
          <w:p w14:paraId="443BC8A3" w14:textId="77777777" w:rsidR="00AC4077" w:rsidRPr="001078A7" w:rsidRDefault="00AC4077" w:rsidP="00347C80">
            <w:pPr>
              <w:jc w:val="center"/>
              <w:rPr>
                <w:b/>
              </w:rPr>
            </w:pPr>
            <w:r w:rsidRPr="001078A7">
              <w:rPr>
                <w:b/>
              </w:rPr>
              <w:t>Acquisition</w:t>
            </w:r>
          </w:p>
        </w:tc>
      </w:tr>
      <w:tr w:rsidR="00AC4077" w14:paraId="2928A386" w14:textId="77777777" w:rsidTr="00347C80">
        <w:trPr>
          <w:trHeight w:val="535"/>
        </w:trPr>
        <w:tc>
          <w:tcPr>
            <w:tcW w:w="2390" w:type="dxa"/>
            <w:vMerge/>
            <w:tcBorders>
              <w:bottom w:val="single" w:sz="4" w:space="0" w:color="auto"/>
            </w:tcBorders>
          </w:tcPr>
          <w:p w14:paraId="6D1DA4DE" w14:textId="77777777" w:rsidR="00AC4077" w:rsidRDefault="00AC4077" w:rsidP="00347C80"/>
        </w:tc>
        <w:tc>
          <w:tcPr>
            <w:tcW w:w="2390" w:type="dxa"/>
            <w:vMerge/>
            <w:tcBorders>
              <w:bottom w:val="single" w:sz="4" w:space="0" w:color="auto"/>
            </w:tcBorders>
          </w:tcPr>
          <w:p w14:paraId="254AD4E2" w14:textId="77777777" w:rsidR="00AC4077" w:rsidRDefault="00AC4077" w:rsidP="00347C80"/>
        </w:tc>
        <w:tc>
          <w:tcPr>
            <w:tcW w:w="2390" w:type="dxa"/>
            <w:vMerge/>
            <w:tcBorders>
              <w:bottom w:val="single" w:sz="4" w:space="0" w:color="auto"/>
            </w:tcBorders>
          </w:tcPr>
          <w:p w14:paraId="42D59BDF" w14:textId="77777777" w:rsidR="00AC4077" w:rsidRDefault="00AC4077" w:rsidP="00347C80"/>
        </w:tc>
        <w:tc>
          <w:tcPr>
            <w:tcW w:w="2390" w:type="dxa"/>
            <w:vMerge w:val="restart"/>
            <w:tcBorders>
              <w:bottom w:val="single" w:sz="4" w:space="0" w:color="auto"/>
            </w:tcBorders>
          </w:tcPr>
          <w:p w14:paraId="17C99594" w14:textId="77777777" w:rsidR="00AC4077" w:rsidRDefault="00787754" w:rsidP="00347C80">
            <w:r>
              <w:fldChar w:fldCharType="begin">
                <w:ffData>
                  <w:name w:val="Check79"/>
                  <w:enabled/>
                  <w:calcOnExit w:val="0"/>
                  <w:checkBox>
                    <w:sizeAuto/>
                    <w:default w:val="0"/>
                  </w:checkBox>
                </w:ffData>
              </w:fldChar>
            </w:r>
            <w:bookmarkStart w:id="60" w:name="Check79"/>
            <w:r w:rsidR="00AC4077">
              <w:instrText xml:space="preserve"> FORMCHECKBOX </w:instrText>
            </w:r>
            <w:r w:rsidR="004C0151">
              <w:fldChar w:fldCharType="separate"/>
            </w:r>
            <w:r>
              <w:fldChar w:fldCharType="end"/>
            </w:r>
            <w:bookmarkEnd w:id="60"/>
            <w:r w:rsidR="00AC4077">
              <w:t>Plan</w:t>
            </w:r>
          </w:p>
          <w:p w14:paraId="2B7C00E5" w14:textId="77777777" w:rsidR="00AC4077" w:rsidRDefault="00787754" w:rsidP="00347C80">
            <w:r>
              <w:fldChar w:fldCharType="begin">
                <w:ffData>
                  <w:name w:val="Check78"/>
                  <w:enabled/>
                  <w:calcOnExit w:val="0"/>
                  <w:checkBox>
                    <w:sizeAuto/>
                    <w:default w:val="0"/>
                  </w:checkBox>
                </w:ffData>
              </w:fldChar>
            </w:r>
            <w:bookmarkStart w:id="61" w:name="Check78"/>
            <w:r w:rsidR="00AC4077">
              <w:instrText xml:space="preserve"> FORMCHECKBOX </w:instrText>
            </w:r>
            <w:r w:rsidR="004C0151">
              <w:fldChar w:fldCharType="separate"/>
            </w:r>
            <w:r>
              <w:fldChar w:fldCharType="end"/>
            </w:r>
            <w:bookmarkEnd w:id="61"/>
            <w:r w:rsidR="00AC4077">
              <w:t xml:space="preserve"> In/Over</w:t>
            </w:r>
          </w:p>
          <w:p w14:paraId="4F3B1886" w14:textId="77777777" w:rsidR="00AC4077" w:rsidRDefault="00787754" w:rsidP="00347C80">
            <w:r>
              <w:fldChar w:fldCharType="begin">
                <w:ffData>
                  <w:name w:val="Check77"/>
                  <w:enabled/>
                  <w:calcOnExit w:val="0"/>
                  <w:checkBox>
                    <w:sizeAuto/>
                    <w:default w:val="0"/>
                  </w:checkBox>
                </w:ffData>
              </w:fldChar>
            </w:r>
            <w:bookmarkStart w:id="62" w:name="Check77"/>
            <w:r w:rsidR="00AC4077">
              <w:instrText xml:space="preserve"> FORMCHECKBOX </w:instrText>
            </w:r>
            <w:r w:rsidR="004C0151">
              <w:fldChar w:fldCharType="separate"/>
            </w:r>
            <w:r>
              <w:fldChar w:fldCharType="end"/>
            </w:r>
            <w:bookmarkEnd w:id="62"/>
            <w:r w:rsidR="00AC4077">
              <w:t xml:space="preserve"> SM</w:t>
            </w:r>
          </w:p>
        </w:tc>
      </w:tr>
      <w:tr w:rsidR="00AC4077" w14:paraId="75B355DF" w14:textId="77777777" w:rsidTr="00347C80">
        <w:trPr>
          <w:trHeight w:val="270"/>
        </w:trPr>
        <w:tc>
          <w:tcPr>
            <w:tcW w:w="2390" w:type="dxa"/>
            <w:shd w:val="clear" w:color="auto" w:fill="C6D9F1" w:themeFill="text2" w:themeFillTint="33"/>
          </w:tcPr>
          <w:p w14:paraId="1716132A" w14:textId="77777777" w:rsidR="00AC4077" w:rsidRPr="001078A7" w:rsidRDefault="00AC4077" w:rsidP="00347C80">
            <w:pPr>
              <w:jc w:val="center"/>
              <w:rPr>
                <w:b/>
              </w:rPr>
            </w:pPr>
            <w:r w:rsidRPr="001078A7">
              <w:rPr>
                <w:b/>
              </w:rPr>
              <w:t>Product Dev</w:t>
            </w:r>
            <w:r>
              <w:rPr>
                <w:b/>
              </w:rPr>
              <w:t>.</w:t>
            </w:r>
          </w:p>
        </w:tc>
        <w:tc>
          <w:tcPr>
            <w:tcW w:w="2390" w:type="dxa"/>
            <w:vMerge/>
          </w:tcPr>
          <w:p w14:paraId="44E9F0AC" w14:textId="77777777" w:rsidR="00AC4077" w:rsidRDefault="00AC4077" w:rsidP="00347C80"/>
        </w:tc>
        <w:tc>
          <w:tcPr>
            <w:tcW w:w="2390" w:type="dxa"/>
            <w:vMerge/>
          </w:tcPr>
          <w:p w14:paraId="5DC2DC16" w14:textId="77777777" w:rsidR="00AC4077" w:rsidRDefault="00AC4077" w:rsidP="00347C80"/>
        </w:tc>
        <w:tc>
          <w:tcPr>
            <w:tcW w:w="2390" w:type="dxa"/>
            <w:vMerge/>
          </w:tcPr>
          <w:p w14:paraId="17821D86" w14:textId="77777777" w:rsidR="00AC4077" w:rsidRDefault="00AC4077" w:rsidP="00347C80"/>
        </w:tc>
      </w:tr>
      <w:tr w:rsidR="00AC4077" w14:paraId="10E87B8C" w14:textId="77777777" w:rsidTr="00347C80">
        <w:trPr>
          <w:trHeight w:val="270"/>
        </w:trPr>
        <w:tc>
          <w:tcPr>
            <w:tcW w:w="2390" w:type="dxa"/>
            <w:vMerge w:val="restart"/>
          </w:tcPr>
          <w:p w14:paraId="7BF2550D" w14:textId="77777777" w:rsidR="00AC4077" w:rsidRDefault="00787754" w:rsidP="00347C80">
            <w:r>
              <w:fldChar w:fldCharType="begin">
                <w:ffData>
                  <w:name w:val="Check12"/>
                  <w:enabled/>
                  <w:calcOnExit w:val="0"/>
                  <w:checkBox>
                    <w:sizeAuto/>
                    <w:default w:val="0"/>
                  </w:checkBox>
                </w:ffData>
              </w:fldChar>
            </w:r>
            <w:bookmarkStart w:id="63" w:name="Check12"/>
            <w:r w:rsidR="00AC4077">
              <w:instrText xml:space="preserve"> FORMCHECKBOX </w:instrText>
            </w:r>
            <w:r w:rsidR="004C0151">
              <w:fldChar w:fldCharType="separate"/>
            </w:r>
            <w:r>
              <w:fldChar w:fldCharType="end"/>
            </w:r>
            <w:bookmarkEnd w:id="63"/>
            <w:r w:rsidR="00AC4077">
              <w:t xml:space="preserve"> SSE</w:t>
            </w:r>
          </w:p>
          <w:bookmarkStart w:id="64" w:name="Check13"/>
          <w:p w14:paraId="1AB5DC78" w14:textId="77777777" w:rsidR="00AC4077" w:rsidRDefault="00787754" w:rsidP="00347C80">
            <w:r>
              <w:fldChar w:fldCharType="begin">
                <w:ffData>
                  <w:name w:val="Check13"/>
                  <w:enabled/>
                  <w:calcOnExit w:val="0"/>
                  <w:checkBox>
                    <w:sizeAuto/>
                    <w:default w:val="1"/>
                  </w:checkBox>
                </w:ffData>
              </w:fldChar>
            </w:r>
            <w:r w:rsidR="004A206E">
              <w:instrText xml:space="preserve"> FORMCHECKBOX </w:instrText>
            </w:r>
            <w:r w:rsidR="004C0151">
              <w:fldChar w:fldCharType="separate"/>
            </w:r>
            <w:r>
              <w:fldChar w:fldCharType="end"/>
            </w:r>
            <w:bookmarkEnd w:id="64"/>
            <w:r w:rsidR="00AC4077">
              <w:t xml:space="preserve"> SRE </w:t>
            </w:r>
          </w:p>
          <w:p w14:paraId="4DD7AE1A" w14:textId="77777777" w:rsidR="00AC4077" w:rsidRDefault="00787754" w:rsidP="00347C80">
            <w:r>
              <w:fldChar w:fldCharType="begin">
                <w:ffData>
                  <w:name w:val="Check14"/>
                  <w:enabled/>
                  <w:calcOnExit w:val="0"/>
                  <w:checkBox>
                    <w:sizeAuto/>
                    <w:default w:val="0"/>
                  </w:checkBox>
                </w:ffData>
              </w:fldChar>
            </w:r>
            <w:bookmarkStart w:id="65" w:name="Check14"/>
            <w:r w:rsidR="00AC4077">
              <w:instrText xml:space="preserve"> FORMCHECKBOX </w:instrText>
            </w:r>
            <w:r w:rsidR="004C0151">
              <w:fldChar w:fldCharType="separate"/>
            </w:r>
            <w:r>
              <w:fldChar w:fldCharType="end"/>
            </w:r>
            <w:bookmarkEnd w:id="65"/>
            <w:r w:rsidR="00AC4077">
              <w:t xml:space="preserve"> Design</w:t>
            </w:r>
          </w:p>
          <w:p w14:paraId="663EF25C" w14:textId="77777777" w:rsidR="00AC4077" w:rsidRDefault="00787754" w:rsidP="00347C80">
            <w:r>
              <w:fldChar w:fldCharType="begin">
                <w:ffData>
                  <w:name w:val="Check15"/>
                  <w:enabled/>
                  <w:calcOnExit w:val="0"/>
                  <w:checkBox>
                    <w:sizeAuto/>
                    <w:default w:val="0"/>
                  </w:checkBox>
                </w:ffData>
              </w:fldChar>
            </w:r>
            <w:bookmarkStart w:id="66" w:name="Check15"/>
            <w:r w:rsidR="00AC4077">
              <w:instrText xml:space="preserve"> FORMCHECKBOX </w:instrText>
            </w:r>
            <w:r w:rsidR="004C0151">
              <w:fldChar w:fldCharType="separate"/>
            </w:r>
            <w:r>
              <w:fldChar w:fldCharType="end"/>
            </w:r>
            <w:bookmarkEnd w:id="66"/>
            <w:r w:rsidR="00AC4077">
              <w:t xml:space="preserve"> C&amp;I</w:t>
            </w:r>
          </w:p>
          <w:p w14:paraId="17E4A83D" w14:textId="77777777" w:rsidR="00AC4077" w:rsidRDefault="00787754" w:rsidP="00347C80">
            <w:r>
              <w:fldChar w:fldCharType="begin">
                <w:ffData>
                  <w:name w:val="Check16"/>
                  <w:enabled/>
                  <w:calcOnExit w:val="0"/>
                  <w:checkBox>
                    <w:sizeAuto/>
                    <w:default w:val="0"/>
                  </w:checkBox>
                </w:ffData>
              </w:fldChar>
            </w:r>
            <w:bookmarkStart w:id="67" w:name="Check16"/>
            <w:r w:rsidR="00AC4077">
              <w:instrText xml:space="preserve"> FORMCHECKBOX </w:instrText>
            </w:r>
            <w:r w:rsidR="004C0151">
              <w:fldChar w:fldCharType="separate"/>
            </w:r>
            <w:r>
              <w:fldChar w:fldCharType="end"/>
            </w:r>
            <w:bookmarkEnd w:id="67"/>
            <w:r w:rsidR="00AC4077">
              <w:t xml:space="preserve"> V&amp;V</w:t>
            </w:r>
          </w:p>
          <w:p w14:paraId="3A16E674" w14:textId="77777777" w:rsidR="00AC4077" w:rsidRDefault="00787754" w:rsidP="00347C80">
            <w:r>
              <w:fldChar w:fldCharType="begin">
                <w:ffData>
                  <w:name w:val="Check17"/>
                  <w:enabled/>
                  <w:calcOnExit w:val="0"/>
                  <w:checkBox>
                    <w:sizeAuto/>
                    <w:default w:val="0"/>
                  </w:checkBox>
                </w:ffData>
              </w:fldChar>
            </w:r>
            <w:bookmarkStart w:id="68" w:name="Check17"/>
            <w:r w:rsidR="00AC4077">
              <w:instrText xml:space="preserve"> FORMCHECKBOX </w:instrText>
            </w:r>
            <w:r w:rsidR="004C0151">
              <w:fldChar w:fldCharType="separate"/>
            </w:r>
            <w:r>
              <w:fldChar w:fldCharType="end"/>
            </w:r>
            <w:bookmarkEnd w:id="68"/>
            <w:r w:rsidR="00AC4077">
              <w:t xml:space="preserve"> PR</w:t>
            </w:r>
          </w:p>
          <w:p w14:paraId="1B93D61F" w14:textId="77777777" w:rsidR="00AC4077" w:rsidRDefault="00787754" w:rsidP="00347C80">
            <w:r>
              <w:fldChar w:fldCharType="begin">
                <w:ffData>
                  <w:name w:val="Check18"/>
                  <w:enabled/>
                  <w:calcOnExit w:val="0"/>
                  <w:checkBox>
                    <w:sizeAuto/>
                    <w:default w:val="0"/>
                  </w:checkBox>
                </w:ffData>
              </w:fldChar>
            </w:r>
            <w:bookmarkStart w:id="69" w:name="Check18"/>
            <w:r w:rsidR="00AC4077">
              <w:instrText xml:space="preserve"> FORMCHECKBOX </w:instrText>
            </w:r>
            <w:r w:rsidR="004C0151">
              <w:fldChar w:fldCharType="separate"/>
            </w:r>
            <w:r>
              <w:fldChar w:fldCharType="end"/>
            </w:r>
            <w:bookmarkEnd w:id="69"/>
            <w:r w:rsidR="00AC4077">
              <w:t xml:space="preserve"> Sus Engr</w:t>
            </w:r>
          </w:p>
        </w:tc>
        <w:tc>
          <w:tcPr>
            <w:tcW w:w="2390" w:type="dxa"/>
            <w:vMerge/>
          </w:tcPr>
          <w:p w14:paraId="118A1EE8" w14:textId="77777777" w:rsidR="00AC4077" w:rsidRDefault="00AC4077" w:rsidP="00347C80"/>
        </w:tc>
        <w:tc>
          <w:tcPr>
            <w:tcW w:w="2390" w:type="dxa"/>
            <w:vMerge/>
          </w:tcPr>
          <w:p w14:paraId="7AD0743B" w14:textId="77777777" w:rsidR="00AC4077" w:rsidRDefault="00AC4077" w:rsidP="00347C80"/>
        </w:tc>
        <w:tc>
          <w:tcPr>
            <w:tcW w:w="2390" w:type="dxa"/>
            <w:vMerge/>
          </w:tcPr>
          <w:p w14:paraId="2A08065A" w14:textId="77777777" w:rsidR="00AC4077" w:rsidRDefault="00AC4077" w:rsidP="00347C80"/>
        </w:tc>
      </w:tr>
      <w:tr w:rsidR="00AC4077" w14:paraId="3421E724" w14:textId="77777777" w:rsidTr="00347C80">
        <w:trPr>
          <w:trHeight w:val="255"/>
        </w:trPr>
        <w:tc>
          <w:tcPr>
            <w:tcW w:w="2390" w:type="dxa"/>
            <w:vMerge/>
          </w:tcPr>
          <w:p w14:paraId="41D85CF6" w14:textId="77777777" w:rsidR="00AC4077" w:rsidRDefault="00AC4077" w:rsidP="00347C80"/>
        </w:tc>
        <w:tc>
          <w:tcPr>
            <w:tcW w:w="2390" w:type="dxa"/>
            <w:shd w:val="clear" w:color="auto" w:fill="C6D9F1" w:themeFill="text2" w:themeFillTint="33"/>
          </w:tcPr>
          <w:p w14:paraId="24731E90" w14:textId="77777777" w:rsidR="00AC4077" w:rsidRPr="001078A7" w:rsidRDefault="00AC4077" w:rsidP="00347C80">
            <w:pPr>
              <w:jc w:val="center"/>
              <w:rPr>
                <w:b/>
              </w:rPr>
            </w:pPr>
            <w:r w:rsidRPr="001078A7">
              <w:rPr>
                <w:b/>
              </w:rPr>
              <w:t>Org</w:t>
            </w:r>
            <w:r>
              <w:rPr>
                <w:b/>
              </w:rPr>
              <w:t>.</w:t>
            </w:r>
            <w:r w:rsidRPr="001078A7">
              <w:rPr>
                <w:b/>
              </w:rPr>
              <w:t xml:space="preserve"> Support</w:t>
            </w:r>
          </w:p>
        </w:tc>
        <w:tc>
          <w:tcPr>
            <w:tcW w:w="2390" w:type="dxa"/>
            <w:shd w:val="clear" w:color="auto" w:fill="C6D9F1" w:themeFill="text2" w:themeFillTint="33"/>
          </w:tcPr>
          <w:p w14:paraId="6F6841F1" w14:textId="77777777" w:rsidR="00AC4077" w:rsidRPr="001078A7" w:rsidRDefault="00AC4077" w:rsidP="004A206E">
            <w:pPr>
              <w:jc w:val="center"/>
              <w:rPr>
                <w:b/>
              </w:rPr>
            </w:pPr>
            <w:r w:rsidRPr="001078A7">
              <w:rPr>
                <w:b/>
              </w:rPr>
              <w:t>Pro</w:t>
            </w:r>
            <w:r w:rsidR="004A206E">
              <w:rPr>
                <w:b/>
              </w:rPr>
              <w:t>je</w:t>
            </w:r>
            <w:r w:rsidRPr="001078A7">
              <w:rPr>
                <w:b/>
              </w:rPr>
              <w:t>ct M</w:t>
            </w:r>
            <w:r>
              <w:rPr>
                <w:b/>
              </w:rPr>
              <w:t>gt.</w:t>
            </w:r>
          </w:p>
        </w:tc>
        <w:tc>
          <w:tcPr>
            <w:tcW w:w="2390" w:type="dxa"/>
            <w:shd w:val="clear" w:color="auto" w:fill="C6D9F1" w:themeFill="text2" w:themeFillTint="33"/>
          </w:tcPr>
          <w:p w14:paraId="0DB6AD45" w14:textId="77777777" w:rsidR="00AC4077" w:rsidRPr="001078A7" w:rsidRDefault="00AC4077" w:rsidP="00347C80">
            <w:pPr>
              <w:jc w:val="center"/>
              <w:rPr>
                <w:b/>
              </w:rPr>
            </w:pPr>
            <w:r w:rsidRPr="001078A7">
              <w:rPr>
                <w:b/>
              </w:rPr>
              <w:t>Assets</w:t>
            </w:r>
          </w:p>
        </w:tc>
      </w:tr>
      <w:tr w:rsidR="00AC4077" w14:paraId="38C9E88D" w14:textId="77777777" w:rsidTr="00347C80">
        <w:trPr>
          <w:trHeight w:val="1360"/>
        </w:trPr>
        <w:tc>
          <w:tcPr>
            <w:tcW w:w="2390" w:type="dxa"/>
            <w:vMerge/>
            <w:tcBorders>
              <w:bottom w:val="single" w:sz="4" w:space="0" w:color="auto"/>
            </w:tcBorders>
          </w:tcPr>
          <w:p w14:paraId="13AD16F7" w14:textId="77777777" w:rsidR="00AC4077" w:rsidRDefault="00AC4077" w:rsidP="00347C80"/>
        </w:tc>
        <w:tc>
          <w:tcPr>
            <w:tcW w:w="2390" w:type="dxa"/>
            <w:tcBorders>
              <w:bottom w:val="single" w:sz="4" w:space="0" w:color="auto"/>
            </w:tcBorders>
          </w:tcPr>
          <w:p w14:paraId="7256AEC2" w14:textId="77777777" w:rsidR="00AC4077" w:rsidRDefault="00787754" w:rsidP="00347C80">
            <w:r>
              <w:fldChar w:fldCharType="begin">
                <w:ffData>
                  <w:name w:val="Check31"/>
                  <w:enabled/>
                  <w:calcOnExit w:val="0"/>
                  <w:checkBox>
                    <w:sizeAuto/>
                    <w:default w:val="0"/>
                    <w:checked w:val="0"/>
                  </w:checkBox>
                </w:ffData>
              </w:fldChar>
            </w:r>
            <w:bookmarkStart w:id="70" w:name="Check31"/>
            <w:r w:rsidR="00AC4077">
              <w:instrText xml:space="preserve"> FORMCHECKBOX </w:instrText>
            </w:r>
            <w:r w:rsidR="004C0151">
              <w:fldChar w:fldCharType="separate"/>
            </w:r>
            <w:r>
              <w:fldChar w:fldCharType="end"/>
            </w:r>
            <w:bookmarkEnd w:id="70"/>
            <w:r w:rsidR="00AC4077">
              <w:t xml:space="preserve"> CM</w:t>
            </w:r>
          </w:p>
          <w:p w14:paraId="027B4F0D" w14:textId="77777777" w:rsidR="00AC4077" w:rsidRDefault="00787754" w:rsidP="00347C80">
            <w:r>
              <w:fldChar w:fldCharType="begin">
                <w:ffData>
                  <w:name w:val="Check30"/>
                  <w:enabled/>
                  <w:calcOnExit w:val="0"/>
                  <w:checkBox>
                    <w:sizeAuto/>
                    <w:default w:val="0"/>
                    <w:checked w:val="0"/>
                  </w:checkBox>
                </w:ffData>
              </w:fldChar>
            </w:r>
            <w:bookmarkStart w:id="71" w:name="Check30"/>
            <w:r w:rsidR="00AC4077">
              <w:instrText xml:space="preserve"> FORMCHECKBOX </w:instrText>
            </w:r>
            <w:r w:rsidR="004C0151">
              <w:fldChar w:fldCharType="separate"/>
            </w:r>
            <w:r>
              <w:fldChar w:fldCharType="end"/>
            </w:r>
            <w:bookmarkEnd w:id="71"/>
            <w:r w:rsidR="00AC4077">
              <w:t xml:space="preserve"> M&amp;A</w:t>
            </w:r>
          </w:p>
          <w:p w14:paraId="4F9461E4" w14:textId="77777777" w:rsidR="00AC4077" w:rsidRDefault="00787754" w:rsidP="00347C80">
            <w:r>
              <w:fldChar w:fldCharType="begin">
                <w:ffData>
                  <w:name w:val="Check29"/>
                  <w:enabled/>
                  <w:calcOnExit w:val="0"/>
                  <w:checkBox>
                    <w:sizeAuto/>
                    <w:default w:val="0"/>
                  </w:checkBox>
                </w:ffData>
              </w:fldChar>
            </w:r>
            <w:bookmarkStart w:id="72" w:name="Check29"/>
            <w:r w:rsidR="00AC4077">
              <w:instrText xml:space="preserve"> FORMCHECKBOX </w:instrText>
            </w:r>
            <w:r w:rsidR="004C0151">
              <w:fldChar w:fldCharType="separate"/>
            </w:r>
            <w:r>
              <w:fldChar w:fldCharType="end"/>
            </w:r>
            <w:bookmarkEnd w:id="72"/>
            <w:r w:rsidR="00AC4077">
              <w:t xml:space="preserve"> PE</w:t>
            </w:r>
          </w:p>
          <w:p w14:paraId="0A7C3C34" w14:textId="77777777" w:rsidR="00AC4077" w:rsidRDefault="00787754" w:rsidP="00347C80">
            <w:r>
              <w:fldChar w:fldCharType="begin">
                <w:ffData>
                  <w:name w:val="Check28"/>
                  <w:enabled/>
                  <w:calcOnExit w:val="0"/>
                  <w:checkBox>
                    <w:sizeAuto/>
                    <w:default w:val="0"/>
                  </w:checkBox>
                </w:ffData>
              </w:fldChar>
            </w:r>
            <w:bookmarkStart w:id="73" w:name="Check28"/>
            <w:r w:rsidR="00AC4077">
              <w:instrText xml:space="preserve"> FORMCHECKBOX </w:instrText>
            </w:r>
            <w:r w:rsidR="004C0151">
              <w:fldChar w:fldCharType="separate"/>
            </w:r>
            <w:r>
              <w:fldChar w:fldCharType="end"/>
            </w:r>
            <w:bookmarkEnd w:id="73"/>
            <w:r w:rsidR="00AC4077">
              <w:t xml:space="preserve"> SA </w:t>
            </w:r>
          </w:p>
          <w:p w14:paraId="5B1E4F3C" w14:textId="77777777" w:rsidR="00AC4077" w:rsidRDefault="00787754" w:rsidP="00347C80">
            <w:r>
              <w:fldChar w:fldCharType="begin">
                <w:ffData>
                  <w:name w:val="Check27"/>
                  <w:enabled/>
                  <w:calcOnExit w:val="0"/>
                  <w:checkBox>
                    <w:sizeAuto/>
                    <w:default w:val="0"/>
                  </w:checkBox>
                </w:ffData>
              </w:fldChar>
            </w:r>
            <w:bookmarkStart w:id="74" w:name="Check27"/>
            <w:r w:rsidR="00AC4077">
              <w:instrText xml:space="preserve"> FORMCHECKBOX </w:instrText>
            </w:r>
            <w:r w:rsidR="004C0151">
              <w:fldChar w:fldCharType="separate"/>
            </w:r>
            <w:r>
              <w:fldChar w:fldCharType="end"/>
            </w:r>
            <w:bookmarkEnd w:id="74"/>
            <w:r w:rsidR="00AC4077">
              <w:t xml:space="preserve"> Train</w:t>
            </w:r>
          </w:p>
        </w:tc>
        <w:tc>
          <w:tcPr>
            <w:tcW w:w="2390" w:type="dxa"/>
            <w:tcBorders>
              <w:bottom w:val="single" w:sz="4" w:space="0" w:color="auto"/>
            </w:tcBorders>
          </w:tcPr>
          <w:p w14:paraId="34D2A16A" w14:textId="77777777" w:rsidR="00AC4077" w:rsidRDefault="00787754" w:rsidP="00347C80">
            <w:r>
              <w:fldChar w:fldCharType="begin">
                <w:ffData>
                  <w:name w:val="Check58"/>
                  <w:enabled/>
                  <w:calcOnExit w:val="0"/>
                  <w:checkBox>
                    <w:sizeAuto/>
                    <w:default w:val="0"/>
                  </w:checkBox>
                </w:ffData>
              </w:fldChar>
            </w:r>
            <w:bookmarkStart w:id="75" w:name="Check58"/>
            <w:r w:rsidR="00AC4077">
              <w:instrText xml:space="preserve"> FORMCHECKBOX </w:instrText>
            </w:r>
            <w:r w:rsidR="004C0151">
              <w:fldChar w:fldCharType="separate"/>
            </w:r>
            <w:r>
              <w:fldChar w:fldCharType="end"/>
            </w:r>
            <w:bookmarkEnd w:id="75"/>
            <w:r w:rsidR="00AC4077">
              <w:t xml:space="preserve"> PF</w:t>
            </w:r>
          </w:p>
          <w:p w14:paraId="0F873993" w14:textId="77777777" w:rsidR="00AC4077" w:rsidRDefault="00787754" w:rsidP="00347C80">
            <w:r>
              <w:fldChar w:fldCharType="begin">
                <w:ffData>
                  <w:name w:val="Check59"/>
                  <w:enabled/>
                  <w:calcOnExit w:val="0"/>
                  <w:checkBox>
                    <w:sizeAuto/>
                    <w:default w:val="0"/>
                  </w:checkBox>
                </w:ffData>
              </w:fldChar>
            </w:r>
            <w:bookmarkStart w:id="76" w:name="Check59"/>
            <w:r w:rsidR="00AC4077">
              <w:instrText xml:space="preserve"> FORMCHECKBOX </w:instrText>
            </w:r>
            <w:r w:rsidR="004C0151">
              <w:fldChar w:fldCharType="separate"/>
            </w:r>
            <w:r>
              <w:fldChar w:fldCharType="end"/>
            </w:r>
            <w:bookmarkEnd w:id="76"/>
            <w:r w:rsidR="00AC4077">
              <w:t xml:space="preserve"> PP</w:t>
            </w:r>
          </w:p>
          <w:p w14:paraId="51B87C9D" w14:textId="77777777" w:rsidR="00AC4077" w:rsidRDefault="00787754" w:rsidP="00347C80">
            <w:r>
              <w:fldChar w:fldCharType="begin">
                <w:ffData>
                  <w:name w:val="Check60"/>
                  <w:enabled/>
                  <w:calcOnExit w:val="0"/>
                  <w:checkBox>
                    <w:sizeAuto/>
                    <w:default w:val="0"/>
                  </w:checkBox>
                </w:ffData>
              </w:fldChar>
            </w:r>
            <w:bookmarkStart w:id="77" w:name="Check60"/>
            <w:r w:rsidR="00AC4077">
              <w:instrText xml:space="preserve"> FORMCHECKBOX </w:instrText>
            </w:r>
            <w:r w:rsidR="004C0151">
              <w:fldChar w:fldCharType="separate"/>
            </w:r>
            <w:r>
              <w:fldChar w:fldCharType="end"/>
            </w:r>
            <w:bookmarkEnd w:id="77"/>
            <w:r w:rsidR="00AC4077">
              <w:t xml:space="preserve"> PM&amp;C</w:t>
            </w:r>
          </w:p>
          <w:bookmarkStart w:id="78" w:name="Check61"/>
          <w:p w14:paraId="2D91866D" w14:textId="77777777" w:rsidR="00AC4077" w:rsidRDefault="00787754" w:rsidP="00347C80">
            <w:r>
              <w:fldChar w:fldCharType="begin">
                <w:ffData>
                  <w:name w:val="Check61"/>
                  <w:enabled/>
                  <w:calcOnExit w:val="0"/>
                  <w:checkBox>
                    <w:sizeAuto/>
                    <w:default w:val="1"/>
                  </w:checkBox>
                </w:ffData>
              </w:fldChar>
            </w:r>
            <w:r w:rsidR="004A206E">
              <w:instrText xml:space="preserve"> FORMCHECKBOX </w:instrText>
            </w:r>
            <w:r w:rsidR="004C0151">
              <w:fldChar w:fldCharType="separate"/>
            </w:r>
            <w:r>
              <w:fldChar w:fldCharType="end"/>
            </w:r>
            <w:bookmarkEnd w:id="78"/>
            <w:r w:rsidR="00AC4077">
              <w:t xml:space="preserve"> PI</w:t>
            </w:r>
          </w:p>
          <w:p w14:paraId="42DED2F2" w14:textId="77777777" w:rsidR="00AC4077" w:rsidRDefault="00787754" w:rsidP="00347C80">
            <w:r>
              <w:fldChar w:fldCharType="begin">
                <w:ffData>
                  <w:name w:val="Check62"/>
                  <w:enabled/>
                  <w:calcOnExit w:val="0"/>
                  <w:checkBox>
                    <w:sizeAuto/>
                    <w:default w:val="0"/>
                  </w:checkBox>
                </w:ffData>
              </w:fldChar>
            </w:r>
            <w:bookmarkStart w:id="79" w:name="Check62"/>
            <w:r w:rsidR="00AC4077">
              <w:instrText xml:space="preserve"> FORMCHECKBOX </w:instrText>
            </w:r>
            <w:r w:rsidR="004C0151">
              <w:fldChar w:fldCharType="separate"/>
            </w:r>
            <w:r>
              <w:fldChar w:fldCharType="end"/>
            </w:r>
            <w:bookmarkEnd w:id="79"/>
            <w:r w:rsidR="00AC4077">
              <w:t xml:space="preserve"> PC</w:t>
            </w:r>
          </w:p>
        </w:tc>
        <w:tc>
          <w:tcPr>
            <w:tcW w:w="2390" w:type="dxa"/>
            <w:tcBorders>
              <w:bottom w:val="single" w:sz="4" w:space="0" w:color="auto"/>
            </w:tcBorders>
          </w:tcPr>
          <w:p w14:paraId="794F7576" w14:textId="77777777" w:rsidR="00AC4077" w:rsidRDefault="00787754" w:rsidP="00347C80">
            <w:r>
              <w:fldChar w:fldCharType="begin">
                <w:ffData>
                  <w:name w:val="Check73"/>
                  <w:enabled/>
                  <w:calcOnExit w:val="0"/>
                  <w:checkBox>
                    <w:sizeAuto/>
                    <w:default w:val="0"/>
                  </w:checkBox>
                </w:ffData>
              </w:fldChar>
            </w:r>
            <w:bookmarkStart w:id="80" w:name="Check73"/>
            <w:r w:rsidR="00AC4077">
              <w:instrText xml:space="preserve"> FORMCHECKBOX </w:instrText>
            </w:r>
            <w:r w:rsidR="004C0151">
              <w:fldChar w:fldCharType="separate"/>
            </w:r>
            <w:r>
              <w:fldChar w:fldCharType="end"/>
            </w:r>
            <w:bookmarkEnd w:id="80"/>
            <w:r w:rsidR="00AC4077">
              <w:t xml:space="preserve"> BiCE</w:t>
            </w:r>
          </w:p>
          <w:p w14:paraId="785A311E" w14:textId="77777777" w:rsidR="00AC4077" w:rsidRDefault="00787754" w:rsidP="00347C80">
            <w:r>
              <w:fldChar w:fldCharType="begin">
                <w:ffData>
                  <w:name w:val="Check74"/>
                  <w:enabled/>
                  <w:calcOnExit w:val="0"/>
                  <w:checkBox>
                    <w:sizeAuto/>
                    <w:default w:val="0"/>
                  </w:checkBox>
                </w:ffData>
              </w:fldChar>
            </w:r>
            <w:bookmarkStart w:id="81" w:name="Check74"/>
            <w:r w:rsidR="00AC4077">
              <w:instrText xml:space="preserve"> FORMCHECKBOX </w:instrText>
            </w:r>
            <w:r w:rsidR="004C0151">
              <w:fldChar w:fldCharType="separate"/>
            </w:r>
            <w:r>
              <w:fldChar w:fldCharType="end"/>
            </w:r>
            <w:bookmarkEnd w:id="81"/>
            <w:r w:rsidR="00AC4077">
              <w:t xml:space="preserve"> BP</w:t>
            </w:r>
          </w:p>
          <w:bookmarkStart w:id="82" w:name="Check75"/>
          <w:p w14:paraId="371B327A" w14:textId="77777777" w:rsidR="00AC4077" w:rsidRDefault="00787754" w:rsidP="00347C80">
            <w:r>
              <w:fldChar w:fldCharType="begin">
                <w:ffData>
                  <w:name w:val="Check75"/>
                  <w:enabled/>
                  <w:calcOnExit w:val="0"/>
                  <w:checkBox>
                    <w:sizeAuto/>
                    <w:default w:val="1"/>
                  </w:checkBox>
                </w:ffData>
              </w:fldChar>
            </w:r>
            <w:r w:rsidR="00E32578">
              <w:instrText xml:space="preserve"> FORMCHECKBOX </w:instrText>
            </w:r>
            <w:r w:rsidR="004C0151">
              <w:fldChar w:fldCharType="separate"/>
            </w:r>
            <w:r>
              <w:fldChar w:fldCharType="end"/>
            </w:r>
            <w:bookmarkEnd w:id="82"/>
            <w:r w:rsidR="00AC4077">
              <w:t xml:space="preserve"> LL</w:t>
            </w:r>
          </w:p>
          <w:bookmarkStart w:id="83" w:name="Check80"/>
          <w:p w14:paraId="296C3F6C" w14:textId="77777777" w:rsidR="00AC4077" w:rsidRDefault="00787754" w:rsidP="00347C80">
            <w:r>
              <w:fldChar w:fldCharType="begin">
                <w:ffData>
                  <w:name w:val="Check80"/>
                  <w:enabled/>
                  <w:calcOnExit w:val="0"/>
                  <w:checkBox>
                    <w:sizeAuto/>
                    <w:default w:val="1"/>
                  </w:checkBox>
                </w:ffData>
              </w:fldChar>
            </w:r>
            <w:r w:rsidR="00E32578">
              <w:instrText xml:space="preserve"> FORMCHECKBOX </w:instrText>
            </w:r>
            <w:r w:rsidR="004C0151">
              <w:fldChar w:fldCharType="separate"/>
            </w:r>
            <w:r>
              <w:fldChar w:fldCharType="end"/>
            </w:r>
            <w:bookmarkEnd w:id="83"/>
            <w:r w:rsidR="00AC4077">
              <w:t xml:space="preserve"> Tool</w:t>
            </w:r>
          </w:p>
        </w:tc>
      </w:tr>
      <w:permEnd w:id="1741292542"/>
    </w:tbl>
    <w:p w14:paraId="34EB4CA7" w14:textId="77777777" w:rsidR="00AC4077" w:rsidRPr="00513702" w:rsidRDefault="00AC4077" w:rsidP="006A029A"/>
    <w:sectPr w:rsidR="00AC4077" w:rsidRPr="00513702" w:rsidSect="00B26922">
      <w:headerReference w:type="first" r:id="rId23"/>
      <w:pgSz w:w="12240" w:h="15840" w:code="1"/>
      <w:pgMar w:top="720" w:right="720" w:bottom="720" w:left="720" w:header="720" w:footer="720" w:gutter="0"/>
      <w:cols w:space="720"/>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k_malnick" w:date="2011-04-26T08:43:00Z" w:initials="k">
    <w:p w14:paraId="0F33F672" w14:textId="77777777" w:rsidR="005B7C7E" w:rsidRDefault="005B7C7E">
      <w:pPr>
        <w:pStyle w:val="CommentText"/>
      </w:pPr>
      <w:r>
        <w:rPr>
          <w:rStyle w:val="CommentReference"/>
        </w:rPr>
        <w:annotationRef/>
      </w:r>
      <w:r>
        <w:t>Lee, please insert the proper link here.</w:t>
      </w:r>
    </w:p>
  </w:comment>
  <w:comment w:id="2" w:author="k_malnick" w:date="2011-04-26T08:43:00Z" w:initials="k">
    <w:p w14:paraId="578224DE" w14:textId="77777777" w:rsidR="005B7C7E" w:rsidRDefault="005B7C7E">
      <w:pPr>
        <w:pStyle w:val="CommentText"/>
      </w:pPr>
      <w:r>
        <w:rPr>
          <w:rStyle w:val="CommentReference"/>
        </w:rPr>
        <w:annotationRef/>
      </w:r>
      <w:r>
        <w:t>Lee, please insert the proper link here.</w:t>
      </w:r>
    </w:p>
  </w:comment>
  <w:comment w:id="3" w:author="k_malnick" w:date="2011-04-26T10:46:00Z" w:initials="k">
    <w:p w14:paraId="36CD2DFE" w14:textId="77777777" w:rsidR="005B7C7E" w:rsidRDefault="005B7C7E">
      <w:pPr>
        <w:pStyle w:val="CommentText"/>
      </w:pPr>
      <w:r>
        <w:rPr>
          <w:rStyle w:val="CommentReference"/>
        </w:rPr>
        <w:annotationRef/>
      </w:r>
      <w:r>
        <w:t>Lee,</w:t>
      </w:r>
    </w:p>
    <w:p w14:paraId="786A3ED7" w14:textId="77777777" w:rsidR="005B7C7E" w:rsidRDefault="005B7C7E">
      <w:pPr>
        <w:pStyle w:val="CommentText"/>
      </w:pPr>
      <w:r>
        <w:t xml:space="preserve">All the items up to this point in the list are paraphrased from Resource 6.  I wasn’t certain how to footnote that, so I would appreciate your assistance.  </w:t>
      </w:r>
      <w:r>
        <w:sym w:font="Wingdings" w:char="F04A"/>
      </w:r>
    </w:p>
  </w:comment>
  <w:comment w:id="4" w:author="kmalnick" w:date="2011-04-25T16:45:00Z" w:initials="k">
    <w:p w14:paraId="1EF9A895" w14:textId="77777777" w:rsidR="005B7C7E" w:rsidRDefault="005B7C7E" w:rsidP="00ED097A">
      <w:pPr>
        <w:pStyle w:val="CommentText"/>
      </w:pPr>
      <w:r>
        <w:rPr>
          <w:rStyle w:val="CommentReference"/>
        </w:rPr>
        <w:annotationRef/>
      </w:r>
      <w:r>
        <w:t>Lee,</w:t>
      </w:r>
    </w:p>
    <w:p w14:paraId="6AC513F3" w14:textId="77777777" w:rsidR="005B7C7E" w:rsidRDefault="005B7C7E" w:rsidP="00ED097A">
      <w:pPr>
        <w:pStyle w:val="CommentText"/>
      </w:pPr>
      <w:r>
        <w:t>These should be links to the named SWEs in the handbook.</w:t>
      </w:r>
    </w:p>
  </w:comment>
  <w:comment w:id="5" w:author="k_malnick" w:date="2011-04-26T09:30:00Z" w:initials="k">
    <w:p w14:paraId="259B377B" w14:textId="77777777" w:rsidR="005B7C7E" w:rsidRDefault="005B7C7E">
      <w:pPr>
        <w:pStyle w:val="CommentText"/>
      </w:pPr>
      <w:r>
        <w:rPr>
          <w:rStyle w:val="CommentReference"/>
        </w:rPr>
        <w:annotationRef/>
      </w:r>
      <w:r>
        <w:t>Lee,</w:t>
      </w:r>
    </w:p>
    <w:p w14:paraId="4EAC3A3B" w14:textId="77777777" w:rsidR="005B7C7E" w:rsidRDefault="005B7C7E">
      <w:pPr>
        <w:pStyle w:val="CommentText"/>
      </w:pPr>
    </w:p>
    <w:p w14:paraId="4042CD63" w14:textId="77777777" w:rsidR="005B7C7E" w:rsidRDefault="005B7C7E">
      <w:pPr>
        <w:pStyle w:val="CommentText"/>
      </w:pPr>
      <w:r>
        <w:t xml:space="preserve">This reference was pulled from the NASA Software Safety Guidebook References in Appendix A because the quote (see Small Projects section) to which it applies was footnoted to that reference in the guidebook.  If this is not the proper way to include this quote and reference, please advise (or change it). </w:t>
      </w:r>
      <w:r>
        <w:sym w:font="Wingdings" w:char="F04A"/>
      </w:r>
    </w:p>
  </w:comment>
  <w:comment w:id="7" w:author="kmalnick" w:date="2011-04-26T09:54:00Z" w:initials="k">
    <w:p w14:paraId="5DCE34A4" w14:textId="77777777" w:rsidR="005B7C7E" w:rsidRDefault="005B7C7E" w:rsidP="003921F3">
      <w:pPr>
        <w:pStyle w:val="CommentText"/>
      </w:pPr>
      <w:r>
        <w:rPr>
          <w:rStyle w:val="CommentReference"/>
        </w:rPr>
        <w:annotationRef/>
      </w:r>
      <w:r>
        <w:t>Lee,</w:t>
      </w:r>
    </w:p>
    <w:p w14:paraId="4AC66413" w14:textId="77777777" w:rsidR="005B7C7E" w:rsidRDefault="005B7C7E" w:rsidP="003921F3">
      <w:pPr>
        <w:pStyle w:val="CommentText"/>
      </w:pPr>
      <w:r>
        <w:t>This URL may or may not be “stable” – it isn’t a NASA site, so we might want obtain a copy of this document and add it to the Wiki.</w:t>
      </w:r>
    </w:p>
  </w:comment>
  <w:comment w:id="8" w:author="k_malnick" w:date="2011-04-26T10:29:00Z" w:initials="k">
    <w:p w14:paraId="37FA0757" w14:textId="77777777" w:rsidR="005B7C7E" w:rsidRDefault="005B7C7E" w:rsidP="003668DF">
      <w:pPr>
        <w:pStyle w:val="CommentText"/>
      </w:pPr>
      <w:r>
        <w:rPr>
          <w:rStyle w:val="CommentReference"/>
        </w:rPr>
        <w:annotationRef/>
      </w:r>
      <w:r>
        <w:t>Lee,</w:t>
      </w:r>
    </w:p>
    <w:p w14:paraId="0DF877AA" w14:textId="77777777" w:rsidR="005B7C7E" w:rsidRDefault="005B7C7E" w:rsidP="003668DF">
      <w:pPr>
        <w:pStyle w:val="CommentText"/>
      </w:pPr>
      <w:r>
        <w:t>Here is the NASA PAL URL for this document:</w:t>
      </w:r>
    </w:p>
    <w:p w14:paraId="10136D2F" w14:textId="77777777" w:rsidR="005B7C7E" w:rsidRDefault="004C0151" w:rsidP="003668DF">
      <w:pPr>
        <w:pStyle w:val="CommentText"/>
      </w:pPr>
      <w:hyperlink r:id="rId1" w:history="1">
        <w:r w:rsidR="005B7C7E" w:rsidRPr="000417F5">
          <w:rPr>
            <w:rStyle w:val="Hyperlink"/>
          </w:rPr>
          <w:t>https://nen.nasa.gov/web/software/nasa-software-process-asset-library-pal?p_p_id=webconnector_WAR_webconnector_INSTANCE_PA7b&amp;p_p_lifecycle=1&amp;p_p_state=normal&amp;p_p_mode=view&amp;p_p_col_id=column-2&amp;p_p_col_count=1&amp;_webconnector_WAR_webconnector_INSTANCE_PA7b_edu.wisc.my.webproxy.URL=https%3A%2F%2Fnx.arc.nasa.gov%2Fnx%2Fdsweb%2FGet%2FDocument-499471%2FSDPDD_Rev%2BQ_080207.pdf</w:t>
        </w:r>
      </w:hyperlink>
    </w:p>
  </w:comment>
  <w:comment w:id="9" w:author="k_malnick" w:date="2011-04-26T10:40:00Z" w:initials="k">
    <w:p w14:paraId="54504EEF" w14:textId="77777777" w:rsidR="005B7C7E" w:rsidRDefault="005B7C7E" w:rsidP="00B95E6E">
      <w:pPr>
        <w:pStyle w:val="CommentText"/>
      </w:pPr>
      <w:r>
        <w:rPr>
          <w:rStyle w:val="CommentReference"/>
        </w:rPr>
        <w:annotationRef/>
      </w:r>
      <w:r>
        <w:t>Lee,</w:t>
      </w:r>
    </w:p>
    <w:p w14:paraId="27F0FCC5" w14:textId="77777777" w:rsidR="005B7C7E" w:rsidRDefault="005B7C7E" w:rsidP="00B95E6E">
      <w:pPr>
        <w:pStyle w:val="CommentText"/>
      </w:pPr>
      <w:r>
        <w:t>Here is the NASA PAL URL for this document:</w:t>
      </w:r>
    </w:p>
    <w:p w14:paraId="631DD227" w14:textId="77777777" w:rsidR="005B7C7E" w:rsidRDefault="004C0151" w:rsidP="00B95E6E">
      <w:pPr>
        <w:pStyle w:val="CommentText"/>
      </w:pPr>
      <w:hyperlink r:id="rId2" w:history="1">
        <w:r w:rsidR="005B7C7E" w:rsidRPr="00236A83">
          <w:rPr>
            <w:rStyle w:val="Hyperlink"/>
          </w:rPr>
          <w:t>https://nen.nasa.gov/web/software/nasa-software-process-asset-library-pal?p_p_id=webconnector_WAR_webconnector_INSTANCE_PA7b&amp;p_p_lifecycle=1&amp;p_p_state=normal&amp;p_p_mode=view&amp;p_p_col_id=column-2&amp;p_p_col_count=1&amp;_webconnector_WAR_webconnector_INSTANCE_PA7b_edu.wisc.my.webproxy.URL=https%3A%2F%2Fnx.arc.nasa.gov%2Fnx%2Fdsweb%2FGet%2FDocument-499301%2FD-24994.pdf</w:t>
        </w:r>
      </w:hyperlink>
      <w:r w:rsidR="005B7C7E">
        <w:t xml:space="preserve"> </w:t>
      </w:r>
    </w:p>
  </w:comment>
  <w:comment w:id="10" w:author="k_malnick" w:date="2011-04-26T11:09:00Z" w:initials="k">
    <w:p w14:paraId="0A14120A" w14:textId="77777777" w:rsidR="005B7C7E" w:rsidRDefault="005B7C7E" w:rsidP="008B3967">
      <w:pPr>
        <w:pStyle w:val="CommentText"/>
      </w:pPr>
      <w:r>
        <w:rPr>
          <w:rStyle w:val="CommentReference"/>
        </w:rPr>
        <w:annotationRef/>
      </w:r>
      <w:r>
        <w:t>Lee,</w:t>
      </w:r>
    </w:p>
    <w:p w14:paraId="3F04C461" w14:textId="77777777" w:rsidR="005B7C7E" w:rsidRDefault="005B7C7E" w:rsidP="008B3967">
      <w:pPr>
        <w:pStyle w:val="CommentText"/>
      </w:pPr>
      <w:r>
        <w:t xml:space="preserve">Here is the NASA PAL link for this document: </w:t>
      </w:r>
      <w:hyperlink r:id="rId3" w:history="1">
        <w:r w:rsidRPr="000417F5">
          <w:rPr>
            <w:rStyle w:val="Hyperlink"/>
          </w:rPr>
          <w:t>https://nen.nasa.gov/web/software/nasa-software-process-asset-library-pal?p_p_id=webconnector_WAR_webconnector_INSTANCE_PA7b&amp;p_p_lifecycle=1&amp;p_p_state=normal&amp;p_p_mode=view&amp;p_p_col_id=column-2&amp;p_p_col_count=1&amp;_webconnector_WAR_webconnector_INSTANCE_PA7b_edu.wisc.my.webproxy.URL=https%3A%2F%2Fnx.arc.nasa.gov%2Fnx%2Fdsweb%2FGet%2FDocument-499446%2F5526_7-21-06_Req_RevA_generic-R1V0.doc</w:t>
        </w:r>
      </w:hyperlink>
    </w:p>
  </w:comment>
  <w:comment w:id="13" w:author="kmalnick" w:date="2011-04-26T09:22:00Z" w:initials="k">
    <w:p w14:paraId="34EE804D" w14:textId="77777777" w:rsidR="005B7C7E" w:rsidRDefault="005B7C7E" w:rsidP="00C27A0B">
      <w:pPr>
        <w:pStyle w:val="CommentText"/>
      </w:pPr>
      <w:r>
        <w:rPr>
          <w:rStyle w:val="CommentReference"/>
        </w:rPr>
        <w:annotationRef/>
      </w:r>
      <w:r>
        <w:t>Lee,</w:t>
      </w:r>
    </w:p>
    <w:p w14:paraId="3CBCD341" w14:textId="77777777" w:rsidR="005B7C7E" w:rsidRDefault="005B7C7E" w:rsidP="00C27A0B">
      <w:pPr>
        <w:pStyle w:val="CommentText"/>
      </w:pPr>
      <w:r>
        <w:t xml:space="preserve">Please insert name and link here when the table has been created.  </w:t>
      </w:r>
    </w:p>
    <w:p w14:paraId="330130D1" w14:textId="77777777" w:rsidR="005B7C7E" w:rsidRDefault="005B7C7E" w:rsidP="00C27A0B">
      <w:pPr>
        <w:pStyle w:val="CommentText"/>
      </w:pPr>
    </w:p>
    <w:p w14:paraId="4FBA9159" w14:textId="77777777" w:rsidR="005B7C7E" w:rsidRDefault="005B7C7E" w:rsidP="00C27A0B">
      <w:pPr>
        <w:pStyle w:val="CommentText"/>
      </w:pPr>
      <w:r>
        <w:t xml:space="preserve">I copied this note from a Task4 file, so please move it to its rightful place in the guidance before this goes on to John. </w:t>
      </w:r>
      <w:r>
        <w:sym w:font="Wingdings" w:char="F04A"/>
      </w:r>
    </w:p>
  </w:comment>
  <w:comment w:id="14" w:author="k_malnick" w:date="2011-04-26T10:53:00Z" w:initials="k">
    <w:p w14:paraId="4366F1DA" w14:textId="77777777" w:rsidR="005B7C7E" w:rsidRDefault="005B7C7E" w:rsidP="00C27A0B">
      <w:pPr>
        <w:pStyle w:val="CommentText"/>
      </w:pPr>
      <w:r>
        <w:rPr>
          <w:rStyle w:val="CommentReference"/>
        </w:rPr>
        <w:annotationRef/>
      </w:r>
      <w:r>
        <w:t>Lee,</w:t>
      </w:r>
    </w:p>
    <w:p w14:paraId="5F590EF6" w14:textId="77777777" w:rsidR="005B7C7E" w:rsidRDefault="005B7C7E" w:rsidP="00C27A0B">
      <w:pPr>
        <w:pStyle w:val="CommentText"/>
      </w:pPr>
      <w:r>
        <w:t>The Tools table will have entries (from other SWEs such as SWE-053) for capturing  and managing requirements (DOORS, ARM, etc.).</w:t>
      </w:r>
    </w:p>
    <w:p w14:paraId="769FDA3E" w14:textId="77777777" w:rsidR="005B7C7E" w:rsidRDefault="005B7C7E" w:rsidP="00637941">
      <w:pPr>
        <w:pStyle w:val="ListParagraph"/>
        <w:ind w:left="0"/>
      </w:pPr>
      <w:r>
        <w:t xml:space="preserve">Also, if not already in your list for the Tools table, Resource 6 lists </w:t>
      </w:r>
      <w:hyperlink r:id="rId4" w:history="1">
        <w:r w:rsidRPr="00637941">
          <w:rPr>
            <w:rStyle w:val="Hyperlink"/>
          </w:rPr>
          <w:t>RequisitePro</w:t>
        </w:r>
      </w:hyperlink>
    </w:p>
    <w:p w14:paraId="6D84656C" w14:textId="77777777" w:rsidR="005B7C7E" w:rsidRDefault="005B7C7E" w:rsidP="00C27A0B">
      <w:pPr>
        <w:pStyle w:val="CommentText"/>
      </w:pPr>
      <w:r>
        <w:t>as ‘in use” at JPL.</w:t>
      </w:r>
    </w:p>
    <w:p w14:paraId="0B33C577" w14:textId="77777777" w:rsidR="005B7C7E" w:rsidRDefault="005B7C7E" w:rsidP="00C27A0B">
      <w:pPr>
        <w:pStyle w:val="CommentText"/>
      </w:pP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F33F672" w15:done="0"/>
  <w15:commentEx w15:paraId="578224DE" w15:done="0"/>
  <w15:commentEx w15:paraId="786A3ED7" w15:done="0"/>
  <w15:commentEx w15:paraId="6AC513F3" w15:done="0"/>
  <w15:commentEx w15:paraId="4042CD63" w15:done="0"/>
  <w15:commentEx w15:paraId="4AC66413" w15:done="0"/>
  <w15:commentEx w15:paraId="10136D2F" w15:done="0"/>
  <w15:commentEx w15:paraId="631DD227" w15:done="0"/>
  <w15:commentEx w15:paraId="3F04C461" w15:done="0"/>
  <w15:commentEx w15:paraId="4FBA9159" w15:done="0"/>
  <w15:commentEx w15:paraId="0B33C577"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5ED6860" w14:textId="77777777" w:rsidR="00F40566" w:rsidRDefault="00F40566" w:rsidP="00B26922">
      <w:r>
        <w:separator/>
      </w:r>
    </w:p>
  </w:endnote>
  <w:endnote w:type="continuationSeparator" w:id="0">
    <w:p w14:paraId="6506C7EF" w14:textId="77777777" w:rsidR="00F40566" w:rsidRDefault="00F40566" w:rsidP="00B269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43" w:usb2="00000009" w:usb3="00000000" w:csb0="000001FF"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2"/>
    <w:family w:val="swiss"/>
    <w:pitch w:val="variable"/>
    <w:sig w:usb0="E0002AFF" w:usb1="C0007843" w:usb2="00000009" w:usb3="00000000" w:csb0="000001FF" w:csb1="00000000"/>
  </w:font>
  <w:font w:name="Tahoma">
    <w:panose1 w:val="020B0604030504040204"/>
    <w:charset w:val="A2"/>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ED06C0A" w14:textId="77777777" w:rsidR="00F40566" w:rsidRDefault="00F40566" w:rsidP="00B26922">
      <w:r>
        <w:separator/>
      </w:r>
    </w:p>
  </w:footnote>
  <w:footnote w:type="continuationSeparator" w:id="0">
    <w:p w14:paraId="1C190D94" w14:textId="77777777" w:rsidR="00F40566" w:rsidRDefault="00F40566" w:rsidP="00B2692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300B32" w14:textId="77777777" w:rsidR="005B7C7E" w:rsidRPr="00ED097A" w:rsidRDefault="005B7C7E" w:rsidP="00E3200B">
    <w:pPr>
      <w:pStyle w:val="Title"/>
      <w:rPr>
        <w:sz w:val="48"/>
        <w:szCs w:val="48"/>
      </w:rPr>
    </w:pPr>
    <w:permStart w:id="1726439566" w:edGrp="everyone"/>
    <w:r w:rsidRPr="00ED097A">
      <w:rPr>
        <w:sz w:val="48"/>
        <w:szCs w:val="48"/>
      </w:rPr>
      <w:t>Document Software Requirements - SWE-049</w:t>
    </w:r>
    <w:permEnd w:id="1726439566"/>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FE4853"/>
    <w:multiLevelType w:val="hybridMultilevel"/>
    <w:tmpl w:val="A50439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8D3C03"/>
    <w:multiLevelType w:val="hybridMultilevel"/>
    <w:tmpl w:val="DC347A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A2A2992"/>
    <w:multiLevelType w:val="hybridMultilevel"/>
    <w:tmpl w:val="F244B4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AF92DF7"/>
    <w:multiLevelType w:val="multilevel"/>
    <w:tmpl w:val="746E24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FD630C0"/>
    <w:multiLevelType w:val="hybridMultilevel"/>
    <w:tmpl w:val="C6A8C2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05F4762"/>
    <w:multiLevelType w:val="multilevel"/>
    <w:tmpl w:val="8794B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46F0880"/>
    <w:multiLevelType w:val="hybridMultilevel"/>
    <w:tmpl w:val="A45278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5C442BB"/>
    <w:multiLevelType w:val="multilevel"/>
    <w:tmpl w:val="04090025"/>
    <w:lvl w:ilvl="0">
      <w:start w:val="1"/>
      <w:numFmt w:val="decimal"/>
      <w:pStyle w:val="Heading1"/>
      <w:lvlText w:val="%1"/>
      <w:lvlJc w:val="left"/>
      <w:pPr>
        <w:ind w:left="432" w:hanging="432"/>
      </w:pPr>
      <w:rPr>
        <w:rFonts w:hint="default"/>
        <w:sz w:val="20"/>
      </w:rPr>
    </w:lvl>
    <w:lvl w:ilvl="1">
      <w:start w:val="1"/>
      <w:numFmt w:val="decimal"/>
      <w:pStyle w:val="Heading2"/>
      <w:lvlText w:val="%1.%2"/>
      <w:lvlJc w:val="left"/>
      <w:pPr>
        <w:ind w:left="576" w:hanging="576"/>
      </w:pPr>
      <w:rPr>
        <w:rFonts w:hint="default"/>
        <w:sz w:val="20"/>
      </w:rPr>
    </w:lvl>
    <w:lvl w:ilvl="2">
      <w:start w:val="1"/>
      <w:numFmt w:val="decimal"/>
      <w:pStyle w:val="Heading3"/>
      <w:lvlText w:val="%1.%2.%3"/>
      <w:lvlJc w:val="left"/>
      <w:pPr>
        <w:ind w:left="720" w:hanging="720"/>
      </w:pPr>
      <w:rPr>
        <w:rFonts w:hint="default"/>
        <w:sz w:val="20"/>
      </w:rPr>
    </w:lvl>
    <w:lvl w:ilvl="3">
      <w:start w:val="1"/>
      <w:numFmt w:val="decimal"/>
      <w:pStyle w:val="Heading4"/>
      <w:lvlText w:val="%1.%2.%3.%4"/>
      <w:lvlJc w:val="left"/>
      <w:pPr>
        <w:ind w:left="864" w:hanging="864"/>
      </w:pPr>
      <w:rPr>
        <w:rFonts w:hint="default"/>
        <w:sz w:val="20"/>
      </w:rPr>
    </w:lvl>
    <w:lvl w:ilvl="4">
      <w:start w:val="1"/>
      <w:numFmt w:val="decimal"/>
      <w:pStyle w:val="Heading5"/>
      <w:lvlText w:val="%1.%2.%3.%4.%5"/>
      <w:lvlJc w:val="left"/>
      <w:pPr>
        <w:ind w:left="1008" w:hanging="1008"/>
      </w:pPr>
      <w:rPr>
        <w:rFonts w:hint="default"/>
        <w:sz w:val="20"/>
      </w:rPr>
    </w:lvl>
    <w:lvl w:ilvl="5">
      <w:start w:val="1"/>
      <w:numFmt w:val="decimal"/>
      <w:pStyle w:val="Heading6"/>
      <w:lvlText w:val="%1.%2.%3.%4.%5.%6"/>
      <w:lvlJc w:val="left"/>
      <w:pPr>
        <w:ind w:left="1152" w:hanging="1152"/>
      </w:pPr>
      <w:rPr>
        <w:rFonts w:hint="default"/>
        <w:sz w:val="20"/>
      </w:rPr>
    </w:lvl>
    <w:lvl w:ilvl="6">
      <w:start w:val="1"/>
      <w:numFmt w:val="decimal"/>
      <w:pStyle w:val="Heading7"/>
      <w:lvlText w:val="%1.%2.%3.%4.%5.%6.%7"/>
      <w:lvlJc w:val="left"/>
      <w:pPr>
        <w:ind w:left="1296" w:hanging="1296"/>
      </w:pPr>
      <w:rPr>
        <w:rFonts w:hint="default"/>
        <w:sz w:val="20"/>
      </w:rPr>
    </w:lvl>
    <w:lvl w:ilvl="7">
      <w:start w:val="1"/>
      <w:numFmt w:val="decimal"/>
      <w:pStyle w:val="Heading8"/>
      <w:lvlText w:val="%1.%2.%3.%4.%5.%6.%7.%8"/>
      <w:lvlJc w:val="left"/>
      <w:pPr>
        <w:ind w:left="1440" w:hanging="1440"/>
      </w:pPr>
      <w:rPr>
        <w:rFonts w:hint="default"/>
        <w:sz w:val="20"/>
      </w:rPr>
    </w:lvl>
    <w:lvl w:ilvl="8">
      <w:start w:val="1"/>
      <w:numFmt w:val="decimal"/>
      <w:pStyle w:val="Heading9"/>
      <w:lvlText w:val="%1.%2.%3.%4.%5.%6.%7.%8.%9"/>
      <w:lvlJc w:val="left"/>
      <w:pPr>
        <w:ind w:left="1584" w:hanging="1584"/>
      </w:pPr>
      <w:rPr>
        <w:rFonts w:hint="default"/>
        <w:sz w:val="20"/>
      </w:rPr>
    </w:lvl>
  </w:abstractNum>
  <w:abstractNum w:abstractNumId="8">
    <w:nsid w:val="163A5822"/>
    <w:multiLevelType w:val="hybridMultilevel"/>
    <w:tmpl w:val="B6F0AF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97B3BF6"/>
    <w:multiLevelType w:val="hybridMultilevel"/>
    <w:tmpl w:val="8D3482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6E937B8"/>
    <w:multiLevelType w:val="hybridMultilevel"/>
    <w:tmpl w:val="99668B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C4726BA"/>
    <w:multiLevelType w:val="hybridMultilevel"/>
    <w:tmpl w:val="B6B862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F706362"/>
    <w:multiLevelType w:val="hybridMultilevel"/>
    <w:tmpl w:val="D82A74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9E51E74"/>
    <w:multiLevelType w:val="hybridMultilevel"/>
    <w:tmpl w:val="F06ACE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F1B043D"/>
    <w:multiLevelType w:val="hybridMultilevel"/>
    <w:tmpl w:val="8864E1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12531B3"/>
    <w:multiLevelType w:val="hybridMultilevel"/>
    <w:tmpl w:val="AFCCC0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9BC3E2B"/>
    <w:multiLevelType w:val="hybridMultilevel"/>
    <w:tmpl w:val="9606D6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B162D40"/>
    <w:multiLevelType w:val="hybridMultilevel"/>
    <w:tmpl w:val="8864E1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D1374A7"/>
    <w:multiLevelType w:val="multilevel"/>
    <w:tmpl w:val="E1B0D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2187019"/>
    <w:multiLevelType w:val="hybridMultilevel"/>
    <w:tmpl w:val="8428791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65D589E"/>
    <w:multiLevelType w:val="hybridMultilevel"/>
    <w:tmpl w:val="4E6C10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C4D1BCA"/>
    <w:multiLevelType w:val="multilevel"/>
    <w:tmpl w:val="746E24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1A75159"/>
    <w:multiLevelType w:val="hybridMultilevel"/>
    <w:tmpl w:val="0CB28A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C860455"/>
    <w:multiLevelType w:val="multilevel"/>
    <w:tmpl w:val="DDAE0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23"/>
  </w:num>
  <w:num w:numId="3">
    <w:abstractNumId w:val="18"/>
  </w:num>
  <w:num w:numId="4">
    <w:abstractNumId w:val="3"/>
  </w:num>
  <w:num w:numId="5">
    <w:abstractNumId w:val="4"/>
  </w:num>
  <w:num w:numId="6">
    <w:abstractNumId w:val="15"/>
  </w:num>
  <w:num w:numId="7">
    <w:abstractNumId w:val="10"/>
  </w:num>
  <w:num w:numId="8">
    <w:abstractNumId w:val="7"/>
  </w:num>
  <w:num w:numId="9">
    <w:abstractNumId w:val="21"/>
  </w:num>
  <w:num w:numId="10">
    <w:abstractNumId w:val="20"/>
  </w:num>
  <w:num w:numId="11">
    <w:abstractNumId w:val="19"/>
  </w:num>
  <w:num w:numId="12">
    <w:abstractNumId w:val="14"/>
  </w:num>
  <w:num w:numId="13">
    <w:abstractNumId w:val="1"/>
  </w:num>
  <w:num w:numId="14">
    <w:abstractNumId w:val="2"/>
  </w:num>
  <w:num w:numId="15">
    <w:abstractNumId w:val="17"/>
  </w:num>
  <w:num w:numId="16">
    <w:abstractNumId w:val="13"/>
  </w:num>
  <w:num w:numId="17">
    <w:abstractNumId w:val="16"/>
  </w:num>
  <w:num w:numId="18">
    <w:abstractNumId w:val="12"/>
  </w:num>
  <w:num w:numId="19">
    <w:abstractNumId w:val="11"/>
  </w:num>
  <w:num w:numId="20">
    <w:abstractNumId w:val="22"/>
  </w:num>
  <w:num w:numId="21">
    <w:abstractNumId w:val="0"/>
  </w:num>
  <w:num w:numId="22">
    <w:abstractNumId w:val="9"/>
  </w:num>
  <w:num w:numId="23">
    <w:abstractNumId w:val="8"/>
  </w:num>
  <w:num w:numId="2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attachedTemplate r:id="rId1"/>
  <w:documentProtection w:edit="readOnly" w:enforcement="1" w:cryptProviderType="rsaFull" w:cryptAlgorithmClass="hash" w:cryptAlgorithmType="typeAny" w:cryptAlgorithmSid="4" w:cryptSpinCount="100000" w:hash="y3vRbuD+h/3eIkYpmY1juJYvKBQ=" w:salt="otkO1fP5jB1+teZjRq7V5Q=="/>
  <w:styleLockTheme/>
  <w:styleLockQFSet/>
  <w:defaultTabStop w:val="720"/>
  <w:drawingGridHorizontalSpacing w:val="110"/>
  <w:displayHorizontalDrawingGridEvery w:val="2"/>
  <w:characterSpacingControl w:val="doNotCompress"/>
  <w:hdrShapeDefaults>
    <o:shapedefaults v:ext="edit" spidmax="51201"/>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1276"/>
    <w:rsid w:val="000026BB"/>
    <w:rsid w:val="00016066"/>
    <w:rsid w:val="000379B8"/>
    <w:rsid w:val="0004690B"/>
    <w:rsid w:val="00046CA3"/>
    <w:rsid w:val="00081F12"/>
    <w:rsid w:val="000B5B45"/>
    <w:rsid w:val="000C223F"/>
    <w:rsid w:val="000E36E3"/>
    <w:rsid w:val="000E6E11"/>
    <w:rsid w:val="00100A87"/>
    <w:rsid w:val="00103704"/>
    <w:rsid w:val="00114361"/>
    <w:rsid w:val="00117755"/>
    <w:rsid w:val="00144BBA"/>
    <w:rsid w:val="00154DDE"/>
    <w:rsid w:val="001A38B8"/>
    <w:rsid w:val="001A641C"/>
    <w:rsid w:val="001C2262"/>
    <w:rsid w:val="001C6AB1"/>
    <w:rsid w:val="001C6AEA"/>
    <w:rsid w:val="00203F5A"/>
    <w:rsid w:val="00224320"/>
    <w:rsid w:val="0023073C"/>
    <w:rsid w:val="00235914"/>
    <w:rsid w:val="00253BAA"/>
    <w:rsid w:val="002571B2"/>
    <w:rsid w:val="00265C5C"/>
    <w:rsid w:val="002806DA"/>
    <w:rsid w:val="002A6C31"/>
    <w:rsid w:val="002C26AD"/>
    <w:rsid w:val="002D6809"/>
    <w:rsid w:val="00317F7A"/>
    <w:rsid w:val="0032389E"/>
    <w:rsid w:val="00341CAF"/>
    <w:rsid w:val="00347C80"/>
    <w:rsid w:val="003573A9"/>
    <w:rsid w:val="003668DF"/>
    <w:rsid w:val="003921F3"/>
    <w:rsid w:val="003E5E0F"/>
    <w:rsid w:val="003F2937"/>
    <w:rsid w:val="004269B1"/>
    <w:rsid w:val="0044527B"/>
    <w:rsid w:val="004562B7"/>
    <w:rsid w:val="00485AC9"/>
    <w:rsid w:val="00487239"/>
    <w:rsid w:val="00493F10"/>
    <w:rsid w:val="004970EA"/>
    <w:rsid w:val="004A206E"/>
    <w:rsid w:val="004A368A"/>
    <w:rsid w:val="004A390F"/>
    <w:rsid w:val="004C0151"/>
    <w:rsid w:val="004C552F"/>
    <w:rsid w:val="004E5AA3"/>
    <w:rsid w:val="004F6167"/>
    <w:rsid w:val="00513702"/>
    <w:rsid w:val="00525191"/>
    <w:rsid w:val="00562BE1"/>
    <w:rsid w:val="005773E0"/>
    <w:rsid w:val="00580393"/>
    <w:rsid w:val="00581F76"/>
    <w:rsid w:val="0059322A"/>
    <w:rsid w:val="005A2639"/>
    <w:rsid w:val="005A4A8A"/>
    <w:rsid w:val="005B7216"/>
    <w:rsid w:val="005B7C7E"/>
    <w:rsid w:val="005F3950"/>
    <w:rsid w:val="00601D90"/>
    <w:rsid w:val="00630D44"/>
    <w:rsid w:val="00637941"/>
    <w:rsid w:val="006533AC"/>
    <w:rsid w:val="006554FE"/>
    <w:rsid w:val="00680579"/>
    <w:rsid w:val="006A029A"/>
    <w:rsid w:val="006B1772"/>
    <w:rsid w:val="006F756A"/>
    <w:rsid w:val="00716A8A"/>
    <w:rsid w:val="007314D9"/>
    <w:rsid w:val="00761672"/>
    <w:rsid w:val="00786964"/>
    <w:rsid w:val="00787754"/>
    <w:rsid w:val="007B4336"/>
    <w:rsid w:val="007C1AF9"/>
    <w:rsid w:val="007C343C"/>
    <w:rsid w:val="007C43E8"/>
    <w:rsid w:val="007D3A9F"/>
    <w:rsid w:val="00812802"/>
    <w:rsid w:val="008217A7"/>
    <w:rsid w:val="008278A5"/>
    <w:rsid w:val="00842B0A"/>
    <w:rsid w:val="00864C5E"/>
    <w:rsid w:val="0087017B"/>
    <w:rsid w:val="00875B71"/>
    <w:rsid w:val="008A3E56"/>
    <w:rsid w:val="008B3967"/>
    <w:rsid w:val="008B7073"/>
    <w:rsid w:val="008C1F09"/>
    <w:rsid w:val="008D032C"/>
    <w:rsid w:val="008E4060"/>
    <w:rsid w:val="008F4E7A"/>
    <w:rsid w:val="00922FA8"/>
    <w:rsid w:val="00946118"/>
    <w:rsid w:val="0096684E"/>
    <w:rsid w:val="00970E27"/>
    <w:rsid w:val="009725EB"/>
    <w:rsid w:val="00993BE7"/>
    <w:rsid w:val="00994FD3"/>
    <w:rsid w:val="00996B30"/>
    <w:rsid w:val="009A4AB1"/>
    <w:rsid w:val="009C017E"/>
    <w:rsid w:val="009C4E0C"/>
    <w:rsid w:val="009D5815"/>
    <w:rsid w:val="009E1AC8"/>
    <w:rsid w:val="009E6AE9"/>
    <w:rsid w:val="00A1093B"/>
    <w:rsid w:val="00A203F5"/>
    <w:rsid w:val="00A23F78"/>
    <w:rsid w:val="00A51276"/>
    <w:rsid w:val="00A60077"/>
    <w:rsid w:val="00A711BE"/>
    <w:rsid w:val="00A77151"/>
    <w:rsid w:val="00A8391D"/>
    <w:rsid w:val="00AA15D3"/>
    <w:rsid w:val="00AA47D4"/>
    <w:rsid w:val="00AB0E7E"/>
    <w:rsid w:val="00AC4077"/>
    <w:rsid w:val="00AD1A24"/>
    <w:rsid w:val="00AD3230"/>
    <w:rsid w:val="00AE7487"/>
    <w:rsid w:val="00AF6264"/>
    <w:rsid w:val="00B0467E"/>
    <w:rsid w:val="00B143E2"/>
    <w:rsid w:val="00B1595D"/>
    <w:rsid w:val="00B2616B"/>
    <w:rsid w:val="00B26922"/>
    <w:rsid w:val="00B739DE"/>
    <w:rsid w:val="00B803D9"/>
    <w:rsid w:val="00B85443"/>
    <w:rsid w:val="00B95E6E"/>
    <w:rsid w:val="00B97A22"/>
    <w:rsid w:val="00BC56ED"/>
    <w:rsid w:val="00BD7896"/>
    <w:rsid w:val="00C03DCB"/>
    <w:rsid w:val="00C14662"/>
    <w:rsid w:val="00C16515"/>
    <w:rsid w:val="00C1685A"/>
    <w:rsid w:val="00C174F6"/>
    <w:rsid w:val="00C27A0B"/>
    <w:rsid w:val="00C544A7"/>
    <w:rsid w:val="00C6006E"/>
    <w:rsid w:val="00C665C6"/>
    <w:rsid w:val="00C94279"/>
    <w:rsid w:val="00CA0383"/>
    <w:rsid w:val="00CB2739"/>
    <w:rsid w:val="00CB5B1A"/>
    <w:rsid w:val="00CC5B4F"/>
    <w:rsid w:val="00CD0D0C"/>
    <w:rsid w:val="00CD5705"/>
    <w:rsid w:val="00CE2ABD"/>
    <w:rsid w:val="00CE5992"/>
    <w:rsid w:val="00CF3FEC"/>
    <w:rsid w:val="00D3261C"/>
    <w:rsid w:val="00D45DF7"/>
    <w:rsid w:val="00D70AC3"/>
    <w:rsid w:val="00D70CC8"/>
    <w:rsid w:val="00D75282"/>
    <w:rsid w:val="00D81E66"/>
    <w:rsid w:val="00D84EB4"/>
    <w:rsid w:val="00D864A1"/>
    <w:rsid w:val="00DA6195"/>
    <w:rsid w:val="00DA7C65"/>
    <w:rsid w:val="00DB68BC"/>
    <w:rsid w:val="00DB734F"/>
    <w:rsid w:val="00DC5A1B"/>
    <w:rsid w:val="00DD080C"/>
    <w:rsid w:val="00DF1209"/>
    <w:rsid w:val="00DF17FB"/>
    <w:rsid w:val="00DF34F6"/>
    <w:rsid w:val="00E00534"/>
    <w:rsid w:val="00E3200B"/>
    <w:rsid w:val="00E32578"/>
    <w:rsid w:val="00E43C02"/>
    <w:rsid w:val="00E5272F"/>
    <w:rsid w:val="00E70A93"/>
    <w:rsid w:val="00EB1739"/>
    <w:rsid w:val="00ED097A"/>
    <w:rsid w:val="00EE6122"/>
    <w:rsid w:val="00EE7C18"/>
    <w:rsid w:val="00EF213F"/>
    <w:rsid w:val="00F011E9"/>
    <w:rsid w:val="00F05FD8"/>
    <w:rsid w:val="00F0760B"/>
    <w:rsid w:val="00F13301"/>
    <w:rsid w:val="00F1441D"/>
    <w:rsid w:val="00F3594C"/>
    <w:rsid w:val="00F40566"/>
    <w:rsid w:val="00F511D8"/>
    <w:rsid w:val="00F71AC3"/>
    <w:rsid w:val="00FA2A52"/>
    <w:rsid w:val="00FC7A04"/>
    <w:rsid w:val="00FD0B98"/>
    <w:rsid w:val="00FD61F1"/>
    <w:rsid w:val="00FE753D"/>
    <w:rsid w:val="00FF2D90"/>
    <w:rsid w:val="00FF58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01"/>
    <o:shapelayout v:ext="edit">
      <o:idmap v:ext="edit" data="1"/>
    </o:shapelayout>
  </w:shapeDefaults>
  <w:decimalSymbol w:val=","/>
  <w:listSeparator w:val=";"/>
  <w14:docId w14:val="614D6657"/>
  <w15:docId w15:val="{15F030A2-F0AD-4FC8-ADAD-34E8226C41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semiHidden="1" w:unhideWhenUsed="1"/>
    <w:lsdException w:name="Table Grid" w:locked="1" w:uiPriority="59"/>
    <w:lsdException w:name="Table Theme" w:locked="1" w:semiHidden="1" w:unhideWhenUsed="1"/>
    <w:lsdException w:name="Placeholder Text" w:semiHidden="1"/>
    <w:lsdException w:name="No Spacing" w:uiPriority="1" w:qFormat="1"/>
    <w:lsdException w:name="Light Shading" w:locked="1" w:uiPriority="60"/>
    <w:lsdException w:name="Light List" w:locked="1" w:uiPriority="61"/>
    <w:lsdException w:name="Light Grid" w:locked="1" w:uiPriority="62"/>
    <w:lsdException w:name="Medium Shading 1" w:locked="1" w:uiPriority="63"/>
    <w:lsdException w:name="Medium Shading 2" w:locked="1" w:uiPriority="64"/>
    <w:lsdException w:name="Medium List 1" w:locked="1" w:uiPriority="65"/>
    <w:lsdException w:name="Medium List 2" w:locked="1" w:uiPriority="66"/>
    <w:lsdException w:name="Medium Grid 1" w:locked="1" w:uiPriority="67"/>
    <w:lsdException w:name="Medium Grid 2" w:locked="1" w:uiPriority="68"/>
    <w:lsdException w:name="Medium Grid 3" w:locked="1" w:uiPriority="69"/>
    <w:lsdException w:name="Dark List" w:locked="1" w:uiPriority="70"/>
    <w:lsdException w:name="Colorful Shading" w:locked="1" w:uiPriority="71"/>
    <w:lsdException w:name="Colorful List" w:locked="1" w:uiPriority="72"/>
    <w:lsdException w:name="Colorful Grid" w:locked="1" w:uiPriority="73"/>
    <w:lsdException w:name="Light Shading Accent 1" w:locked="1" w:uiPriority="60"/>
    <w:lsdException w:name="Light List Accent 1" w:locked="1" w:uiPriority="61"/>
    <w:lsdException w:name="Light Grid Accent 1" w:locked="1" w:uiPriority="62"/>
    <w:lsdException w:name="Medium Shading 1 Accent 1" w:locked="1" w:uiPriority="63"/>
    <w:lsdException w:name="Medium Shading 2 Accent 1" w:locked="1" w:uiPriority="64"/>
    <w:lsdException w:name="Medium List 1 Accent 1" w:locked="1" w:uiPriority="65"/>
    <w:lsdException w:name="Revision" w:semiHidden="1"/>
    <w:lsdException w:name="List Paragraph" w:uiPriority="34" w:qFormat="1"/>
    <w:lsdException w:name="Quote" w:uiPriority="29" w:qFormat="1"/>
    <w:lsdException w:name="Intense Quote" w:uiPriority="30" w:qFormat="1"/>
    <w:lsdException w:name="Medium List 2 Accent 1" w:locked="1" w:uiPriority="66"/>
    <w:lsdException w:name="Medium Grid 1 Accent 1" w:locked="1" w:uiPriority="67"/>
    <w:lsdException w:name="Medium Grid 2 Accent 1" w:locked="1" w:uiPriority="68"/>
    <w:lsdException w:name="Medium Grid 3 Accent 1" w:locked="1" w:uiPriority="69"/>
    <w:lsdException w:name="Dark List Accent 1" w:locked="1" w:uiPriority="70"/>
    <w:lsdException w:name="Colorful Shading Accent 1" w:locked="1" w:uiPriority="71"/>
    <w:lsdException w:name="Colorful List Accent 1" w:locked="1" w:uiPriority="72"/>
    <w:lsdException w:name="Colorful Grid Accent 1" w:locked="1" w:uiPriority="73"/>
    <w:lsdException w:name="Light Shading Accent 2" w:locked="1" w:uiPriority="60"/>
    <w:lsdException w:name="Light List Accent 2" w:locked="1" w:uiPriority="61"/>
    <w:lsdException w:name="Light Grid Accent 2" w:locked="1" w:uiPriority="62"/>
    <w:lsdException w:name="Medium Shading 1 Accent 2" w:locked="1" w:uiPriority="63"/>
    <w:lsdException w:name="Medium Shading 2 Accent 2" w:locked="1" w:uiPriority="64"/>
    <w:lsdException w:name="Medium List 1 Accent 2" w:locked="1" w:uiPriority="65"/>
    <w:lsdException w:name="Medium List 2 Accent 2" w:locked="1" w:uiPriority="66"/>
    <w:lsdException w:name="Medium Grid 1 Accent 2" w:locked="1" w:uiPriority="67"/>
    <w:lsdException w:name="Medium Grid 2 Accent 2" w:locked="1" w:uiPriority="68"/>
    <w:lsdException w:name="Medium Grid 3 Accent 2" w:locked="1" w:uiPriority="69"/>
    <w:lsdException w:name="Dark List Accent 2" w:locked="1" w:uiPriority="70"/>
    <w:lsdException w:name="Colorful Shading Accent 2" w:locked="1" w:uiPriority="71"/>
    <w:lsdException w:name="Colorful List Accent 2" w:locked="1" w:uiPriority="72"/>
    <w:lsdException w:name="Colorful Grid Accent 2" w:locked="1" w:uiPriority="73"/>
    <w:lsdException w:name="Light Shading Accent 3" w:locked="1" w:uiPriority="60"/>
    <w:lsdException w:name="Light List Accent 3" w:locked="1" w:uiPriority="61"/>
    <w:lsdException w:name="Light Grid Accent 3" w:locked="1" w:uiPriority="62"/>
    <w:lsdException w:name="Medium Shading 1 Accent 3" w:locked="1" w:uiPriority="63"/>
    <w:lsdException w:name="Medium Shading 2 Accent 3" w:locked="1" w:uiPriority="64"/>
    <w:lsdException w:name="Medium List 1 Accent 3" w:locked="1" w:uiPriority="65"/>
    <w:lsdException w:name="Medium List 2 Accent 3" w:locked="1" w:uiPriority="66"/>
    <w:lsdException w:name="Medium Grid 1 Accent 3" w:locked="1" w:uiPriority="67"/>
    <w:lsdException w:name="Medium Grid 2 Accent 3" w:locked="1" w:uiPriority="68"/>
    <w:lsdException w:name="Medium Grid 3 Accent 3" w:locked="1" w:uiPriority="69"/>
    <w:lsdException w:name="Dark List Accent 3" w:locked="1" w:uiPriority="70"/>
    <w:lsdException w:name="Colorful Shading Accent 3" w:locked="1" w:uiPriority="71"/>
    <w:lsdException w:name="Colorful List Accent 3" w:locked="1" w:uiPriority="72"/>
    <w:lsdException w:name="Colorful Grid Accent 3" w:locked="1" w:uiPriority="73"/>
    <w:lsdException w:name="Light Shading Accent 4" w:locked="1" w:uiPriority="60"/>
    <w:lsdException w:name="Light List Accent 4" w:locked="1" w:uiPriority="61"/>
    <w:lsdException w:name="Light Grid Accent 4" w:locked="1" w:uiPriority="62"/>
    <w:lsdException w:name="Medium Shading 1 Accent 4" w:locked="1" w:uiPriority="63"/>
    <w:lsdException w:name="Medium Shading 2 Accent 4" w:locked="1" w:uiPriority="64"/>
    <w:lsdException w:name="Medium List 1 Accent 4" w:locked="1" w:uiPriority="65"/>
    <w:lsdException w:name="Medium List 2 Accent 4" w:locked="1" w:uiPriority="66"/>
    <w:lsdException w:name="Medium Grid 1 Accent 4" w:locked="1" w:uiPriority="67"/>
    <w:lsdException w:name="Medium Grid 2 Accent 4" w:locked="1" w:uiPriority="68"/>
    <w:lsdException w:name="Medium Grid 3 Accent 4" w:locked="1" w:uiPriority="69"/>
    <w:lsdException w:name="Dark List Accent 4" w:locked="1" w:uiPriority="70"/>
    <w:lsdException w:name="Colorful Shading Accent 4" w:locked="1" w:uiPriority="71"/>
    <w:lsdException w:name="Colorful List Accent 4" w:locked="1" w:uiPriority="72"/>
    <w:lsdException w:name="Colorful Grid Accent 4" w:locked="1" w:uiPriority="73"/>
    <w:lsdException w:name="Light Shading Accent 5" w:locked="1" w:uiPriority="60"/>
    <w:lsdException w:name="Light List Accent 5" w:locked="1" w:uiPriority="61"/>
    <w:lsdException w:name="Light Grid Accent 5" w:locked="1" w:uiPriority="62"/>
    <w:lsdException w:name="Medium Shading 1 Accent 5" w:locked="1" w:uiPriority="63"/>
    <w:lsdException w:name="Medium Shading 2 Accent 5" w:locked="1" w:uiPriority="64"/>
    <w:lsdException w:name="Medium List 1 Accent 5" w:locked="1" w:uiPriority="65"/>
    <w:lsdException w:name="Medium List 2 Accent 5" w:locked="1" w:uiPriority="66"/>
    <w:lsdException w:name="Medium Grid 1 Accent 5" w:locked="1" w:uiPriority="67"/>
    <w:lsdException w:name="Medium Grid 2 Accent 5" w:locked="1" w:uiPriority="68"/>
    <w:lsdException w:name="Medium Grid 3 Accent 5" w:locked="1" w:uiPriority="69"/>
    <w:lsdException w:name="Dark List Accent 5" w:locked="1" w:uiPriority="70"/>
    <w:lsdException w:name="Colorful Shading Accent 5" w:locked="1" w:uiPriority="71"/>
    <w:lsdException w:name="Colorful List Accent 5" w:locked="1" w:uiPriority="72"/>
    <w:lsdException w:name="Colorful Grid Accent 5" w:locked="1" w:uiPriority="73"/>
    <w:lsdException w:name="Light Shading Accent 6" w:locked="1" w:uiPriority="60"/>
    <w:lsdException w:name="Light List Accent 6" w:locked="1" w:uiPriority="61"/>
    <w:lsdException w:name="Light Grid Accent 6" w:locked="1" w:uiPriority="62"/>
    <w:lsdException w:name="Medium Shading 1 Accent 6" w:locked="1" w:uiPriority="63"/>
    <w:lsdException w:name="Medium Shading 2 Accent 6" w:locked="1" w:uiPriority="64"/>
    <w:lsdException w:name="Medium List 1 Accent 6" w:locked="1" w:uiPriority="65"/>
    <w:lsdException w:name="Medium List 2 Accent 6" w:locked="1" w:uiPriority="66"/>
    <w:lsdException w:name="Medium Grid 1 Accent 6" w:locked="1" w:uiPriority="67"/>
    <w:lsdException w:name="Medium Grid 2 Accent 6" w:locked="1" w:uiPriority="68"/>
    <w:lsdException w:name="Medium Grid 3 Accent 6" w:locked="1" w:uiPriority="69"/>
    <w:lsdException w:name="Dark List Accent 6" w:locked="1" w:uiPriority="70"/>
    <w:lsdException w:name="Colorful Shading Accent 6" w:locked="1" w:uiPriority="71"/>
    <w:lsdException w:name="Colorful List Accent 6" w:locked="1" w:uiPriority="72"/>
    <w:lsdException w:name="Colorful Grid Accent 6" w:locked="1"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94FD3"/>
  </w:style>
  <w:style w:type="paragraph" w:styleId="Heading1">
    <w:name w:val="heading 1"/>
    <w:basedOn w:val="Normal"/>
    <w:next w:val="Normal"/>
    <w:link w:val="Heading1Char"/>
    <w:uiPriority w:val="9"/>
    <w:qFormat/>
    <w:rsid w:val="00994FD3"/>
    <w:pPr>
      <w:keepNext/>
      <w:keepLines/>
      <w:numPr>
        <w:numId w:val="8"/>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94FD3"/>
    <w:pPr>
      <w:keepNext/>
      <w:keepLines/>
      <w:numPr>
        <w:ilvl w:val="1"/>
        <w:numId w:val="8"/>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94FD3"/>
    <w:pPr>
      <w:keepNext/>
      <w:keepLines/>
      <w:numPr>
        <w:ilvl w:val="2"/>
        <w:numId w:val="8"/>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994FD3"/>
    <w:pPr>
      <w:keepNext/>
      <w:keepLines/>
      <w:numPr>
        <w:ilvl w:val="3"/>
        <w:numId w:val="8"/>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994FD3"/>
    <w:pPr>
      <w:keepNext/>
      <w:keepLines/>
      <w:numPr>
        <w:ilvl w:val="4"/>
        <w:numId w:val="8"/>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994FD3"/>
    <w:pPr>
      <w:keepNext/>
      <w:keepLines/>
      <w:numPr>
        <w:ilvl w:val="5"/>
        <w:numId w:val="8"/>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994FD3"/>
    <w:pPr>
      <w:keepNext/>
      <w:keepLines/>
      <w:numPr>
        <w:ilvl w:val="6"/>
        <w:numId w:val="8"/>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94FD3"/>
    <w:pPr>
      <w:keepNext/>
      <w:keepLines/>
      <w:numPr>
        <w:ilvl w:val="7"/>
        <w:numId w:val="8"/>
      </w:numPr>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994FD3"/>
    <w:pPr>
      <w:keepNext/>
      <w:keepLines/>
      <w:numPr>
        <w:ilvl w:val="8"/>
        <w:numId w:val="8"/>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F17FB"/>
    <w:rPr>
      <w:color w:val="0000FF" w:themeColor="hyperlink"/>
      <w:u w:val="single"/>
    </w:rPr>
  </w:style>
  <w:style w:type="paragraph" w:styleId="BalloonText">
    <w:name w:val="Balloon Text"/>
    <w:basedOn w:val="Normal"/>
    <w:link w:val="BalloonTextChar"/>
    <w:uiPriority w:val="99"/>
    <w:semiHidden/>
    <w:unhideWhenUsed/>
    <w:rsid w:val="00FE753D"/>
    <w:rPr>
      <w:rFonts w:ascii="Tahoma" w:hAnsi="Tahoma" w:cs="Tahoma"/>
      <w:sz w:val="16"/>
      <w:szCs w:val="16"/>
    </w:rPr>
  </w:style>
  <w:style w:type="character" w:customStyle="1" w:styleId="BalloonTextChar">
    <w:name w:val="Balloon Text Char"/>
    <w:basedOn w:val="DefaultParagraphFont"/>
    <w:link w:val="BalloonText"/>
    <w:uiPriority w:val="99"/>
    <w:semiHidden/>
    <w:rsid w:val="00FE753D"/>
    <w:rPr>
      <w:rFonts w:ascii="Tahoma" w:hAnsi="Tahoma" w:cs="Tahoma"/>
      <w:sz w:val="16"/>
      <w:szCs w:val="16"/>
    </w:rPr>
  </w:style>
  <w:style w:type="character" w:styleId="FollowedHyperlink">
    <w:name w:val="FollowedHyperlink"/>
    <w:basedOn w:val="DefaultParagraphFont"/>
    <w:uiPriority w:val="99"/>
    <w:semiHidden/>
    <w:unhideWhenUsed/>
    <w:rsid w:val="00046CA3"/>
    <w:rPr>
      <w:color w:val="800080" w:themeColor="followedHyperlink"/>
      <w:u w:val="single"/>
    </w:rPr>
  </w:style>
  <w:style w:type="paragraph" w:styleId="ListParagraph">
    <w:name w:val="List Paragraph"/>
    <w:basedOn w:val="Normal"/>
    <w:uiPriority w:val="34"/>
    <w:qFormat/>
    <w:rsid w:val="00994FD3"/>
    <w:pPr>
      <w:ind w:left="720"/>
      <w:contextualSpacing/>
    </w:pPr>
  </w:style>
  <w:style w:type="paragraph" w:styleId="Title">
    <w:name w:val="Title"/>
    <w:basedOn w:val="Normal"/>
    <w:next w:val="Normal"/>
    <w:link w:val="TitleChar"/>
    <w:uiPriority w:val="10"/>
    <w:qFormat/>
    <w:rsid w:val="00994FD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94FD3"/>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994FD3"/>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994FD3"/>
    <w:rPr>
      <w:rFonts w:asciiTheme="majorHAnsi" w:eastAsiaTheme="majorEastAsia" w:hAnsiTheme="majorHAnsi" w:cstheme="majorBidi"/>
      <w:i/>
      <w:iCs/>
      <w:color w:val="4F81BD" w:themeColor="accent1"/>
      <w:spacing w:val="15"/>
      <w:sz w:val="24"/>
      <w:szCs w:val="24"/>
    </w:rPr>
  </w:style>
  <w:style w:type="paragraph" w:styleId="Header">
    <w:name w:val="header"/>
    <w:basedOn w:val="Normal"/>
    <w:link w:val="HeaderChar"/>
    <w:uiPriority w:val="99"/>
    <w:unhideWhenUsed/>
    <w:rsid w:val="00B26922"/>
    <w:pPr>
      <w:tabs>
        <w:tab w:val="center" w:pos="4680"/>
        <w:tab w:val="right" w:pos="9360"/>
      </w:tabs>
    </w:pPr>
  </w:style>
  <w:style w:type="character" w:customStyle="1" w:styleId="HeaderChar">
    <w:name w:val="Header Char"/>
    <w:basedOn w:val="DefaultParagraphFont"/>
    <w:link w:val="Header"/>
    <w:uiPriority w:val="99"/>
    <w:rsid w:val="00B26922"/>
  </w:style>
  <w:style w:type="paragraph" w:styleId="Footer">
    <w:name w:val="footer"/>
    <w:basedOn w:val="Normal"/>
    <w:link w:val="FooterChar"/>
    <w:uiPriority w:val="99"/>
    <w:unhideWhenUsed/>
    <w:rsid w:val="00B26922"/>
    <w:pPr>
      <w:tabs>
        <w:tab w:val="center" w:pos="4680"/>
        <w:tab w:val="right" w:pos="9360"/>
      </w:tabs>
    </w:pPr>
  </w:style>
  <w:style w:type="character" w:customStyle="1" w:styleId="FooterChar">
    <w:name w:val="Footer Char"/>
    <w:basedOn w:val="DefaultParagraphFont"/>
    <w:link w:val="Footer"/>
    <w:uiPriority w:val="99"/>
    <w:rsid w:val="00B26922"/>
  </w:style>
  <w:style w:type="character" w:customStyle="1" w:styleId="Heading1Char">
    <w:name w:val="Heading 1 Char"/>
    <w:basedOn w:val="DefaultParagraphFont"/>
    <w:link w:val="Heading1"/>
    <w:uiPriority w:val="9"/>
    <w:rsid w:val="00994FD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994FD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994FD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994FD3"/>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994FD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994FD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994FD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94FD3"/>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994FD3"/>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994FD3"/>
    <w:pPr>
      <w:spacing w:line="240" w:lineRule="auto"/>
    </w:pPr>
    <w:rPr>
      <w:b/>
      <w:bCs/>
      <w:color w:val="4F81BD" w:themeColor="accent1"/>
      <w:sz w:val="18"/>
      <w:szCs w:val="18"/>
    </w:rPr>
  </w:style>
  <w:style w:type="character" w:styleId="Strong">
    <w:name w:val="Strong"/>
    <w:basedOn w:val="DefaultParagraphFont"/>
    <w:uiPriority w:val="22"/>
    <w:qFormat/>
    <w:rsid w:val="00994FD3"/>
    <w:rPr>
      <w:b/>
      <w:bCs/>
    </w:rPr>
  </w:style>
  <w:style w:type="character" w:styleId="Emphasis">
    <w:name w:val="Emphasis"/>
    <w:basedOn w:val="DefaultParagraphFont"/>
    <w:uiPriority w:val="20"/>
    <w:qFormat/>
    <w:rsid w:val="00994FD3"/>
    <w:rPr>
      <w:i/>
      <w:iCs/>
    </w:rPr>
  </w:style>
  <w:style w:type="paragraph" w:styleId="NoSpacing">
    <w:name w:val="No Spacing"/>
    <w:uiPriority w:val="1"/>
    <w:qFormat/>
    <w:rsid w:val="00994FD3"/>
    <w:pPr>
      <w:spacing w:after="0" w:line="240" w:lineRule="auto"/>
    </w:pPr>
  </w:style>
  <w:style w:type="paragraph" w:styleId="Quote">
    <w:name w:val="Quote"/>
    <w:basedOn w:val="Normal"/>
    <w:next w:val="Normal"/>
    <w:link w:val="QuoteChar"/>
    <w:uiPriority w:val="29"/>
    <w:qFormat/>
    <w:rsid w:val="00994FD3"/>
    <w:rPr>
      <w:i/>
      <w:iCs/>
      <w:color w:val="000000" w:themeColor="text1"/>
    </w:rPr>
  </w:style>
  <w:style w:type="character" w:customStyle="1" w:styleId="QuoteChar">
    <w:name w:val="Quote Char"/>
    <w:basedOn w:val="DefaultParagraphFont"/>
    <w:link w:val="Quote"/>
    <w:uiPriority w:val="29"/>
    <w:rsid w:val="00994FD3"/>
    <w:rPr>
      <w:i/>
      <w:iCs/>
      <w:color w:val="000000" w:themeColor="text1"/>
    </w:rPr>
  </w:style>
  <w:style w:type="paragraph" w:styleId="IntenseQuote">
    <w:name w:val="Intense Quote"/>
    <w:basedOn w:val="Normal"/>
    <w:next w:val="Normal"/>
    <w:link w:val="IntenseQuoteChar"/>
    <w:uiPriority w:val="30"/>
    <w:qFormat/>
    <w:rsid w:val="00994FD3"/>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994FD3"/>
    <w:rPr>
      <w:b/>
      <w:bCs/>
      <w:i/>
      <w:iCs/>
      <w:color w:val="4F81BD" w:themeColor="accent1"/>
    </w:rPr>
  </w:style>
  <w:style w:type="character" w:styleId="SubtleEmphasis">
    <w:name w:val="Subtle Emphasis"/>
    <w:basedOn w:val="DefaultParagraphFont"/>
    <w:uiPriority w:val="19"/>
    <w:qFormat/>
    <w:rsid w:val="00994FD3"/>
    <w:rPr>
      <w:i/>
      <w:iCs/>
      <w:color w:val="808080" w:themeColor="text1" w:themeTint="7F"/>
    </w:rPr>
  </w:style>
  <w:style w:type="character" w:styleId="IntenseEmphasis">
    <w:name w:val="Intense Emphasis"/>
    <w:basedOn w:val="DefaultParagraphFont"/>
    <w:uiPriority w:val="21"/>
    <w:qFormat/>
    <w:rsid w:val="00994FD3"/>
    <w:rPr>
      <w:b/>
      <w:bCs/>
      <w:i/>
      <w:iCs/>
      <w:color w:val="4F81BD" w:themeColor="accent1"/>
    </w:rPr>
  </w:style>
  <w:style w:type="character" w:styleId="SubtleReference">
    <w:name w:val="Subtle Reference"/>
    <w:basedOn w:val="DefaultParagraphFont"/>
    <w:uiPriority w:val="31"/>
    <w:qFormat/>
    <w:rsid w:val="00994FD3"/>
    <w:rPr>
      <w:smallCaps/>
      <w:color w:val="C0504D" w:themeColor="accent2"/>
      <w:u w:val="single"/>
    </w:rPr>
  </w:style>
  <w:style w:type="character" w:styleId="IntenseReference">
    <w:name w:val="Intense Reference"/>
    <w:basedOn w:val="DefaultParagraphFont"/>
    <w:uiPriority w:val="32"/>
    <w:qFormat/>
    <w:rsid w:val="00994FD3"/>
    <w:rPr>
      <w:b/>
      <w:bCs/>
      <w:smallCaps/>
      <w:color w:val="C0504D" w:themeColor="accent2"/>
      <w:spacing w:val="5"/>
      <w:u w:val="single"/>
    </w:rPr>
  </w:style>
  <w:style w:type="character" w:styleId="BookTitle">
    <w:name w:val="Book Title"/>
    <w:basedOn w:val="DefaultParagraphFont"/>
    <w:uiPriority w:val="33"/>
    <w:qFormat/>
    <w:rsid w:val="00994FD3"/>
    <w:rPr>
      <w:b/>
      <w:bCs/>
      <w:smallCaps/>
      <w:spacing w:val="5"/>
    </w:rPr>
  </w:style>
  <w:style w:type="paragraph" w:styleId="TOCHeading">
    <w:name w:val="TOC Heading"/>
    <w:basedOn w:val="Heading1"/>
    <w:next w:val="Normal"/>
    <w:uiPriority w:val="39"/>
    <w:semiHidden/>
    <w:unhideWhenUsed/>
    <w:qFormat/>
    <w:rsid w:val="00994FD3"/>
    <w:pPr>
      <w:outlineLvl w:val="9"/>
    </w:pPr>
  </w:style>
  <w:style w:type="character" w:styleId="CommentReference">
    <w:name w:val="annotation reference"/>
    <w:basedOn w:val="DefaultParagraphFont"/>
    <w:uiPriority w:val="99"/>
    <w:semiHidden/>
    <w:unhideWhenUsed/>
    <w:rsid w:val="00D3261C"/>
    <w:rPr>
      <w:sz w:val="18"/>
      <w:szCs w:val="18"/>
    </w:rPr>
  </w:style>
  <w:style w:type="paragraph" w:styleId="CommentText">
    <w:name w:val="annotation text"/>
    <w:basedOn w:val="Normal"/>
    <w:link w:val="CommentTextChar"/>
    <w:uiPriority w:val="99"/>
    <w:unhideWhenUsed/>
    <w:rsid w:val="00AA15D3"/>
    <w:pPr>
      <w:spacing w:line="240" w:lineRule="auto"/>
    </w:pPr>
    <w:rPr>
      <w:sz w:val="24"/>
      <w:szCs w:val="24"/>
    </w:rPr>
  </w:style>
  <w:style w:type="character" w:customStyle="1" w:styleId="CommentTextChar">
    <w:name w:val="Comment Text Char"/>
    <w:basedOn w:val="DefaultParagraphFont"/>
    <w:link w:val="CommentText"/>
    <w:uiPriority w:val="99"/>
    <w:rsid w:val="00D3261C"/>
    <w:rPr>
      <w:sz w:val="24"/>
      <w:szCs w:val="24"/>
    </w:rPr>
  </w:style>
  <w:style w:type="paragraph" w:styleId="CommentSubject">
    <w:name w:val="annotation subject"/>
    <w:basedOn w:val="CommentText"/>
    <w:next w:val="CommentText"/>
    <w:link w:val="CommentSubjectChar"/>
    <w:uiPriority w:val="99"/>
    <w:semiHidden/>
    <w:unhideWhenUsed/>
    <w:rsid w:val="00D3261C"/>
    <w:rPr>
      <w:b/>
      <w:bCs/>
      <w:sz w:val="20"/>
      <w:szCs w:val="20"/>
    </w:rPr>
  </w:style>
  <w:style w:type="character" w:customStyle="1" w:styleId="CommentSubjectChar">
    <w:name w:val="Comment Subject Char"/>
    <w:basedOn w:val="CommentTextChar"/>
    <w:link w:val="CommentSubject"/>
    <w:uiPriority w:val="99"/>
    <w:semiHidden/>
    <w:rsid w:val="00D3261C"/>
    <w:rPr>
      <w:b/>
      <w:bCs/>
      <w:sz w:val="20"/>
      <w:szCs w:val="20"/>
    </w:rPr>
  </w:style>
  <w:style w:type="character" w:styleId="PlaceholderText">
    <w:name w:val="Placeholder Text"/>
    <w:basedOn w:val="DefaultParagraphFont"/>
    <w:uiPriority w:val="99"/>
    <w:semiHidden/>
    <w:rsid w:val="00C6006E"/>
    <w:rPr>
      <w:color w:val="808080"/>
    </w:rPr>
  </w:style>
  <w:style w:type="table" w:styleId="TableGrid">
    <w:name w:val="Table Grid"/>
    <w:basedOn w:val="TableNormal"/>
    <w:uiPriority w:val="59"/>
    <w:locked/>
    <w:rsid w:val="00AC4077"/>
    <w:pPr>
      <w:spacing w:after="0" w:line="240" w:lineRule="auto"/>
    </w:pPr>
    <w:rPr>
      <w:rFonts w:eastAsiaTheme="minorHAnsi"/>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874355">
      <w:bodyDiv w:val="1"/>
      <w:marLeft w:val="0"/>
      <w:marRight w:val="0"/>
      <w:marTop w:val="0"/>
      <w:marBottom w:val="0"/>
      <w:divBdr>
        <w:top w:val="none" w:sz="0" w:space="0" w:color="auto"/>
        <w:left w:val="none" w:sz="0" w:space="0" w:color="auto"/>
        <w:bottom w:val="none" w:sz="0" w:space="0" w:color="auto"/>
        <w:right w:val="none" w:sz="0" w:space="0" w:color="auto"/>
      </w:divBdr>
    </w:div>
    <w:div w:id="77406847">
      <w:bodyDiv w:val="1"/>
      <w:marLeft w:val="0"/>
      <w:marRight w:val="0"/>
      <w:marTop w:val="0"/>
      <w:marBottom w:val="0"/>
      <w:divBdr>
        <w:top w:val="none" w:sz="0" w:space="0" w:color="auto"/>
        <w:left w:val="none" w:sz="0" w:space="0" w:color="auto"/>
        <w:bottom w:val="none" w:sz="0" w:space="0" w:color="auto"/>
        <w:right w:val="none" w:sz="0" w:space="0" w:color="auto"/>
      </w:divBdr>
    </w:div>
    <w:div w:id="248009441">
      <w:bodyDiv w:val="1"/>
      <w:marLeft w:val="0"/>
      <w:marRight w:val="0"/>
      <w:marTop w:val="0"/>
      <w:marBottom w:val="0"/>
      <w:divBdr>
        <w:top w:val="none" w:sz="0" w:space="0" w:color="auto"/>
        <w:left w:val="none" w:sz="0" w:space="0" w:color="auto"/>
        <w:bottom w:val="none" w:sz="0" w:space="0" w:color="auto"/>
        <w:right w:val="none" w:sz="0" w:space="0" w:color="auto"/>
      </w:divBdr>
      <w:divsChild>
        <w:div w:id="1851405173">
          <w:blockQuote w:val="1"/>
          <w:marLeft w:val="720"/>
          <w:marRight w:val="720"/>
          <w:marTop w:val="100"/>
          <w:marBottom w:val="100"/>
          <w:divBdr>
            <w:top w:val="none" w:sz="0" w:space="0" w:color="auto"/>
            <w:left w:val="none" w:sz="0" w:space="0" w:color="auto"/>
            <w:bottom w:val="none" w:sz="0" w:space="0" w:color="auto"/>
            <w:right w:val="none" w:sz="0" w:space="0" w:color="auto"/>
          </w:divBdr>
        </w:div>
        <w:div w:id="351616853">
          <w:blockQuote w:val="1"/>
          <w:marLeft w:val="720"/>
          <w:marRight w:val="720"/>
          <w:marTop w:val="100"/>
          <w:marBottom w:val="100"/>
          <w:divBdr>
            <w:top w:val="none" w:sz="0" w:space="0" w:color="auto"/>
            <w:left w:val="none" w:sz="0" w:space="0" w:color="auto"/>
            <w:bottom w:val="none" w:sz="0" w:space="0" w:color="auto"/>
            <w:right w:val="none" w:sz="0" w:space="0" w:color="auto"/>
          </w:divBdr>
        </w:div>
        <w:div w:id="688683631">
          <w:blockQuote w:val="1"/>
          <w:marLeft w:val="720"/>
          <w:marRight w:val="720"/>
          <w:marTop w:val="100"/>
          <w:marBottom w:val="100"/>
          <w:divBdr>
            <w:top w:val="none" w:sz="0" w:space="0" w:color="auto"/>
            <w:left w:val="none" w:sz="0" w:space="0" w:color="auto"/>
            <w:bottom w:val="none" w:sz="0" w:space="0" w:color="auto"/>
            <w:right w:val="none" w:sz="0" w:space="0" w:color="auto"/>
          </w:divBdr>
        </w:div>
        <w:div w:id="675425061">
          <w:blockQuote w:val="1"/>
          <w:marLeft w:val="720"/>
          <w:marRight w:val="720"/>
          <w:marTop w:val="100"/>
          <w:marBottom w:val="100"/>
          <w:divBdr>
            <w:top w:val="none" w:sz="0" w:space="0" w:color="auto"/>
            <w:left w:val="none" w:sz="0" w:space="0" w:color="auto"/>
            <w:bottom w:val="none" w:sz="0" w:space="0" w:color="auto"/>
            <w:right w:val="none" w:sz="0" w:space="0" w:color="auto"/>
          </w:divBdr>
        </w:div>
        <w:div w:id="939341399">
          <w:blockQuote w:val="1"/>
          <w:marLeft w:val="720"/>
          <w:marRight w:val="720"/>
          <w:marTop w:val="100"/>
          <w:marBottom w:val="100"/>
          <w:divBdr>
            <w:top w:val="none" w:sz="0" w:space="0" w:color="auto"/>
            <w:left w:val="none" w:sz="0" w:space="0" w:color="auto"/>
            <w:bottom w:val="none" w:sz="0" w:space="0" w:color="auto"/>
            <w:right w:val="none" w:sz="0" w:space="0" w:color="auto"/>
          </w:divBdr>
        </w:div>
        <w:div w:id="1315912145">
          <w:blockQuote w:val="1"/>
          <w:marLeft w:val="720"/>
          <w:marRight w:val="720"/>
          <w:marTop w:val="100"/>
          <w:marBottom w:val="100"/>
          <w:divBdr>
            <w:top w:val="none" w:sz="0" w:space="0" w:color="auto"/>
            <w:left w:val="none" w:sz="0" w:space="0" w:color="auto"/>
            <w:bottom w:val="none" w:sz="0" w:space="0" w:color="auto"/>
            <w:right w:val="none" w:sz="0" w:space="0" w:color="auto"/>
          </w:divBdr>
        </w:div>
        <w:div w:id="655231459">
          <w:blockQuote w:val="1"/>
          <w:marLeft w:val="720"/>
          <w:marRight w:val="720"/>
          <w:marTop w:val="100"/>
          <w:marBottom w:val="100"/>
          <w:divBdr>
            <w:top w:val="none" w:sz="0" w:space="0" w:color="auto"/>
            <w:left w:val="none" w:sz="0" w:space="0" w:color="auto"/>
            <w:bottom w:val="none" w:sz="0" w:space="0" w:color="auto"/>
            <w:right w:val="none" w:sz="0" w:space="0" w:color="auto"/>
          </w:divBdr>
        </w:div>
        <w:div w:id="1538667008">
          <w:blockQuote w:val="1"/>
          <w:marLeft w:val="720"/>
          <w:marRight w:val="720"/>
          <w:marTop w:val="100"/>
          <w:marBottom w:val="100"/>
          <w:divBdr>
            <w:top w:val="none" w:sz="0" w:space="0" w:color="auto"/>
            <w:left w:val="none" w:sz="0" w:space="0" w:color="auto"/>
            <w:bottom w:val="none" w:sz="0" w:space="0" w:color="auto"/>
            <w:right w:val="none" w:sz="0" w:space="0" w:color="auto"/>
          </w:divBdr>
        </w:div>
        <w:div w:id="945769402">
          <w:blockQuote w:val="1"/>
          <w:marLeft w:val="720"/>
          <w:marRight w:val="720"/>
          <w:marTop w:val="100"/>
          <w:marBottom w:val="100"/>
          <w:divBdr>
            <w:top w:val="none" w:sz="0" w:space="0" w:color="auto"/>
            <w:left w:val="none" w:sz="0" w:space="0" w:color="auto"/>
            <w:bottom w:val="none" w:sz="0" w:space="0" w:color="auto"/>
            <w:right w:val="none" w:sz="0" w:space="0" w:color="auto"/>
          </w:divBdr>
        </w:div>
        <w:div w:id="1160733661">
          <w:blockQuote w:val="1"/>
          <w:marLeft w:val="720"/>
          <w:marRight w:val="720"/>
          <w:marTop w:val="100"/>
          <w:marBottom w:val="100"/>
          <w:divBdr>
            <w:top w:val="none" w:sz="0" w:space="0" w:color="auto"/>
            <w:left w:val="none" w:sz="0" w:space="0" w:color="auto"/>
            <w:bottom w:val="none" w:sz="0" w:space="0" w:color="auto"/>
            <w:right w:val="none" w:sz="0" w:space="0" w:color="auto"/>
          </w:divBdr>
        </w:div>
        <w:div w:id="1312170830">
          <w:blockQuote w:val="1"/>
          <w:marLeft w:val="720"/>
          <w:marRight w:val="720"/>
          <w:marTop w:val="100"/>
          <w:marBottom w:val="100"/>
          <w:divBdr>
            <w:top w:val="none" w:sz="0" w:space="0" w:color="auto"/>
            <w:left w:val="none" w:sz="0" w:space="0" w:color="auto"/>
            <w:bottom w:val="none" w:sz="0" w:space="0" w:color="auto"/>
            <w:right w:val="none" w:sz="0" w:space="0" w:color="auto"/>
          </w:divBdr>
        </w:div>
        <w:div w:id="2108498262">
          <w:blockQuote w:val="1"/>
          <w:marLeft w:val="720"/>
          <w:marRight w:val="720"/>
          <w:marTop w:val="100"/>
          <w:marBottom w:val="100"/>
          <w:divBdr>
            <w:top w:val="none" w:sz="0" w:space="0" w:color="auto"/>
            <w:left w:val="none" w:sz="0" w:space="0" w:color="auto"/>
            <w:bottom w:val="none" w:sz="0" w:space="0" w:color="auto"/>
            <w:right w:val="none" w:sz="0" w:space="0" w:color="auto"/>
          </w:divBdr>
        </w:div>
        <w:div w:id="1816801024">
          <w:blockQuote w:val="1"/>
          <w:marLeft w:val="720"/>
          <w:marRight w:val="720"/>
          <w:marTop w:val="100"/>
          <w:marBottom w:val="100"/>
          <w:divBdr>
            <w:top w:val="none" w:sz="0" w:space="0" w:color="auto"/>
            <w:left w:val="none" w:sz="0" w:space="0" w:color="auto"/>
            <w:bottom w:val="none" w:sz="0" w:space="0" w:color="auto"/>
            <w:right w:val="none" w:sz="0" w:space="0" w:color="auto"/>
          </w:divBdr>
        </w:div>
        <w:div w:id="440222577">
          <w:blockQuote w:val="1"/>
          <w:marLeft w:val="720"/>
          <w:marRight w:val="720"/>
          <w:marTop w:val="100"/>
          <w:marBottom w:val="100"/>
          <w:divBdr>
            <w:top w:val="none" w:sz="0" w:space="0" w:color="auto"/>
            <w:left w:val="none" w:sz="0" w:space="0" w:color="auto"/>
            <w:bottom w:val="none" w:sz="0" w:space="0" w:color="auto"/>
            <w:right w:val="none" w:sz="0" w:space="0" w:color="auto"/>
          </w:divBdr>
        </w:div>
        <w:div w:id="1655404929">
          <w:blockQuote w:val="1"/>
          <w:marLeft w:val="720"/>
          <w:marRight w:val="720"/>
          <w:marTop w:val="100"/>
          <w:marBottom w:val="100"/>
          <w:divBdr>
            <w:top w:val="none" w:sz="0" w:space="0" w:color="auto"/>
            <w:left w:val="none" w:sz="0" w:space="0" w:color="auto"/>
            <w:bottom w:val="none" w:sz="0" w:space="0" w:color="auto"/>
            <w:right w:val="none" w:sz="0" w:space="0" w:color="auto"/>
          </w:divBdr>
        </w:div>
        <w:div w:id="2081752269">
          <w:blockQuote w:val="1"/>
          <w:marLeft w:val="720"/>
          <w:marRight w:val="720"/>
          <w:marTop w:val="100"/>
          <w:marBottom w:val="100"/>
          <w:divBdr>
            <w:top w:val="none" w:sz="0" w:space="0" w:color="auto"/>
            <w:left w:val="none" w:sz="0" w:space="0" w:color="auto"/>
            <w:bottom w:val="none" w:sz="0" w:space="0" w:color="auto"/>
            <w:right w:val="none" w:sz="0" w:space="0" w:color="auto"/>
          </w:divBdr>
        </w:div>
        <w:div w:id="1013337203">
          <w:blockQuote w:val="1"/>
          <w:marLeft w:val="720"/>
          <w:marRight w:val="720"/>
          <w:marTop w:val="100"/>
          <w:marBottom w:val="100"/>
          <w:divBdr>
            <w:top w:val="none" w:sz="0" w:space="0" w:color="auto"/>
            <w:left w:val="none" w:sz="0" w:space="0" w:color="auto"/>
            <w:bottom w:val="none" w:sz="0" w:space="0" w:color="auto"/>
            <w:right w:val="none" w:sz="0" w:space="0" w:color="auto"/>
          </w:divBdr>
        </w:div>
        <w:div w:id="82990804">
          <w:blockQuote w:val="1"/>
          <w:marLeft w:val="720"/>
          <w:marRight w:val="720"/>
          <w:marTop w:val="100"/>
          <w:marBottom w:val="100"/>
          <w:divBdr>
            <w:top w:val="none" w:sz="0" w:space="0" w:color="auto"/>
            <w:left w:val="none" w:sz="0" w:space="0" w:color="auto"/>
            <w:bottom w:val="none" w:sz="0" w:space="0" w:color="auto"/>
            <w:right w:val="none" w:sz="0" w:space="0" w:color="auto"/>
          </w:divBdr>
        </w:div>
        <w:div w:id="840849935">
          <w:blockQuote w:val="1"/>
          <w:marLeft w:val="720"/>
          <w:marRight w:val="720"/>
          <w:marTop w:val="100"/>
          <w:marBottom w:val="100"/>
          <w:divBdr>
            <w:top w:val="none" w:sz="0" w:space="0" w:color="auto"/>
            <w:left w:val="none" w:sz="0" w:space="0" w:color="auto"/>
            <w:bottom w:val="none" w:sz="0" w:space="0" w:color="auto"/>
            <w:right w:val="none" w:sz="0" w:space="0" w:color="auto"/>
          </w:divBdr>
        </w:div>
        <w:div w:id="263852650">
          <w:blockQuote w:val="1"/>
          <w:marLeft w:val="720"/>
          <w:marRight w:val="720"/>
          <w:marTop w:val="100"/>
          <w:marBottom w:val="100"/>
          <w:divBdr>
            <w:top w:val="none" w:sz="0" w:space="0" w:color="auto"/>
            <w:left w:val="none" w:sz="0" w:space="0" w:color="auto"/>
            <w:bottom w:val="none" w:sz="0" w:space="0" w:color="auto"/>
            <w:right w:val="none" w:sz="0" w:space="0" w:color="auto"/>
          </w:divBdr>
        </w:div>
        <w:div w:id="149565917">
          <w:blockQuote w:val="1"/>
          <w:marLeft w:val="720"/>
          <w:marRight w:val="720"/>
          <w:marTop w:val="100"/>
          <w:marBottom w:val="100"/>
          <w:divBdr>
            <w:top w:val="none" w:sz="0" w:space="0" w:color="auto"/>
            <w:left w:val="none" w:sz="0" w:space="0" w:color="auto"/>
            <w:bottom w:val="none" w:sz="0" w:space="0" w:color="auto"/>
            <w:right w:val="none" w:sz="0" w:space="0" w:color="auto"/>
          </w:divBdr>
        </w:div>
        <w:div w:id="10766222">
          <w:blockQuote w:val="1"/>
          <w:marLeft w:val="720"/>
          <w:marRight w:val="720"/>
          <w:marTop w:val="100"/>
          <w:marBottom w:val="100"/>
          <w:divBdr>
            <w:top w:val="none" w:sz="0" w:space="0" w:color="auto"/>
            <w:left w:val="none" w:sz="0" w:space="0" w:color="auto"/>
            <w:bottom w:val="none" w:sz="0" w:space="0" w:color="auto"/>
            <w:right w:val="none" w:sz="0" w:space="0" w:color="auto"/>
          </w:divBdr>
        </w:div>
        <w:div w:id="921790852">
          <w:blockQuote w:val="1"/>
          <w:marLeft w:val="720"/>
          <w:marRight w:val="720"/>
          <w:marTop w:val="100"/>
          <w:marBottom w:val="100"/>
          <w:divBdr>
            <w:top w:val="none" w:sz="0" w:space="0" w:color="auto"/>
            <w:left w:val="none" w:sz="0" w:space="0" w:color="auto"/>
            <w:bottom w:val="none" w:sz="0" w:space="0" w:color="auto"/>
            <w:right w:val="none" w:sz="0" w:space="0" w:color="auto"/>
          </w:divBdr>
        </w:div>
        <w:div w:id="446898387">
          <w:blockQuote w:val="1"/>
          <w:marLeft w:val="720"/>
          <w:marRight w:val="720"/>
          <w:marTop w:val="100"/>
          <w:marBottom w:val="100"/>
          <w:divBdr>
            <w:top w:val="none" w:sz="0" w:space="0" w:color="auto"/>
            <w:left w:val="none" w:sz="0" w:space="0" w:color="auto"/>
            <w:bottom w:val="none" w:sz="0" w:space="0" w:color="auto"/>
            <w:right w:val="none" w:sz="0" w:space="0" w:color="auto"/>
          </w:divBdr>
        </w:div>
        <w:div w:id="1508405232">
          <w:blockQuote w:val="1"/>
          <w:marLeft w:val="720"/>
          <w:marRight w:val="720"/>
          <w:marTop w:val="100"/>
          <w:marBottom w:val="100"/>
          <w:divBdr>
            <w:top w:val="none" w:sz="0" w:space="0" w:color="auto"/>
            <w:left w:val="none" w:sz="0" w:space="0" w:color="auto"/>
            <w:bottom w:val="none" w:sz="0" w:space="0" w:color="auto"/>
            <w:right w:val="none" w:sz="0" w:space="0" w:color="auto"/>
          </w:divBdr>
        </w:div>
        <w:div w:id="1733430157">
          <w:blockQuote w:val="1"/>
          <w:marLeft w:val="720"/>
          <w:marRight w:val="720"/>
          <w:marTop w:val="100"/>
          <w:marBottom w:val="100"/>
          <w:divBdr>
            <w:top w:val="none" w:sz="0" w:space="0" w:color="auto"/>
            <w:left w:val="none" w:sz="0" w:space="0" w:color="auto"/>
            <w:bottom w:val="none" w:sz="0" w:space="0" w:color="auto"/>
            <w:right w:val="none" w:sz="0" w:space="0" w:color="auto"/>
          </w:divBdr>
        </w:div>
        <w:div w:id="734745997">
          <w:blockQuote w:val="1"/>
          <w:marLeft w:val="720"/>
          <w:marRight w:val="720"/>
          <w:marTop w:val="100"/>
          <w:marBottom w:val="100"/>
          <w:divBdr>
            <w:top w:val="none" w:sz="0" w:space="0" w:color="auto"/>
            <w:left w:val="none" w:sz="0" w:space="0" w:color="auto"/>
            <w:bottom w:val="none" w:sz="0" w:space="0" w:color="auto"/>
            <w:right w:val="none" w:sz="0" w:space="0" w:color="auto"/>
          </w:divBdr>
        </w:div>
        <w:div w:id="303707045">
          <w:blockQuote w:val="1"/>
          <w:marLeft w:val="720"/>
          <w:marRight w:val="720"/>
          <w:marTop w:val="100"/>
          <w:marBottom w:val="100"/>
          <w:divBdr>
            <w:top w:val="none" w:sz="0" w:space="0" w:color="auto"/>
            <w:left w:val="none" w:sz="0" w:space="0" w:color="auto"/>
            <w:bottom w:val="none" w:sz="0" w:space="0" w:color="auto"/>
            <w:right w:val="none" w:sz="0" w:space="0" w:color="auto"/>
          </w:divBdr>
        </w:div>
        <w:div w:id="1532493994">
          <w:blockQuote w:val="1"/>
          <w:marLeft w:val="720"/>
          <w:marRight w:val="720"/>
          <w:marTop w:val="100"/>
          <w:marBottom w:val="100"/>
          <w:divBdr>
            <w:top w:val="none" w:sz="0" w:space="0" w:color="auto"/>
            <w:left w:val="none" w:sz="0" w:space="0" w:color="auto"/>
            <w:bottom w:val="none" w:sz="0" w:space="0" w:color="auto"/>
            <w:right w:val="none" w:sz="0" w:space="0" w:color="auto"/>
          </w:divBdr>
        </w:div>
        <w:div w:id="1862283980">
          <w:blockQuote w:val="1"/>
          <w:marLeft w:val="720"/>
          <w:marRight w:val="720"/>
          <w:marTop w:val="100"/>
          <w:marBottom w:val="100"/>
          <w:divBdr>
            <w:top w:val="none" w:sz="0" w:space="0" w:color="auto"/>
            <w:left w:val="none" w:sz="0" w:space="0" w:color="auto"/>
            <w:bottom w:val="none" w:sz="0" w:space="0" w:color="auto"/>
            <w:right w:val="none" w:sz="0" w:space="0" w:color="auto"/>
          </w:divBdr>
        </w:div>
        <w:div w:id="1335911230">
          <w:blockQuote w:val="1"/>
          <w:marLeft w:val="720"/>
          <w:marRight w:val="720"/>
          <w:marTop w:val="100"/>
          <w:marBottom w:val="100"/>
          <w:divBdr>
            <w:top w:val="none" w:sz="0" w:space="0" w:color="auto"/>
            <w:left w:val="none" w:sz="0" w:space="0" w:color="auto"/>
            <w:bottom w:val="none" w:sz="0" w:space="0" w:color="auto"/>
            <w:right w:val="none" w:sz="0" w:space="0" w:color="auto"/>
          </w:divBdr>
        </w:div>
        <w:div w:id="1932814419">
          <w:blockQuote w:val="1"/>
          <w:marLeft w:val="720"/>
          <w:marRight w:val="720"/>
          <w:marTop w:val="100"/>
          <w:marBottom w:val="100"/>
          <w:divBdr>
            <w:top w:val="none" w:sz="0" w:space="0" w:color="auto"/>
            <w:left w:val="none" w:sz="0" w:space="0" w:color="auto"/>
            <w:bottom w:val="none" w:sz="0" w:space="0" w:color="auto"/>
            <w:right w:val="none" w:sz="0" w:space="0" w:color="auto"/>
          </w:divBdr>
        </w:div>
        <w:div w:id="1878666326">
          <w:blockQuote w:val="1"/>
          <w:marLeft w:val="720"/>
          <w:marRight w:val="720"/>
          <w:marTop w:val="100"/>
          <w:marBottom w:val="100"/>
          <w:divBdr>
            <w:top w:val="none" w:sz="0" w:space="0" w:color="auto"/>
            <w:left w:val="none" w:sz="0" w:space="0" w:color="auto"/>
            <w:bottom w:val="none" w:sz="0" w:space="0" w:color="auto"/>
            <w:right w:val="none" w:sz="0" w:space="0" w:color="auto"/>
          </w:divBdr>
        </w:div>
        <w:div w:id="1868985901">
          <w:blockQuote w:val="1"/>
          <w:marLeft w:val="720"/>
          <w:marRight w:val="720"/>
          <w:marTop w:val="100"/>
          <w:marBottom w:val="100"/>
          <w:divBdr>
            <w:top w:val="none" w:sz="0" w:space="0" w:color="auto"/>
            <w:left w:val="none" w:sz="0" w:space="0" w:color="auto"/>
            <w:bottom w:val="none" w:sz="0" w:space="0" w:color="auto"/>
            <w:right w:val="none" w:sz="0" w:space="0" w:color="auto"/>
          </w:divBdr>
        </w:div>
        <w:div w:id="978456878">
          <w:blockQuote w:val="1"/>
          <w:marLeft w:val="720"/>
          <w:marRight w:val="720"/>
          <w:marTop w:val="100"/>
          <w:marBottom w:val="100"/>
          <w:divBdr>
            <w:top w:val="none" w:sz="0" w:space="0" w:color="auto"/>
            <w:left w:val="none" w:sz="0" w:space="0" w:color="auto"/>
            <w:bottom w:val="none" w:sz="0" w:space="0" w:color="auto"/>
            <w:right w:val="none" w:sz="0" w:space="0" w:color="auto"/>
          </w:divBdr>
        </w:div>
        <w:div w:id="354310467">
          <w:blockQuote w:val="1"/>
          <w:marLeft w:val="720"/>
          <w:marRight w:val="720"/>
          <w:marTop w:val="100"/>
          <w:marBottom w:val="100"/>
          <w:divBdr>
            <w:top w:val="none" w:sz="0" w:space="0" w:color="auto"/>
            <w:left w:val="none" w:sz="0" w:space="0" w:color="auto"/>
            <w:bottom w:val="none" w:sz="0" w:space="0" w:color="auto"/>
            <w:right w:val="none" w:sz="0" w:space="0" w:color="auto"/>
          </w:divBdr>
        </w:div>
        <w:div w:id="1939870605">
          <w:blockQuote w:val="1"/>
          <w:marLeft w:val="720"/>
          <w:marRight w:val="720"/>
          <w:marTop w:val="100"/>
          <w:marBottom w:val="100"/>
          <w:divBdr>
            <w:top w:val="none" w:sz="0" w:space="0" w:color="auto"/>
            <w:left w:val="none" w:sz="0" w:space="0" w:color="auto"/>
            <w:bottom w:val="none" w:sz="0" w:space="0" w:color="auto"/>
            <w:right w:val="none" w:sz="0" w:space="0" w:color="auto"/>
          </w:divBdr>
        </w:div>
        <w:div w:id="218789466">
          <w:blockQuote w:val="1"/>
          <w:marLeft w:val="720"/>
          <w:marRight w:val="720"/>
          <w:marTop w:val="100"/>
          <w:marBottom w:val="100"/>
          <w:divBdr>
            <w:top w:val="none" w:sz="0" w:space="0" w:color="auto"/>
            <w:left w:val="none" w:sz="0" w:space="0" w:color="auto"/>
            <w:bottom w:val="none" w:sz="0" w:space="0" w:color="auto"/>
            <w:right w:val="none" w:sz="0" w:space="0" w:color="auto"/>
          </w:divBdr>
        </w:div>
        <w:div w:id="418990013">
          <w:blockQuote w:val="1"/>
          <w:marLeft w:val="720"/>
          <w:marRight w:val="720"/>
          <w:marTop w:val="100"/>
          <w:marBottom w:val="100"/>
          <w:divBdr>
            <w:top w:val="none" w:sz="0" w:space="0" w:color="auto"/>
            <w:left w:val="none" w:sz="0" w:space="0" w:color="auto"/>
            <w:bottom w:val="none" w:sz="0" w:space="0" w:color="auto"/>
            <w:right w:val="none" w:sz="0" w:space="0" w:color="auto"/>
          </w:divBdr>
        </w:div>
        <w:div w:id="1084843032">
          <w:blockQuote w:val="1"/>
          <w:marLeft w:val="720"/>
          <w:marRight w:val="720"/>
          <w:marTop w:val="100"/>
          <w:marBottom w:val="100"/>
          <w:divBdr>
            <w:top w:val="none" w:sz="0" w:space="0" w:color="auto"/>
            <w:left w:val="none" w:sz="0" w:space="0" w:color="auto"/>
            <w:bottom w:val="none" w:sz="0" w:space="0" w:color="auto"/>
            <w:right w:val="none" w:sz="0" w:space="0" w:color="auto"/>
          </w:divBdr>
        </w:div>
        <w:div w:id="242111263">
          <w:blockQuote w:val="1"/>
          <w:marLeft w:val="720"/>
          <w:marRight w:val="720"/>
          <w:marTop w:val="100"/>
          <w:marBottom w:val="100"/>
          <w:divBdr>
            <w:top w:val="none" w:sz="0" w:space="0" w:color="auto"/>
            <w:left w:val="none" w:sz="0" w:space="0" w:color="auto"/>
            <w:bottom w:val="none" w:sz="0" w:space="0" w:color="auto"/>
            <w:right w:val="none" w:sz="0" w:space="0" w:color="auto"/>
          </w:divBdr>
        </w:div>
        <w:div w:id="1862745091">
          <w:blockQuote w:val="1"/>
          <w:marLeft w:val="720"/>
          <w:marRight w:val="720"/>
          <w:marTop w:val="100"/>
          <w:marBottom w:val="100"/>
          <w:divBdr>
            <w:top w:val="none" w:sz="0" w:space="0" w:color="auto"/>
            <w:left w:val="none" w:sz="0" w:space="0" w:color="auto"/>
            <w:bottom w:val="none" w:sz="0" w:space="0" w:color="auto"/>
            <w:right w:val="none" w:sz="0" w:space="0" w:color="auto"/>
          </w:divBdr>
        </w:div>
        <w:div w:id="1321732989">
          <w:blockQuote w:val="1"/>
          <w:marLeft w:val="720"/>
          <w:marRight w:val="720"/>
          <w:marTop w:val="100"/>
          <w:marBottom w:val="100"/>
          <w:divBdr>
            <w:top w:val="none" w:sz="0" w:space="0" w:color="auto"/>
            <w:left w:val="none" w:sz="0" w:space="0" w:color="auto"/>
            <w:bottom w:val="none" w:sz="0" w:space="0" w:color="auto"/>
            <w:right w:val="none" w:sz="0" w:space="0" w:color="auto"/>
          </w:divBdr>
        </w:div>
        <w:div w:id="1296981794">
          <w:blockQuote w:val="1"/>
          <w:marLeft w:val="720"/>
          <w:marRight w:val="720"/>
          <w:marTop w:val="100"/>
          <w:marBottom w:val="100"/>
          <w:divBdr>
            <w:top w:val="none" w:sz="0" w:space="0" w:color="auto"/>
            <w:left w:val="none" w:sz="0" w:space="0" w:color="auto"/>
            <w:bottom w:val="none" w:sz="0" w:space="0" w:color="auto"/>
            <w:right w:val="none" w:sz="0" w:space="0" w:color="auto"/>
          </w:divBdr>
        </w:div>
        <w:div w:id="1258750028">
          <w:blockQuote w:val="1"/>
          <w:marLeft w:val="720"/>
          <w:marRight w:val="720"/>
          <w:marTop w:val="100"/>
          <w:marBottom w:val="100"/>
          <w:divBdr>
            <w:top w:val="none" w:sz="0" w:space="0" w:color="auto"/>
            <w:left w:val="none" w:sz="0" w:space="0" w:color="auto"/>
            <w:bottom w:val="none" w:sz="0" w:space="0" w:color="auto"/>
            <w:right w:val="none" w:sz="0" w:space="0" w:color="auto"/>
          </w:divBdr>
        </w:div>
        <w:div w:id="1610895520">
          <w:blockQuote w:val="1"/>
          <w:marLeft w:val="720"/>
          <w:marRight w:val="720"/>
          <w:marTop w:val="100"/>
          <w:marBottom w:val="100"/>
          <w:divBdr>
            <w:top w:val="none" w:sz="0" w:space="0" w:color="auto"/>
            <w:left w:val="none" w:sz="0" w:space="0" w:color="auto"/>
            <w:bottom w:val="none" w:sz="0" w:space="0" w:color="auto"/>
            <w:right w:val="none" w:sz="0" w:space="0" w:color="auto"/>
          </w:divBdr>
        </w:div>
        <w:div w:id="682365813">
          <w:blockQuote w:val="1"/>
          <w:marLeft w:val="720"/>
          <w:marRight w:val="720"/>
          <w:marTop w:val="100"/>
          <w:marBottom w:val="100"/>
          <w:divBdr>
            <w:top w:val="none" w:sz="0" w:space="0" w:color="auto"/>
            <w:left w:val="none" w:sz="0" w:space="0" w:color="auto"/>
            <w:bottom w:val="none" w:sz="0" w:space="0" w:color="auto"/>
            <w:right w:val="none" w:sz="0" w:space="0" w:color="auto"/>
          </w:divBdr>
        </w:div>
        <w:div w:id="1977638598">
          <w:blockQuote w:val="1"/>
          <w:marLeft w:val="720"/>
          <w:marRight w:val="720"/>
          <w:marTop w:val="100"/>
          <w:marBottom w:val="100"/>
          <w:divBdr>
            <w:top w:val="none" w:sz="0" w:space="0" w:color="auto"/>
            <w:left w:val="none" w:sz="0" w:space="0" w:color="auto"/>
            <w:bottom w:val="none" w:sz="0" w:space="0" w:color="auto"/>
            <w:right w:val="none" w:sz="0" w:space="0" w:color="auto"/>
          </w:divBdr>
        </w:div>
        <w:div w:id="1868172440">
          <w:blockQuote w:val="1"/>
          <w:marLeft w:val="720"/>
          <w:marRight w:val="720"/>
          <w:marTop w:val="100"/>
          <w:marBottom w:val="100"/>
          <w:divBdr>
            <w:top w:val="none" w:sz="0" w:space="0" w:color="auto"/>
            <w:left w:val="none" w:sz="0" w:space="0" w:color="auto"/>
            <w:bottom w:val="none" w:sz="0" w:space="0" w:color="auto"/>
            <w:right w:val="none" w:sz="0" w:space="0" w:color="auto"/>
          </w:divBdr>
        </w:div>
        <w:div w:id="665591791">
          <w:blockQuote w:val="1"/>
          <w:marLeft w:val="720"/>
          <w:marRight w:val="720"/>
          <w:marTop w:val="100"/>
          <w:marBottom w:val="100"/>
          <w:divBdr>
            <w:top w:val="none" w:sz="0" w:space="0" w:color="auto"/>
            <w:left w:val="none" w:sz="0" w:space="0" w:color="auto"/>
            <w:bottom w:val="none" w:sz="0" w:space="0" w:color="auto"/>
            <w:right w:val="none" w:sz="0" w:space="0" w:color="auto"/>
          </w:divBdr>
        </w:div>
        <w:div w:id="865563187">
          <w:blockQuote w:val="1"/>
          <w:marLeft w:val="720"/>
          <w:marRight w:val="720"/>
          <w:marTop w:val="100"/>
          <w:marBottom w:val="100"/>
          <w:divBdr>
            <w:top w:val="none" w:sz="0" w:space="0" w:color="auto"/>
            <w:left w:val="none" w:sz="0" w:space="0" w:color="auto"/>
            <w:bottom w:val="none" w:sz="0" w:space="0" w:color="auto"/>
            <w:right w:val="none" w:sz="0" w:space="0" w:color="auto"/>
          </w:divBdr>
        </w:div>
        <w:div w:id="992758558">
          <w:blockQuote w:val="1"/>
          <w:marLeft w:val="720"/>
          <w:marRight w:val="720"/>
          <w:marTop w:val="100"/>
          <w:marBottom w:val="100"/>
          <w:divBdr>
            <w:top w:val="none" w:sz="0" w:space="0" w:color="auto"/>
            <w:left w:val="none" w:sz="0" w:space="0" w:color="auto"/>
            <w:bottom w:val="none" w:sz="0" w:space="0" w:color="auto"/>
            <w:right w:val="none" w:sz="0" w:space="0" w:color="auto"/>
          </w:divBdr>
        </w:div>
        <w:div w:id="1416318771">
          <w:blockQuote w:val="1"/>
          <w:marLeft w:val="720"/>
          <w:marRight w:val="720"/>
          <w:marTop w:val="100"/>
          <w:marBottom w:val="100"/>
          <w:divBdr>
            <w:top w:val="none" w:sz="0" w:space="0" w:color="auto"/>
            <w:left w:val="none" w:sz="0" w:space="0" w:color="auto"/>
            <w:bottom w:val="none" w:sz="0" w:space="0" w:color="auto"/>
            <w:right w:val="none" w:sz="0" w:space="0" w:color="auto"/>
          </w:divBdr>
        </w:div>
        <w:div w:id="2002854643">
          <w:blockQuote w:val="1"/>
          <w:marLeft w:val="720"/>
          <w:marRight w:val="720"/>
          <w:marTop w:val="100"/>
          <w:marBottom w:val="100"/>
          <w:divBdr>
            <w:top w:val="none" w:sz="0" w:space="0" w:color="auto"/>
            <w:left w:val="none" w:sz="0" w:space="0" w:color="auto"/>
            <w:bottom w:val="none" w:sz="0" w:space="0" w:color="auto"/>
            <w:right w:val="none" w:sz="0" w:space="0" w:color="auto"/>
          </w:divBdr>
        </w:div>
        <w:div w:id="1725135357">
          <w:blockQuote w:val="1"/>
          <w:marLeft w:val="720"/>
          <w:marRight w:val="720"/>
          <w:marTop w:val="100"/>
          <w:marBottom w:val="100"/>
          <w:divBdr>
            <w:top w:val="none" w:sz="0" w:space="0" w:color="auto"/>
            <w:left w:val="none" w:sz="0" w:space="0" w:color="auto"/>
            <w:bottom w:val="none" w:sz="0" w:space="0" w:color="auto"/>
            <w:right w:val="none" w:sz="0" w:space="0" w:color="auto"/>
          </w:divBdr>
        </w:div>
        <w:div w:id="326907846">
          <w:blockQuote w:val="1"/>
          <w:marLeft w:val="720"/>
          <w:marRight w:val="720"/>
          <w:marTop w:val="100"/>
          <w:marBottom w:val="100"/>
          <w:divBdr>
            <w:top w:val="none" w:sz="0" w:space="0" w:color="auto"/>
            <w:left w:val="none" w:sz="0" w:space="0" w:color="auto"/>
            <w:bottom w:val="none" w:sz="0" w:space="0" w:color="auto"/>
            <w:right w:val="none" w:sz="0" w:space="0" w:color="auto"/>
          </w:divBdr>
        </w:div>
        <w:div w:id="939411294">
          <w:blockQuote w:val="1"/>
          <w:marLeft w:val="720"/>
          <w:marRight w:val="720"/>
          <w:marTop w:val="100"/>
          <w:marBottom w:val="100"/>
          <w:divBdr>
            <w:top w:val="none" w:sz="0" w:space="0" w:color="auto"/>
            <w:left w:val="none" w:sz="0" w:space="0" w:color="auto"/>
            <w:bottom w:val="none" w:sz="0" w:space="0" w:color="auto"/>
            <w:right w:val="none" w:sz="0" w:space="0" w:color="auto"/>
          </w:divBdr>
        </w:div>
        <w:div w:id="2000840137">
          <w:blockQuote w:val="1"/>
          <w:marLeft w:val="720"/>
          <w:marRight w:val="720"/>
          <w:marTop w:val="100"/>
          <w:marBottom w:val="100"/>
          <w:divBdr>
            <w:top w:val="none" w:sz="0" w:space="0" w:color="auto"/>
            <w:left w:val="none" w:sz="0" w:space="0" w:color="auto"/>
            <w:bottom w:val="none" w:sz="0" w:space="0" w:color="auto"/>
            <w:right w:val="none" w:sz="0" w:space="0" w:color="auto"/>
          </w:divBdr>
        </w:div>
        <w:div w:id="1894921548">
          <w:blockQuote w:val="1"/>
          <w:marLeft w:val="720"/>
          <w:marRight w:val="720"/>
          <w:marTop w:val="100"/>
          <w:marBottom w:val="100"/>
          <w:divBdr>
            <w:top w:val="none" w:sz="0" w:space="0" w:color="auto"/>
            <w:left w:val="none" w:sz="0" w:space="0" w:color="auto"/>
            <w:bottom w:val="none" w:sz="0" w:space="0" w:color="auto"/>
            <w:right w:val="none" w:sz="0" w:space="0" w:color="auto"/>
          </w:divBdr>
        </w:div>
        <w:div w:id="9015275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0101138">
      <w:bodyDiv w:val="1"/>
      <w:marLeft w:val="0"/>
      <w:marRight w:val="0"/>
      <w:marTop w:val="0"/>
      <w:marBottom w:val="0"/>
      <w:divBdr>
        <w:top w:val="none" w:sz="0" w:space="0" w:color="auto"/>
        <w:left w:val="none" w:sz="0" w:space="0" w:color="auto"/>
        <w:bottom w:val="none" w:sz="0" w:space="0" w:color="auto"/>
        <w:right w:val="none" w:sz="0" w:space="0" w:color="auto"/>
      </w:divBdr>
    </w:div>
    <w:div w:id="1754081210">
      <w:bodyDiv w:val="1"/>
      <w:marLeft w:val="0"/>
      <w:marRight w:val="0"/>
      <w:marTop w:val="0"/>
      <w:marBottom w:val="0"/>
      <w:divBdr>
        <w:top w:val="none" w:sz="0" w:space="0" w:color="auto"/>
        <w:left w:val="none" w:sz="0" w:space="0" w:color="auto"/>
        <w:bottom w:val="none" w:sz="0" w:space="0" w:color="auto"/>
        <w:right w:val="none" w:sz="0" w:space="0" w:color="auto"/>
      </w:divBdr>
      <w:divsChild>
        <w:div w:id="1900357711">
          <w:blockQuote w:val="1"/>
          <w:marLeft w:val="720"/>
          <w:marRight w:val="720"/>
          <w:marTop w:val="100"/>
          <w:marBottom w:val="100"/>
          <w:divBdr>
            <w:top w:val="none" w:sz="0" w:space="0" w:color="auto"/>
            <w:left w:val="none" w:sz="0" w:space="0" w:color="auto"/>
            <w:bottom w:val="none" w:sz="0" w:space="0" w:color="auto"/>
            <w:right w:val="none" w:sz="0" w:space="0" w:color="auto"/>
          </w:divBdr>
        </w:div>
        <w:div w:id="1895042084">
          <w:blockQuote w:val="1"/>
          <w:marLeft w:val="720"/>
          <w:marRight w:val="720"/>
          <w:marTop w:val="100"/>
          <w:marBottom w:val="100"/>
          <w:divBdr>
            <w:top w:val="none" w:sz="0" w:space="0" w:color="auto"/>
            <w:left w:val="none" w:sz="0" w:space="0" w:color="auto"/>
            <w:bottom w:val="none" w:sz="0" w:space="0" w:color="auto"/>
            <w:right w:val="none" w:sz="0" w:space="0" w:color="auto"/>
          </w:divBdr>
        </w:div>
        <w:div w:id="1143155808">
          <w:blockQuote w:val="1"/>
          <w:marLeft w:val="720"/>
          <w:marRight w:val="720"/>
          <w:marTop w:val="100"/>
          <w:marBottom w:val="100"/>
          <w:divBdr>
            <w:top w:val="none" w:sz="0" w:space="0" w:color="auto"/>
            <w:left w:val="none" w:sz="0" w:space="0" w:color="auto"/>
            <w:bottom w:val="none" w:sz="0" w:space="0" w:color="auto"/>
            <w:right w:val="none" w:sz="0" w:space="0" w:color="auto"/>
          </w:divBdr>
        </w:div>
        <w:div w:id="1916160550">
          <w:blockQuote w:val="1"/>
          <w:marLeft w:val="720"/>
          <w:marRight w:val="720"/>
          <w:marTop w:val="100"/>
          <w:marBottom w:val="100"/>
          <w:divBdr>
            <w:top w:val="none" w:sz="0" w:space="0" w:color="auto"/>
            <w:left w:val="none" w:sz="0" w:space="0" w:color="auto"/>
            <w:bottom w:val="none" w:sz="0" w:space="0" w:color="auto"/>
            <w:right w:val="none" w:sz="0" w:space="0" w:color="auto"/>
          </w:divBdr>
        </w:div>
        <w:div w:id="565645476">
          <w:blockQuote w:val="1"/>
          <w:marLeft w:val="720"/>
          <w:marRight w:val="720"/>
          <w:marTop w:val="100"/>
          <w:marBottom w:val="100"/>
          <w:divBdr>
            <w:top w:val="none" w:sz="0" w:space="0" w:color="auto"/>
            <w:left w:val="none" w:sz="0" w:space="0" w:color="auto"/>
            <w:bottom w:val="none" w:sz="0" w:space="0" w:color="auto"/>
            <w:right w:val="none" w:sz="0" w:space="0" w:color="auto"/>
          </w:divBdr>
        </w:div>
        <w:div w:id="1684504165">
          <w:blockQuote w:val="1"/>
          <w:marLeft w:val="720"/>
          <w:marRight w:val="720"/>
          <w:marTop w:val="100"/>
          <w:marBottom w:val="100"/>
          <w:divBdr>
            <w:top w:val="none" w:sz="0" w:space="0" w:color="auto"/>
            <w:left w:val="none" w:sz="0" w:space="0" w:color="auto"/>
            <w:bottom w:val="none" w:sz="0" w:space="0" w:color="auto"/>
            <w:right w:val="none" w:sz="0" w:space="0" w:color="auto"/>
          </w:divBdr>
        </w:div>
        <w:div w:id="229467785">
          <w:blockQuote w:val="1"/>
          <w:marLeft w:val="720"/>
          <w:marRight w:val="720"/>
          <w:marTop w:val="100"/>
          <w:marBottom w:val="100"/>
          <w:divBdr>
            <w:top w:val="none" w:sz="0" w:space="0" w:color="auto"/>
            <w:left w:val="none" w:sz="0" w:space="0" w:color="auto"/>
            <w:bottom w:val="none" w:sz="0" w:space="0" w:color="auto"/>
            <w:right w:val="none" w:sz="0" w:space="0" w:color="auto"/>
          </w:divBdr>
        </w:div>
        <w:div w:id="956570259">
          <w:blockQuote w:val="1"/>
          <w:marLeft w:val="720"/>
          <w:marRight w:val="720"/>
          <w:marTop w:val="100"/>
          <w:marBottom w:val="100"/>
          <w:divBdr>
            <w:top w:val="none" w:sz="0" w:space="0" w:color="auto"/>
            <w:left w:val="none" w:sz="0" w:space="0" w:color="auto"/>
            <w:bottom w:val="none" w:sz="0" w:space="0" w:color="auto"/>
            <w:right w:val="none" w:sz="0" w:space="0" w:color="auto"/>
          </w:divBdr>
        </w:div>
        <w:div w:id="273635486">
          <w:blockQuote w:val="1"/>
          <w:marLeft w:val="720"/>
          <w:marRight w:val="720"/>
          <w:marTop w:val="100"/>
          <w:marBottom w:val="100"/>
          <w:divBdr>
            <w:top w:val="none" w:sz="0" w:space="0" w:color="auto"/>
            <w:left w:val="none" w:sz="0" w:space="0" w:color="auto"/>
            <w:bottom w:val="none" w:sz="0" w:space="0" w:color="auto"/>
            <w:right w:val="none" w:sz="0" w:space="0" w:color="auto"/>
          </w:divBdr>
        </w:div>
        <w:div w:id="1235773639">
          <w:blockQuote w:val="1"/>
          <w:marLeft w:val="720"/>
          <w:marRight w:val="720"/>
          <w:marTop w:val="100"/>
          <w:marBottom w:val="100"/>
          <w:divBdr>
            <w:top w:val="none" w:sz="0" w:space="0" w:color="auto"/>
            <w:left w:val="none" w:sz="0" w:space="0" w:color="auto"/>
            <w:bottom w:val="none" w:sz="0" w:space="0" w:color="auto"/>
            <w:right w:val="none" w:sz="0" w:space="0" w:color="auto"/>
          </w:divBdr>
        </w:div>
        <w:div w:id="1101414095">
          <w:blockQuote w:val="1"/>
          <w:marLeft w:val="720"/>
          <w:marRight w:val="720"/>
          <w:marTop w:val="100"/>
          <w:marBottom w:val="100"/>
          <w:divBdr>
            <w:top w:val="none" w:sz="0" w:space="0" w:color="auto"/>
            <w:left w:val="none" w:sz="0" w:space="0" w:color="auto"/>
            <w:bottom w:val="none" w:sz="0" w:space="0" w:color="auto"/>
            <w:right w:val="none" w:sz="0" w:space="0" w:color="auto"/>
          </w:divBdr>
        </w:div>
        <w:div w:id="559680771">
          <w:blockQuote w:val="1"/>
          <w:marLeft w:val="720"/>
          <w:marRight w:val="720"/>
          <w:marTop w:val="100"/>
          <w:marBottom w:val="100"/>
          <w:divBdr>
            <w:top w:val="none" w:sz="0" w:space="0" w:color="auto"/>
            <w:left w:val="none" w:sz="0" w:space="0" w:color="auto"/>
            <w:bottom w:val="none" w:sz="0" w:space="0" w:color="auto"/>
            <w:right w:val="none" w:sz="0" w:space="0" w:color="auto"/>
          </w:divBdr>
        </w:div>
        <w:div w:id="694887919">
          <w:blockQuote w:val="1"/>
          <w:marLeft w:val="720"/>
          <w:marRight w:val="720"/>
          <w:marTop w:val="100"/>
          <w:marBottom w:val="100"/>
          <w:divBdr>
            <w:top w:val="none" w:sz="0" w:space="0" w:color="auto"/>
            <w:left w:val="none" w:sz="0" w:space="0" w:color="auto"/>
            <w:bottom w:val="none" w:sz="0" w:space="0" w:color="auto"/>
            <w:right w:val="none" w:sz="0" w:space="0" w:color="auto"/>
          </w:divBdr>
        </w:div>
        <w:div w:id="1417172248">
          <w:blockQuote w:val="1"/>
          <w:marLeft w:val="720"/>
          <w:marRight w:val="720"/>
          <w:marTop w:val="100"/>
          <w:marBottom w:val="100"/>
          <w:divBdr>
            <w:top w:val="none" w:sz="0" w:space="0" w:color="auto"/>
            <w:left w:val="none" w:sz="0" w:space="0" w:color="auto"/>
            <w:bottom w:val="none" w:sz="0" w:space="0" w:color="auto"/>
            <w:right w:val="none" w:sz="0" w:space="0" w:color="auto"/>
          </w:divBdr>
        </w:div>
        <w:div w:id="638075653">
          <w:blockQuote w:val="1"/>
          <w:marLeft w:val="720"/>
          <w:marRight w:val="720"/>
          <w:marTop w:val="100"/>
          <w:marBottom w:val="100"/>
          <w:divBdr>
            <w:top w:val="none" w:sz="0" w:space="0" w:color="auto"/>
            <w:left w:val="none" w:sz="0" w:space="0" w:color="auto"/>
            <w:bottom w:val="none" w:sz="0" w:space="0" w:color="auto"/>
            <w:right w:val="none" w:sz="0" w:space="0" w:color="auto"/>
          </w:divBdr>
        </w:div>
        <w:div w:id="551617294">
          <w:blockQuote w:val="1"/>
          <w:marLeft w:val="720"/>
          <w:marRight w:val="720"/>
          <w:marTop w:val="100"/>
          <w:marBottom w:val="100"/>
          <w:divBdr>
            <w:top w:val="none" w:sz="0" w:space="0" w:color="auto"/>
            <w:left w:val="none" w:sz="0" w:space="0" w:color="auto"/>
            <w:bottom w:val="none" w:sz="0" w:space="0" w:color="auto"/>
            <w:right w:val="none" w:sz="0" w:space="0" w:color="auto"/>
          </w:divBdr>
        </w:div>
        <w:div w:id="1170288043">
          <w:blockQuote w:val="1"/>
          <w:marLeft w:val="720"/>
          <w:marRight w:val="720"/>
          <w:marTop w:val="100"/>
          <w:marBottom w:val="100"/>
          <w:divBdr>
            <w:top w:val="none" w:sz="0" w:space="0" w:color="auto"/>
            <w:left w:val="none" w:sz="0" w:space="0" w:color="auto"/>
            <w:bottom w:val="none" w:sz="0" w:space="0" w:color="auto"/>
            <w:right w:val="none" w:sz="0" w:space="0" w:color="auto"/>
          </w:divBdr>
        </w:div>
        <w:div w:id="2126730700">
          <w:blockQuote w:val="1"/>
          <w:marLeft w:val="720"/>
          <w:marRight w:val="720"/>
          <w:marTop w:val="100"/>
          <w:marBottom w:val="100"/>
          <w:divBdr>
            <w:top w:val="none" w:sz="0" w:space="0" w:color="auto"/>
            <w:left w:val="none" w:sz="0" w:space="0" w:color="auto"/>
            <w:bottom w:val="none" w:sz="0" w:space="0" w:color="auto"/>
            <w:right w:val="none" w:sz="0" w:space="0" w:color="auto"/>
          </w:divBdr>
        </w:div>
        <w:div w:id="139733089">
          <w:blockQuote w:val="1"/>
          <w:marLeft w:val="720"/>
          <w:marRight w:val="720"/>
          <w:marTop w:val="100"/>
          <w:marBottom w:val="100"/>
          <w:divBdr>
            <w:top w:val="none" w:sz="0" w:space="0" w:color="auto"/>
            <w:left w:val="none" w:sz="0" w:space="0" w:color="auto"/>
            <w:bottom w:val="none" w:sz="0" w:space="0" w:color="auto"/>
            <w:right w:val="none" w:sz="0" w:space="0" w:color="auto"/>
          </w:divBdr>
        </w:div>
        <w:div w:id="329529113">
          <w:blockQuote w:val="1"/>
          <w:marLeft w:val="720"/>
          <w:marRight w:val="720"/>
          <w:marTop w:val="100"/>
          <w:marBottom w:val="100"/>
          <w:divBdr>
            <w:top w:val="none" w:sz="0" w:space="0" w:color="auto"/>
            <w:left w:val="none" w:sz="0" w:space="0" w:color="auto"/>
            <w:bottom w:val="none" w:sz="0" w:space="0" w:color="auto"/>
            <w:right w:val="none" w:sz="0" w:space="0" w:color="auto"/>
          </w:divBdr>
        </w:div>
        <w:div w:id="1677613960">
          <w:blockQuote w:val="1"/>
          <w:marLeft w:val="720"/>
          <w:marRight w:val="720"/>
          <w:marTop w:val="100"/>
          <w:marBottom w:val="100"/>
          <w:divBdr>
            <w:top w:val="none" w:sz="0" w:space="0" w:color="auto"/>
            <w:left w:val="none" w:sz="0" w:space="0" w:color="auto"/>
            <w:bottom w:val="none" w:sz="0" w:space="0" w:color="auto"/>
            <w:right w:val="none" w:sz="0" w:space="0" w:color="auto"/>
          </w:divBdr>
        </w:div>
        <w:div w:id="419328953">
          <w:blockQuote w:val="1"/>
          <w:marLeft w:val="720"/>
          <w:marRight w:val="720"/>
          <w:marTop w:val="100"/>
          <w:marBottom w:val="100"/>
          <w:divBdr>
            <w:top w:val="none" w:sz="0" w:space="0" w:color="auto"/>
            <w:left w:val="none" w:sz="0" w:space="0" w:color="auto"/>
            <w:bottom w:val="none" w:sz="0" w:space="0" w:color="auto"/>
            <w:right w:val="none" w:sz="0" w:space="0" w:color="auto"/>
          </w:divBdr>
        </w:div>
        <w:div w:id="490298286">
          <w:blockQuote w:val="1"/>
          <w:marLeft w:val="720"/>
          <w:marRight w:val="720"/>
          <w:marTop w:val="100"/>
          <w:marBottom w:val="100"/>
          <w:divBdr>
            <w:top w:val="none" w:sz="0" w:space="0" w:color="auto"/>
            <w:left w:val="none" w:sz="0" w:space="0" w:color="auto"/>
            <w:bottom w:val="none" w:sz="0" w:space="0" w:color="auto"/>
            <w:right w:val="none" w:sz="0" w:space="0" w:color="auto"/>
          </w:divBdr>
        </w:div>
        <w:div w:id="974021951">
          <w:blockQuote w:val="1"/>
          <w:marLeft w:val="720"/>
          <w:marRight w:val="720"/>
          <w:marTop w:val="100"/>
          <w:marBottom w:val="100"/>
          <w:divBdr>
            <w:top w:val="none" w:sz="0" w:space="0" w:color="auto"/>
            <w:left w:val="none" w:sz="0" w:space="0" w:color="auto"/>
            <w:bottom w:val="none" w:sz="0" w:space="0" w:color="auto"/>
            <w:right w:val="none" w:sz="0" w:space="0" w:color="auto"/>
          </w:divBdr>
        </w:div>
        <w:div w:id="945382878">
          <w:blockQuote w:val="1"/>
          <w:marLeft w:val="720"/>
          <w:marRight w:val="720"/>
          <w:marTop w:val="100"/>
          <w:marBottom w:val="100"/>
          <w:divBdr>
            <w:top w:val="none" w:sz="0" w:space="0" w:color="auto"/>
            <w:left w:val="none" w:sz="0" w:space="0" w:color="auto"/>
            <w:bottom w:val="none" w:sz="0" w:space="0" w:color="auto"/>
            <w:right w:val="none" w:sz="0" w:space="0" w:color="auto"/>
          </w:divBdr>
        </w:div>
        <w:div w:id="763305255">
          <w:blockQuote w:val="1"/>
          <w:marLeft w:val="720"/>
          <w:marRight w:val="720"/>
          <w:marTop w:val="100"/>
          <w:marBottom w:val="100"/>
          <w:divBdr>
            <w:top w:val="none" w:sz="0" w:space="0" w:color="auto"/>
            <w:left w:val="none" w:sz="0" w:space="0" w:color="auto"/>
            <w:bottom w:val="none" w:sz="0" w:space="0" w:color="auto"/>
            <w:right w:val="none" w:sz="0" w:space="0" w:color="auto"/>
          </w:divBdr>
        </w:div>
        <w:div w:id="76369786">
          <w:blockQuote w:val="1"/>
          <w:marLeft w:val="720"/>
          <w:marRight w:val="720"/>
          <w:marTop w:val="100"/>
          <w:marBottom w:val="100"/>
          <w:divBdr>
            <w:top w:val="none" w:sz="0" w:space="0" w:color="auto"/>
            <w:left w:val="none" w:sz="0" w:space="0" w:color="auto"/>
            <w:bottom w:val="none" w:sz="0" w:space="0" w:color="auto"/>
            <w:right w:val="none" w:sz="0" w:space="0" w:color="auto"/>
          </w:divBdr>
        </w:div>
        <w:div w:id="720246858">
          <w:blockQuote w:val="1"/>
          <w:marLeft w:val="720"/>
          <w:marRight w:val="720"/>
          <w:marTop w:val="100"/>
          <w:marBottom w:val="100"/>
          <w:divBdr>
            <w:top w:val="none" w:sz="0" w:space="0" w:color="auto"/>
            <w:left w:val="none" w:sz="0" w:space="0" w:color="auto"/>
            <w:bottom w:val="none" w:sz="0" w:space="0" w:color="auto"/>
            <w:right w:val="none" w:sz="0" w:space="0" w:color="auto"/>
          </w:divBdr>
        </w:div>
        <w:div w:id="1500342862">
          <w:blockQuote w:val="1"/>
          <w:marLeft w:val="720"/>
          <w:marRight w:val="720"/>
          <w:marTop w:val="100"/>
          <w:marBottom w:val="100"/>
          <w:divBdr>
            <w:top w:val="none" w:sz="0" w:space="0" w:color="auto"/>
            <w:left w:val="none" w:sz="0" w:space="0" w:color="auto"/>
            <w:bottom w:val="none" w:sz="0" w:space="0" w:color="auto"/>
            <w:right w:val="none" w:sz="0" w:space="0" w:color="auto"/>
          </w:divBdr>
        </w:div>
        <w:div w:id="1552351995">
          <w:blockQuote w:val="1"/>
          <w:marLeft w:val="720"/>
          <w:marRight w:val="720"/>
          <w:marTop w:val="100"/>
          <w:marBottom w:val="100"/>
          <w:divBdr>
            <w:top w:val="none" w:sz="0" w:space="0" w:color="auto"/>
            <w:left w:val="none" w:sz="0" w:space="0" w:color="auto"/>
            <w:bottom w:val="none" w:sz="0" w:space="0" w:color="auto"/>
            <w:right w:val="none" w:sz="0" w:space="0" w:color="auto"/>
          </w:divBdr>
        </w:div>
        <w:div w:id="1826822325">
          <w:blockQuote w:val="1"/>
          <w:marLeft w:val="720"/>
          <w:marRight w:val="720"/>
          <w:marTop w:val="100"/>
          <w:marBottom w:val="100"/>
          <w:divBdr>
            <w:top w:val="none" w:sz="0" w:space="0" w:color="auto"/>
            <w:left w:val="none" w:sz="0" w:space="0" w:color="auto"/>
            <w:bottom w:val="none" w:sz="0" w:space="0" w:color="auto"/>
            <w:right w:val="none" w:sz="0" w:space="0" w:color="auto"/>
          </w:divBdr>
        </w:div>
        <w:div w:id="1683050830">
          <w:blockQuote w:val="1"/>
          <w:marLeft w:val="720"/>
          <w:marRight w:val="720"/>
          <w:marTop w:val="100"/>
          <w:marBottom w:val="100"/>
          <w:divBdr>
            <w:top w:val="none" w:sz="0" w:space="0" w:color="auto"/>
            <w:left w:val="none" w:sz="0" w:space="0" w:color="auto"/>
            <w:bottom w:val="none" w:sz="0" w:space="0" w:color="auto"/>
            <w:right w:val="none" w:sz="0" w:space="0" w:color="auto"/>
          </w:divBdr>
        </w:div>
        <w:div w:id="786896270">
          <w:blockQuote w:val="1"/>
          <w:marLeft w:val="720"/>
          <w:marRight w:val="720"/>
          <w:marTop w:val="100"/>
          <w:marBottom w:val="100"/>
          <w:divBdr>
            <w:top w:val="none" w:sz="0" w:space="0" w:color="auto"/>
            <w:left w:val="none" w:sz="0" w:space="0" w:color="auto"/>
            <w:bottom w:val="none" w:sz="0" w:space="0" w:color="auto"/>
            <w:right w:val="none" w:sz="0" w:space="0" w:color="auto"/>
          </w:divBdr>
        </w:div>
        <w:div w:id="1946843760">
          <w:blockQuote w:val="1"/>
          <w:marLeft w:val="720"/>
          <w:marRight w:val="720"/>
          <w:marTop w:val="100"/>
          <w:marBottom w:val="100"/>
          <w:divBdr>
            <w:top w:val="none" w:sz="0" w:space="0" w:color="auto"/>
            <w:left w:val="none" w:sz="0" w:space="0" w:color="auto"/>
            <w:bottom w:val="none" w:sz="0" w:space="0" w:color="auto"/>
            <w:right w:val="none" w:sz="0" w:space="0" w:color="auto"/>
          </w:divBdr>
        </w:div>
        <w:div w:id="1270745754">
          <w:blockQuote w:val="1"/>
          <w:marLeft w:val="720"/>
          <w:marRight w:val="720"/>
          <w:marTop w:val="100"/>
          <w:marBottom w:val="100"/>
          <w:divBdr>
            <w:top w:val="none" w:sz="0" w:space="0" w:color="auto"/>
            <w:left w:val="none" w:sz="0" w:space="0" w:color="auto"/>
            <w:bottom w:val="none" w:sz="0" w:space="0" w:color="auto"/>
            <w:right w:val="none" w:sz="0" w:space="0" w:color="auto"/>
          </w:divBdr>
        </w:div>
        <w:div w:id="768937054">
          <w:blockQuote w:val="1"/>
          <w:marLeft w:val="720"/>
          <w:marRight w:val="720"/>
          <w:marTop w:val="100"/>
          <w:marBottom w:val="100"/>
          <w:divBdr>
            <w:top w:val="none" w:sz="0" w:space="0" w:color="auto"/>
            <w:left w:val="none" w:sz="0" w:space="0" w:color="auto"/>
            <w:bottom w:val="none" w:sz="0" w:space="0" w:color="auto"/>
            <w:right w:val="none" w:sz="0" w:space="0" w:color="auto"/>
          </w:divBdr>
        </w:div>
        <w:div w:id="2128155218">
          <w:blockQuote w:val="1"/>
          <w:marLeft w:val="720"/>
          <w:marRight w:val="720"/>
          <w:marTop w:val="100"/>
          <w:marBottom w:val="100"/>
          <w:divBdr>
            <w:top w:val="none" w:sz="0" w:space="0" w:color="auto"/>
            <w:left w:val="none" w:sz="0" w:space="0" w:color="auto"/>
            <w:bottom w:val="none" w:sz="0" w:space="0" w:color="auto"/>
            <w:right w:val="none" w:sz="0" w:space="0" w:color="auto"/>
          </w:divBdr>
        </w:div>
        <w:div w:id="1406106932">
          <w:blockQuote w:val="1"/>
          <w:marLeft w:val="720"/>
          <w:marRight w:val="720"/>
          <w:marTop w:val="100"/>
          <w:marBottom w:val="100"/>
          <w:divBdr>
            <w:top w:val="none" w:sz="0" w:space="0" w:color="auto"/>
            <w:left w:val="none" w:sz="0" w:space="0" w:color="auto"/>
            <w:bottom w:val="none" w:sz="0" w:space="0" w:color="auto"/>
            <w:right w:val="none" w:sz="0" w:space="0" w:color="auto"/>
          </w:divBdr>
        </w:div>
        <w:div w:id="1371413137">
          <w:blockQuote w:val="1"/>
          <w:marLeft w:val="720"/>
          <w:marRight w:val="720"/>
          <w:marTop w:val="100"/>
          <w:marBottom w:val="100"/>
          <w:divBdr>
            <w:top w:val="none" w:sz="0" w:space="0" w:color="auto"/>
            <w:left w:val="none" w:sz="0" w:space="0" w:color="auto"/>
            <w:bottom w:val="none" w:sz="0" w:space="0" w:color="auto"/>
            <w:right w:val="none" w:sz="0" w:space="0" w:color="auto"/>
          </w:divBdr>
        </w:div>
        <w:div w:id="995912060">
          <w:blockQuote w:val="1"/>
          <w:marLeft w:val="720"/>
          <w:marRight w:val="720"/>
          <w:marTop w:val="100"/>
          <w:marBottom w:val="100"/>
          <w:divBdr>
            <w:top w:val="none" w:sz="0" w:space="0" w:color="auto"/>
            <w:left w:val="none" w:sz="0" w:space="0" w:color="auto"/>
            <w:bottom w:val="none" w:sz="0" w:space="0" w:color="auto"/>
            <w:right w:val="none" w:sz="0" w:space="0" w:color="auto"/>
          </w:divBdr>
        </w:div>
        <w:div w:id="1426808994">
          <w:blockQuote w:val="1"/>
          <w:marLeft w:val="720"/>
          <w:marRight w:val="720"/>
          <w:marTop w:val="100"/>
          <w:marBottom w:val="100"/>
          <w:divBdr>
            <w:top w:val="none" w:sz="0" w:space="0" w:color="auto"/>
            <w:left w:val="none" w:sz="0" w:space="0" w:color="auto"/>
            <w:bottom w:val="none" w:sz="0" w:space="0" w:color="auto"/>
            <w:right w:val="none" w:sz="0" w:space="0" w:color="auto"/>
          </w:divBdr>
        </w:div>
        <w:div w:id="1482698171">
          <w:blockQuote w:val="1"/>
          <w:marLeft w:val="720"/>
          <w:marRight w:val="720"/>
          <w:marTop w:val="100"/>
          <w:marBottom w:val="100"/>
          <w:divBdr>
            <w:top w:val="none" w:sz="0" w:space="0" w:color="auto"/>
            <w:left w:val="none" w:sz="0" w:space="0" w:color="auto"/>
            <w:bottom w:val="none" w:sz="0" w:space="0" w:color="auto"/>
            <w:right w:val="none" w:sz="0" w:space="0" w:color="auto"/>
          </w:divBdr>
        </w:div>
        <w:div w:id="1934589820">
          <w:blockQuote w:val="1"/>
          <w:marLeft w:val="720"/>
          <w:marRight w:val="720"/>
          <w:marTop w:val="100"/>
          <w:marBottom w:val="100"/>
          <w:divBdr>
            <w:top w:val="none" w:sz="0" w:space="0" w:color="auto"/>
            <w:left w:val="none" w:sz="0" w:space="0" w:color="auto"/>
            <w:bottom w:val="none" w:sz="0" w:space="0" w:color="auto"/>
            <w:right w:val="none" w:sz="0" w:space="0" w:color="auto"/>
          </w:divBdr>
        </w:div>
        <w:div w:id="1575237459">
          <w:blockQuote w:val="1"/>
          <w:marLeft w:val="720"/>
          <w:marRight w:val="720"/>
          <w:marTop w:val="100"/>
          <w:marBottom w:val="100"/>
          <w:divBdr>
            <w:top w:val="none" w:sz="0" w:space="0" w:color="auto"/>
            <w:left w:val="none" w:sz="0" w:space="0" w:color="auto"/>
            <w:bottom w:val="none" w:sz="0" w:space="0" w:color="auto"/>
            <w:right w:val="none" w:sz="0" w:space="0" w:color="auto"/>
          </w:divBdr>
        </w:div>
        <w:div w:id="2005935727">
          <w:blockQuote w:val="1"/>
          <w:marLeft w:val="720"/>
          <w:marRight w:val="720"/>
          <w:marTop w:val="100"/>
          <w:marBottom w:val="100"/>
          <w:divBdr>
            <w:top w:val="none" w:sz="0" w:space="0" w:color="auto"/>
            <w:left w:val="none" w:sz="0" w:space="0" w:color="auto"/>
            <w:bottom w:val="none" w:sz="0" w:space="0" w:color="auto"/>
            <w:right w:val="none" w:sz="0" w:space="0" w:color="auto"/>
          </w:divBdr>
        </w:div>
        <w:div w:id="72242548">
          <w:blockQuote w:val="1"/>
          <w:marLeft w:val="720"/>
          <w:marRight w:val="720"/>
          <w:marTop w:val="100"/>
          <w:marBottom w:val="100"/>
          <w:divBdr>
            <w:top w:val="none" w:sz="0" w:space="0" w:color="auto"/>
            <w:left w:val="none" w:sz="0" w:space="0" w:color="auto"/>
            <w:bottom w:val="none" w:sz="0" w:space="0" w:color="auto"/>
            <w:right w:val="none" w:sz="0" w:space="0" w:color="auto"/>
          </w:divBdr>
        </w:div>
        <w:div w:id="1690641988">
          <w:blockQuote w:val="1"/>
          <w:marLeft w:val="720"/>
          <w:marRight w:val="720"/>
          <w:marTop w:val="100"/>
          <w:marBottom w:val="100"/>
          <w:divBdr>
            <w:top w:val="none" w:sz="0" w:space="0" w:color="auto"/>
            <w:left w:val="none" w:sz="0" w:space="0" w:color="auto"/>
            <w:bottom w:val="none" w:sz="0" w:space="0" w:color="auto"/>
            <w:right w:val="none" w:sz="0" w:space="0" w:color="auto"/>
          </w:divBdr>
        </w:div>
        <w:div w:id="466169671">
          <w:blockQuote w:val="1"/>
          <w:marLeft w:val="720"/>
          <w:marRight w:val="720"/>
          <w:marTop w:val="100"/>
          <w:marBottom w:val="100"/>
          <w:divBdr>
            <w:top w:val="none" w:sz="0" w:space="0" w:color="auto"/>
            <w:left w:val="none" w:sz="0" w:space="0" w:color="auto"/>
            <w:bottom w:val="none" w:sz="0" w:space="0" w:color="auto"/>
            <w:right w:val="none" w:sz="0" w:space="0" w:color="auto"/>
          </w:divBdr>
        </w:div>
        <w:div w:id="971717469">
          <w:blockQuote w:val="1"/>
          <w:marLeft w:val="720"/>
          <w:marRight w:val="720"/>
          <w:marTop w:val="100"/>
          <w:marBottom w:val="100"/>
          <w:divBdr>
            <w:top w:val="none" w:sz="0" w:space="0" w:color="auto"/>
            <w:left w:val="none" w:sz="0" w:space="0" w:color="auto"/>
            <w:bottom w:val="none" w:sz="0" w:space="0" w:color="auto"/>
            <w:right w:val="none" w:sz="0" w:space="0" w:color="auto"/>
          </w:divBdr>
        </w:div>
        <w:div w:id="1881362760">
          <w:blockQuote w:val="1"/>
          <w:marLeft w:val="720"/>
          <w:marRight w:val="720"/>
          <w:marTop w:val="100"/>
          <w:marBottom w:val="100"/>
          <w:divBdr>
            <w:top w:val="none" w:sz="0" w:space="0" w:color="auto"/>
            <w:left w:val="none" w:sz="0" w:space="0" w:color="auto"/>
            <w:bottom w:val="none" w:sz="0" w:space="0" w:color="auto"/>
            <w:right w:val="none" w:sz="0" w:space="0" w:color="auto"/>
          </w:divBdr>
        </w:div>
        <w:div w:id="1727756132">
          <w:blockQuote w:val="1"/>
          <w:marLeft w:val="720"/>
          <w:marRight w:val="720"/>
          <w:marTop w:val="100"/>
          <w:marBottom w:val="100"/>
          <w:divBdr>
            <w:top w:val="none" w:sz="0" w:space="0" w:color="auto"/>
            <w:left w:val="none" w:sz="0" w:space="0" w:color="auto"/>
            <w:bottom w:val="none" w:sz="0" w:space="0" w:color="auto"/>
            <w:right w:val="none" w:sz="0" w:space="0" w:color="auto"/>
          </w:divBdr>
        </w:div>
        <w:div w:id="1741248727">
          <w:blockQuote w:val="1"/>
          <w:marLeft w:val="720"/>
          <w:marRight w:val="720"/>
          <w:marTop w:val="100"/>
          <w:marBottom w:val="100"/>
          <w:divBdr>
            <w:top w:val="none" w:sz="0" w:space="0" w:color="auto"/>
            <w:left w:val="none" w:sz="0" w:space="0" w:color="auto"/>
            <w:bottom w:val="none" w:sz="0" w:space="0" w:color="auto"/>
            <w:right w:val="none" w:sz="0" w:space="0" w:color="auto"/>
          </w:divBdr>
        </w:div>
        <w:div w:id="1633902038">
          <w:blockQuote w:val="1"/>
          <w:marLeft w:val="720"/>
          <w:marRight w:val="720"/>
          <w:marTop w:val="100"/>
          <w:marBottom w:val="100"/>
          <w:divBdr>
            <w:top w:val="none" w:sz="0" w:space="0" w:color="auto"/>
            <w:left w:val="none" w:sz="0" w:space="0" w:color="auto"/>
            <w:bottom w:val="none" w:sz="0" w:space="0" w:color="auto"/>
            <w:right w:val="none" w:sz="0" w:space="0" w:color="auto"/>
          </w:divBdr>
        </w:div>
        <w:div w:id="277300182">
          <w:blockQuote w:val="1"/>
          <w:marLeft w:val="720"/>
          <w:marRight w:val="720"/>
          <w:marTop w:val="100"/>
          <w:marBottom w:val="100"/>
          <w:divBdr>
            <w:top w:val="none" w:sz="0" w:space="0" w:color="auto"/>
            <w:left w:val="none" w:sz="0" w:space="0" w:color="auto"/>
            <w:bottom w:val="none" w:sz="0" w:space="0" w:color="auto"/>
            <w:right w:val="none" w:sz="0" w:space="0" w:color="auto"/>
          </w:divBdr>
        </w:div>
        <w:div w:id="184516504">
          <w:blockQuote w:val="1"/>
          <w:marLeft w:val="720"/>
          <w:marRight w:val="720"/>
          <w:marTop w:val="100"/>
          <w:marBottom w:val="100"/>
          <w:divBdr>
            <w:top w:val="none" w:sz="0" w:space="0" w:color="auto"/>
            <w:left w:val="none" w:sz="0" w:space="0" w:color="auto"/>
            <w:bottom w:val="none" w:sz="0" w:space="0" w:color="auto"/>
            <w:right w:val="none" w:sz="0" w:space="0" w:color="auto"/>
          </w:divBdr>
        </w:div>
        <w:div w:id="549657567">
          <w:blockQuote w:val="1"/>
          <w:marLeft w:val="720"/>
          <w:marRight w:val="720"/>
          <w:marTop w:val="100"/>
          <w:marBottom w:val="100"/>
          <w:divBdr>
            <w:top w:val="none" w:sz="0" w:space="0" w:color="auto"/>
            <w:left w:val="none" w:sz="0" w:space="0" w:color="auto"/>
            <w:bottom w:val="none" w:sz="0" w:space="0" w:color="auto"/>
            <w:right w:val="none" w:sz="0" w:space="0" w:color="auto"/>
          </w:divBdr>
        </w:div>
        <w:div w:id="1031108413">
          <w:blockQuote w:val="1"/>
          <w:marLeft w:val="720"/>
          <w:marRight w:val="720"/>
          <w:marTop w:val="100"/>
          <w:marBottom w:val="100"/>
          <w:divBdr>
            <w:top w:val="none" w:sz="0" w:space="0" w:color="auto"/>
            <w:left w:val="none" w:sz="0" w:space="0" w:color="auto"/>
            <w:bottom w:val="none" w:sz="0" w:space="0" w:color="auto"/>
            <w:right w:val="none" w:sz="0" w:space="0" w:color="auto"/>
          </w:divBdr>
        </w:div>
        <w:div w:id="229270118">
          <w:blockQuote w:val="1"/>
          <w:marLeft w:val="720"/>
          <w:marRight w:val="720"/>
          <w:marTop w:val="100"/>
          <w:marBottom w:val="100"/>
          <w:divBdr>
            <w:top w:val="none" w:sz="0" w:space="0" w:color="auto"/>
            <w:left w:val="none" w:sz="0" w:space="0" w:color="auto"/>
            <w:bottom w:val="none" w:sz="0" w:space="0" w:color="auto"/>
            <w:right w:val="none" w:sz="0" w:space="0" w:color="auto"/>
          </w:divBdr>
        </w:div>
        <w:div w:id="357464506">
          <w:blockQuote w:val="1"/>
          <w:marLeft w:val="720"/>
          <w:marRight w:val="720"/>
          <w:marTop w:val="100"/>
          <w:marBottom w:val="100"/>
          <w:divBdr>
            <w:top w:val="none" w:sz="0" w:space="0" w:color="auto"/>
            <w:left w:val="none" w:sz="0" w:space="0" w:color="auto"/>
            <w:bottom w:val="none" w:sz="0" w:space="0" w:color="auto"/>
            <w:right w:val="none" w:sz="0" w:space="0" w:color="auto"/>
          </w:divBdr>
        </w:div>
        <w:div w:id="157412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3070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3" Type="http://schemas.openxmlformats.org/officeDocument/2006/relationships/hyperlink" Target="https://nen.nasa.gov/web/software/nasa-software-process-asset-library-pal?p_p_id=webconnector_WAR_webconnector_INSTANCE_PA7b&amp;p_p_lifecycle=1&amp;p_p_state=normal&amp;p_p_mode=view&amp;p_p_col_id=column-2&amp;p_p_col_count=1&amp;_webconnector_WAR_webconnector_INSTANCE_PA7b_edu.wisc.my.webproxy.URL=https%3A%2F%2Fnx.arc.nasa.gov%2Fnx%2Fdsweb%2FGet%2FDocument-499446%2F5526_7-21-06_Req_RevA_generic-R1V0.doc" TargetMode="External"/><Relationship Id="rId2" Type="http://schemas.openxmlformats.org/officeDocument/2006/relationships/hyperlink" Target="https://nen.nasa.gov/web/software/nasa-software-process-asset-library-pal?p_p_id=webconnector_WAR_webconnector_INSTANCE_PA7b&amp;p_p_lifecycle=1&amp;p_p_state=normal&amp;p_p_mode=view&amp;p_p_col_id=column-2&amp;p_p_col_count=1&amp;_webconnector_WAR_webconnector_INSTANCE_PA7b_edu.wisc.my.webproxy.URL=https%3A%2F%2Fnx.arc.nasa.gov%2Fnx%2Fdsweb%2FGet%2FDocument-499301%2FD-24994.pdf" TargetMode="External"/><Relationship Id="rId1" Type="http://schemas.openxmlformats.org/officeDocument/2006/relationships/hyperlink" Target="https://nen.nasa.gov/web/software/nasa-software-process-asset-library-pal?p_p_id=webconnector_WAR_webconnector_INSTANCE_PA7b&amp;p_p_lifecycle=1&amp;p_p_state=normal&amp;p_p_mode=view&amp;p_p_col_id=column-2&amp;p_p_col_count=1&amp;_webconnector_WAR_webconnector_INSTANCE_PA7b_edu.wisc.my.webproxy.URL=https%3A%2F%2Fnx.arc.nasa.gov%2Fnx%2Fdsweb%2FGet%2FDocument-499471%2FSDPDD_Rev%2BQ_080207.pdf" TargetMode="External"/><Relationship Id="rId4" Type="http://schemas.openxmlformats.org/officeDocument/2006/relationships/hyperlink" Target="http://www-01.ibm.com/software/awdtools/reqpro/?cn=agus_rtnlrrp-20100514&amp;cm=k&amp;csr=bing&amp;cr=requisitepro&amp;ct=AGRAK605&amp;ck=requisitepro&amp;mkwid=eRESBRaCi_180017176_432dt32930" TargetMode="External"/></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standards.nasa.gov/documents/detail/3314914" TargetMode="External"/><Relationship Id="rId18" Type="http://schemas.openxmlformats.org/officeDocument/2006/relationships/hyperlink" Target="http://www.nasa.gov/offices/oce/llis/imported_content/lesson_3377.html" TargetMode="External"/><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hyperlink" Target="http://www.nasa.gov/offices/oce/llis/0987.html" TargetMode="External"/><Relationship Id="rId7" Type="http://schemas.openxmlformats.org/officeDocument/2006/relationships/footnotes" Target="footnotes.xml"/><Relationship Id="rId12" Type="http://schemas.microsoft.com/office/2011/relationships/commentsExtended" Target="commentsExtended.xml"/><Relationship Id="rId17" Type="http://schemas.openxmlformats.org/officeDocument/2006/relationships/hyperlink" Target="http://www.nasa.gov/offices/oce/llis/1370.html" TargetMode="External"/><Relationship Id="rId25"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hyperlink" Target="http://www.nasa.gov/offices/oce/llis/imported_content/lesson_2218.html" TargetMode="External"/><Relationship Id="rId20" Type="http://schemas.openxmlformats.org/officeDocument/2006/relationships/hyperlink" Target="http://www.nasa.gov/offices/oce/llis/0987.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omments" Target="comments.xm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www.sei.cmu.edu/reports/10tr033.pdf" TargetMode="External"/><Relationship Id="rId23" Type="http://schemas.openxmlformats.org/officeDocument/2006/relationships/header" Target="header1.xml"/><Relationship Id="rId10" Type="http://schemas.openxmlformats.org/officeDocument/2006/relationships/oleObject" Target="embeddings/oleObject1.bin"/><Relationship Id="rId19" Type="http://schemas.openxmlformats.org/officeDocument/2006/relationships/hyperlink" Target="http://www.nasa.gov/offices/oce/llis/0938.html" TargetMode="External"/><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hyperlink" Target="https://standards.nasa.gov/documents/detail/3315126" TargetMode="External"/><Relationship Id="rId22" Type="http://schemas.openxmlformats.org/officeDocument/2006/relationships/hyperlink" Target="http://www.nasa.gov/offices/oce/llis/imported_content/lesson_1715.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Kathy's%20Files\NASA%20IVV\Handbook\Requirements\Template%20for%20NPR%20Requirements-(LAJ).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1D1519F16693495CA4204437DBD19167"/>
        <w:category>
          <w:name w:val="General"/>
          <w:gallery w:val="placeholder"/>
        </w:category>
        <w:types>
          <w:type w:val="bbPlcHdr"/>
        </w:types>
        <w:behaviors>
          <w:behavior w:val="content"/>
        </w:behaviors>
        <w:guid w:val="{439B9C6E-95E1-4D36-AE78-C41096CE2239}"/>
      </w:docPartPr>
      <w:docPartBody>
        <w:p w:rsidR="00B84783" w:rsidRDefault="00104F99">
          <w:pPr>
            <w:pStyle w:val="1D1519F16693495CA4204437DBD19167"/>
          </w:pPr>
          <w:r w:rsidRPr="00124BA7">
            <w:rPr>
              <w:rStyle w:val="PlaceholderText"/>
            </w:rPr>
            <w:t>Click here to enter text.</w:t>
          </w:r>
        </w:p>
      </w:docPartBody>
    </w:docPart>
    <w:docPart>
      <w:docPartPr>
        <w:name w:val="AE18FDD60A62425499F75507FA2FE99D"/>
        <w:category>
          <w:name w:val="General"/>
          <w:gallery w:val="placeholder"/>
        </w:category>
        <w:types>
          <w:type w:val="bbPlcHdr"/>
        </w:types>
        <w:behaviors>
          <w:behavior w:val="content"/>
        </w:behaviors>
        <w:guid w:val="{5142C250-8E91-4012-A1A6-DB214EA7AD7F}"/>
      </w:docPartPr>
      <w:docPartBody>
        <w:p w:rsidR="00652EC9" w:rsidRDefault="00B26807" w:rsidP="00B26807">
          <w:pPr>
            <w:pStyle w:val="AE18FDD60A62425499F75507FA2FE99D"/>
          </w:pPr>
          <w:r w:rsidRPr="00124BA7">
            <w:rPr>
              <w:rStyle w:val="PlaceholderText"/>
            </w:rPr>
            <w:t>Click here to enter text.</w:t>
          </w:r>
        </w:p>
      </w:docPartBody>
    </w:docPart>
    <w:docPart>
      <w:docPartPr>
        <w:name w:val="9D93ABD1572944A6B8432531619ED080"/>
        <w:category>
          <w:name w:val="General"/>
          <w:gallery w:val="placeholder"/>
        </w:category>
        <w:types>
          <w:type w:val="bbPlcHdr"/>
        </w:types>
        <w:behaviors>
          <w:behavior w:val="content"/>
        </w:behaviors>
        <w:guid w:val="{A4116F33-09DD-452D-B907-66206AA96334}"/>
      </w:docPartPr>
      <w:docPartBody>
        <w:p w:rsidR="00652EC9" w:rsidRDefault="00B26807" w:rsidP="00B26807">
          <w:pPr>
            <w:pStyle w:val="9D93ABD1572944A6B8432531619ED080"/>
          </w:pPr>
          <w:r w:rsidRPr="00124BA7">
            <w:rPr>
              <w:rStyle w:val="PlaceholderText"/>
            </w:rPr>
            <w:t>Click here to enter text.</w:t>
          </w:r>
        </w:p>
      </w:docPartBody>
    </w:docPart>
    <w:docPart>
      <w:docPartPr>
        <w:name w:val="4F89A93C920F4162AA4452A9B068369F"/>
        <w:category>
          <w:name w:val="General"/>
          <w:gallery w:val="placeholder"/>
        </w:category>
        <w:types>
          <w:type w:val="bbPlcHdr"/>
        </w:types>
        <w:behaviors>
          <w:behavior w:val="content"/>
        </w:behaviors>
        <w:guid w:val="{47EF6997-4662-4B79-A451-4469F7FD8105}"/>
      </w:docPartPr>
      <w:docPartBody>
        <w:p w:rsidR="00652EC9" w:rsidRDefault="00B26807" w:rsidP="00B26807">
          <w:pPr>
            <w:pStyle w:val="4F89A93C920F4162AA4452A9B068369F"/>
          </w:pPr>
          <w:r w:rsidRPr="00124BA7">
            <w:rPr>
              <w:rStyle w:val="PlaceholderText"/>
            </w:rPr>
            <w:t>Click here to enter text.</w:t>
          </w:r>
        </w:p>
      </w:docPartBody>
    </w:docPart>
    <w:docPart>
      <w:docPartPr>
        <w:name w:val="10E333810E634B04BA0B053B9243B7C4"/>
        <w:category>
          <w:name w:val="General"/>
          <w:gallery w:val="placeholder"/>
        </w:category>
        <w:types>
          <w:type w:val="bbPlcHdr"/>
        </w:types>
        <w:behaviors>
          <w:behavior w:val="content"/>
        </w:behaviors>
        <w:guid w:val="{4ACA9A5B-C82C-4357-B1F2-77097FC6DC16}"/>
      </w:docPartPr>
      <w:docPartBody>
        <w:p w:rsidR="00652EC9" w:rsidRDefault="00B26807" w:rsidP="00B26807">
          <w:pPr>
            <w:pStyle w:val="10E333810E634B04BA0B053B9243B7C4"/>
          </w:pPr>
          <w:r w:rsidRPr="00124BA7">
            <w:rPr>
              <w:rStyle w:val="PlaceholderText"/>
            </w:rPr>
            <w:t>Click here to enter text.</w:t>
          </w:r>
        </w:p>
      </w:docPartBody>
    </w:docPart>
    <w:docPart>
      <w:docPartPr>
        <w:name w:val="27D7298A60EF47169E269CD909B6DCA7"/>
        <w:category>
          <w:name w:val="General"/>
          <w:gallery w:val="placeholder"/>
        </w:category>
        <w:types>
          <w:type w:val="bbPlcHdr"/>
        </w:types>
        <w:behaviors>
          <w:behavior w:val="content"/>
        </w:behaviors>
        <w:guid w:val="{52B8CFD7-556D-4253-98F6-1C56E9B40DF5}"/>
      </w:docPartPr>
      <w:docPartBody>
        <w:p w:rsidR="00652EC9" w:rsidRDefault="00652EC9" w:rsidP="00652EC9">
          <w:pPr>
            <w:pStyle w:val="27D7298A60EF47169E269CD909B6DCA7"/>
          </w:pPr>
          <w:r w:rsidRPr="00124BA7">
            <w:rPr>
              <w:rStyle w:val="PlaceholderText"/>
            </w:rPr>
            <w:t>Click here to enter text.</w:t>
          </w:r>
        </w:p>
      </w:docPartBody>
    </w:docPart>
    <w:docPart>
      <w:docPartPr>
        <w:name w:val="C342A24764054A13AF362AC9E4F6EC83"/>
        <w:category>
          <w:name w:val="General"/>
          <w:gallery w:val="placeholder"/>
        </w:category>
        <w:types>
          <w:type w:val="bbPlcHdr"/>
        </w:types>
        <w:behaviors>
          <w:behavior w:val="content"/>
        </w:behaviors>
        <w:guid w:val="{7DFE6996-6073-4864-A4A2-CF429473E244}"/>
      </w:docPartPr>
      <w:docPartBody>
        <w:p w:rsidR="00652EC9" w:rsidRDefault="00652EC9" w:rsidP="00652EC9">
          <w:pPr>
            <w:pStyle w:val="C342A24764054A13AF362AC9E4F6EC83"/>
          </w:pPr>
          <w:r w:rsidRPr="00124BA7">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43" w:usb2="00000009" w:usb3="00000000" w:csb0="000001FF"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2"/>
    <w:family w:val="swiss"/>
    <w:pitch w:val="variable"/>
    <w:sig w:usb0="E0002AFF" w:usb1="C0007843" w:usb2="00000009" w:usb3="00000000" w:csb0="000001FF" w:csb1="00000000"/>
  </w:font>
  <w:font w:name="Tahoma">
    <w:panose1 w:val="020B0604030504040204"/>
    <w:charset w:val="A2"/>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Calibri">
    <w:panose1 w:val="020F0502020204030204"/>
    <w:charset w:val="A2"/>
    <w:family w:val="swiss"/>
    <w:pitch w:val="variable"/>
    <w:sig w:usb0="E00002FF" w:usb1="4000ACFF" w:usb2="00000001" w:usb3="00000000" w:csb0="0000019F" w:csb1="00000000"/>
  </w:font>
  <w:font w:name="Calibri Light">
    <w:panose1 w:val="020F0302020204030204"/>
    <w:charset w:val="A2"/>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revisionView w:inkAnnotations="0"/>
  <w:defaultTabStop w:val="720"/>
  <w:characterSpacingControl w:val="doNotCompress"/>
  <w:compat>
    <w:useFELayout/>
    <w:compatSetting w:name="compatibilityMode" w:uri="http://schemas.microsoft.com/office/word" w:val="12"/>
  </w:compat>
  <w:rsids>
    <w:rsidRoot w:val="00104F99"/>
    <w:rsid w:val="00104F99"/>
    <w:rsid w:val="001C785B"/>
    <w:rsid w:val="0025734F"/>
    <w:rsid w:val="00652EC9"/>
    <w:rsid w:val="008B5A20"/>
    <w:rsid w:val="00B26807"/>
    <w:rsid w:val="00B84783"/>
    <w:rsid w:val="00C219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8478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52EC9"/>
    <w:rPr>
      <w:color w:val="808080"/>
    </w:rPr>
  </w:style>
  <w:style w:type="paragraph" w:customStyle="1" w:styleId="1D1519F16693495CA4204437DBD19167">
    <w:name w:val="1D1519F16693495CA4204437DBD19167"/>
    <w:rsid w:val="00B84783"/>
  </w:style>
  <w:style w:type="paragraph" w:customStyle="1" w:styleId="AE18FDD60A62425499F75507FA2FE99D">
    <w:name w:val="AE18FDD60A62425499F75507FA2FE99D"/>
    <w:rsid w:val="00B26807"/>
  </w:style>
  <w:style w:type="paragraph" w:customStyle="1" w:styleId="9D93ABD1572944A6B8432531619ED080">
    <w:name w:val="9D93ABD1572944A6B8432531619ED080"/>
    <w:rsid w:val="00B26807"/>
  </w:style>
  <w:style w:type="paragraph" w:customStyle="1" w:styleId="4F89A93C920F4162AA4452A9B068369F">
    <w:name w:val="4F89A93C920F4162AA4452A9B068369F"/>
    <w:rsid w:val="00B26807"/>
  </w:style>
  <w:style w:type="paragraph" w:customStyle="1" w:styleId="10E333810E634B04BA0B053B9243B7C4">
    <w:name w:val="10E333810E634B04BA0B053B9243B7C4"/>
    <w:rsid w:val="00B26807"/>
  </w:style>
  <w:style w:type="paragraph" w:customStyle="1" w:styleId="CCD87BB2ECF84B9D91C30D99B643E3CA">
    <w:name w:val="CCD87BB2ECF84B9D91C30D99B643E3CA"/>
    <w:rsid w:val="00652EC9"/>
  </w:style>
  <w:style w:type="paragraph" w:customStyle="1" w:styleId="8FF2E041F72B48D496804436C11DD21B">
    <w:name w:val="8FF2E041F72B48D496804436C11DD21B"/>
    <w:rsid w:val="00652EC9"/>
  </w:style>
  <w:style w:type="paragraph" w:customStyle="1" w:styleId="1BE78ECB9F9C4DC193659CC741120FC5">
    <w:name w:val="1BE78ECB9F9C4DC193659CC741120FC5"/>
    <w:rsid w:val="00652EC9"/>
  </w:style>
  <w:style w:type="paragraph" w:customStyle="1" w:styleId="F2D9F59E4E074364B2702E0D34DB7C3B">
    <w:name w:val="F2D9F59E4E074364B2702E0D34DB7C3B"/>
    <w:rsid w:val="00652EC9"/>
  </w:style>
  <w:style w:type="paragraph" w:customStyle="1" w:styleId="27D7298A60EF47169E269CD909B6DCA7">
    <w:name w:val="27D7298A60EF47169E269CD909B6DCA7"/>
    <w:rsid w:val="00652EC9"/>
  </w:style>
  <w:style w:type="paragraph" w:customStyle="1" w:styleId="C342A24764054A13AF362AC9E4F6EC83">
    <w:name w:val="C342A24764054A13AF362AC9E4F6EC83"/>
    <w:rsid w:val="00652EC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DDE28FB-4ADC-42C0-9D96-18D5ADE1CC76}">
  <ds:schemaRefs>
    <ds:schemaRef ds:uri="http://schemas.openxmlformats.org/officeDocument/2006/bibliography"/>
  </ds:schemaRefs>
</ds:datastoreItem>
</file>

<file path=customXml/itemProps2.xml><?xml version="1.0" encoding="utf-8"?>
<ds:datastoreItem xmlns:ds="http://schemas.openxmlformats.org/officeDocument/2006/customXml" ds:itemID="{BD4A7746-3EB8-45CB-AB04-50DFAF4319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 for NPR Requirements-(LAJ).dotx</Template>
  <TotalTime>1</TotalTime>
  <Pages>6</Pages>
  <Words>2275</Words>
  <Characters>12972</Characters>
  <Application>Microsoft Office Word</Application>
  <DocSecurity>12</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NASA/ODIN</Company>
  <LinksUpToDate>false</LinksUpToDate>
  <CharactersWithSpaces>15217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bshefchu</dc:creator>
  <cp:keywords/>
  <dc:description/>
  <cp:lastModifiedBy>Ferhat Erata</cp:lastModifiedBy>
  <cp:revision>2</cp:revision>
  <dcterms:created xsi:type="dcterms:W3CDTF">2015-02-18T14:11:00Z</dcterms:created>
  <dcterms:modified xsi:type="dcterms:W3CDTF">2015-02-18T14:11:00Z</dcterms:modified>
</cp:coreProperties>
</file>